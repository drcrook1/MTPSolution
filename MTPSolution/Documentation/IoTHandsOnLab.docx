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sz w:val="24"/>
        </w:rPr>
        <w:id w:val="-1290352585"/>
        <w:docPartObj>
          <w:docPartGallery w:val="Cover Pages"/>
          <w:docPartUnique/>
        </w:docPartObj>
      </w:sdtPr>
      <w:sdtEndPr>
        <w:rPr>
          <w:sz w:val="20"/>
        </w:rPr>
      </w:sdtEndPr>
      <w:sdtContent>
        <w:p w:rsidR="002163EE" w:rsidRDefault="003806E6">
          <w:pPr>
            <w:pStyle w:val="NoSpacing"/>
            <w:rPr>
              <w:sz w:val="24"/>
            </w:rPr>
          </w:pPr>
          <w:r>
            <w:rPr>
              <w:noProof/>
              <w:lang w:eastAsia="en-US"/>
            </w:rPr>
            <mc:AlternateContent>
              <mc:Choice Requires="wps">
                <w:drawing>
                  <wp:anchor distT="0" distB="0" distL="114300" distR="114300" simplePos="0" relativeHeight="251660288" behindDoc="0" locked="0" layoutInCell="1" allowOverlap="0" wp14:anchorId="4FB34D4B" wp14:editId="2CA91CE6">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3F33" w:rsidRDefault="008D3F33">
                                <w:pPr>
                                  <w:pStyle w:val="ContactInfo"/>
                                </w:pPr>
                                <w:sdt>
                                  <w:sdtPr>
                                    <w:alias w:val="Name"/>
                                    <w:tag w:val=""/>
                                    <w:id w:val="-304397026"/>
                                    <w:placeholder>
                                      <w:docPart w:val="6BE88BC526144A7781969C39CCD9450E"/>
                                    </w:placeholder>
                                    <w:dataBinding w:prefixMappings="xmlns:ns0='http://purl.org/dc/elements/1.1/' xmlns:ns1='http://schemas.openxmlformats.org/package/2006/metadata/core-properties' " w:xpath="/ns1:coreProperties[1]/ns0:creator[1]" w:storeItemID="{6C3C8BC8-F283-45AE-878A-BAB7291924A1}"/>
                                    <w:text/>
                                  </w:sdtPr>
                                  <w:sdtContent>
                                    <w:r>
                                      <w:t>David Crook</w:t>
                                    </w:r>
                                  </w:sdtContent>
                                </w:sdt>
                                <w:r>
                                  <w:t> | </w:t>
                                </w:r>
                                <w:sdt>
                                  <w:sdtPr>
                                    <w:alias w:val="Course Title"/>
                                    <w:tag w:val=""/>
                                    <w:id w:val="-728219936"/>
                                    <w:placeholder>
                                      <w:docPart w:val="60368B4E372F4903AC9501AC739CDCF0"/>
                                    </w:placeholder>
                                    <w:dataBinding w:prefixMappings="xmlns:ns0='http://purl.org/dc/elements/1.1/' xmlns:ns1='http://schemas.openxmlformats.org/package/2006/metadata/core-properties' " w:xpath="/ns1:coreProperties[1]/ns1:keywords[1]" w:storeItemID="{6C3C8BC8-F283-45AE-878A-BAB7291924A1}"/>
                                    <w:text/>
                                  </w:sdtPr>
                                  <w:sdtContent>
                                    <w:r>
                                      <w:t>Microsoft Innovation Centers</w:t>
                                    </w:r>
                                  </w:sdtContent>
                                </w:sdt>
                                <w:r>
                                  <w:t> | </w:t>
                                </w:r>
                                <w:sdt>
                                  <w:sdtPr>
                                    <w:alias w:val="Date"/>
                                    <w:tag w:val=""/>
                                    <w:id w:val="2032065285"/>
                                    <w:placeholder>
                                      <w:docPart w:val="E3D4C4BF8E3342888610DC43472DE3B3"/>
                                    </w:placeholder>
                                    <w:dataBinding w:prefixMappings="xmlns:ns0='http://schemas.microsoft.com/office/2006/coverPageProps' " w:xpath="/ns0:CoverPageProperties[1]/ns0:PublishDate[1]" w:storeItemID="{55AF091B-3C7A-41E3-B477-F2FDAA23CFDA}"/>
                                    <w:date w:fullDate="2016-01-01T00:00:00Z">
                                      <w:dateFormat w:val="MMMM d, yyyy"/>
                                      <w:lid w:val="en-US"/>
                                      <w:storeMappedDataAs w:val="dateTime"/>
                                      <w:calendar w:val="gregorian"/>
                                    </w:date>
                                  </w:sdtPr>
                                  <w:sdtContent>
                                    <w:r>
                                      <w:t>January 1, 2016</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4FB34D4B"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8D3F33" w:rsidRDefault="008D3F33">
                          <w:pPr>
                            <w:pStyle w:val="ContactInfo"/>
                          </w:pPr>
                          <w:sdt>
                            <w:sdtPr>
                              <w:alias w:val="Name"/>
                              <w:tag w:val=""/>
                              <w:id w:val="-304397026"/>
                              <w:placeholder>
                                <w:docPart w:val="6BE88BC526144A7781969C39CCD9450E"/>
                              </w:placeholder>
                              <w:dataBinding w:prefixMappings="xmlns:ns0='http://purl.org/dc/elements/1.1/' xmlns:ns1='http://schemas.openxmlformats.org/package/2006/metadata/core-properties' " w:xpath="/ns1:coreProperties[1]/ns0:creator[1]" w:storeItemID="{6C3C8BC8-F283-45AE-878A-BAB7291924A1}"/>
                              <w:text/>
                            </w:sdtPr>
                            <w:sdtContent>
                              <w:r>
                                <w:t>David Crook</w:t>
                              </w:r>
                            </w:sdtContent>
                          </w:sdt>
                          <w:r>
                            <w:t> | </w:t>
                          </w:r>
                          <w:sdt>
                            <w:sdtPr>
                              <w:alias w:val="Course Title"/>
                              <w:tag w:val=""/>
                              <w:id w:val="-728219936"/>
                              <w:placeholder>
                                <w:docPart w:val="60368B4E372F4903AC9501AC739CDCF0"/>
                              </w:placeholder>
                              <w:dataBinding w:prefixMappings="xmlns:ns0='http://purl.org/dc/elements/1.1/' xmlns:ns1='http://schemas.openxmlformats.org/package/2006/metadata/core-properties' " w:xpath="/ns1:coreProperties[1]/ns1:keywords[1]" w:storeItemID="{6C3C8BC8-F283-45AE-878A-BAB7291924A1}"/>
                              <w:text/>
                            </w:sdtPr>
                            <w:sdtContent>
                              <w:r>
                                <w:t>Microsoft Innovation Centers</w:t>
                              </w:r>
                            </w:sdtContent>
                          </w:sdt>
                          <w:r>
                            <w:t> | </w:t>
                          </w:r>
                          <w:sdt>
                            <w:sdtPr>
                              <w:alias w:val="Date"/>
                              <w:tag w:val=""/>
                              <w:id w:val="2032065285"/>
                              <w:placeholder>
                                <w:docPart w:val="E3D4C4BF8E3342888610DC43472DE3B3"/>
                              </w:placeholder>
                              <w:dataBinding w:prefixMappings="xmlns:ns0='http://schemas.microsoft.com/office/2006/coverPageProps' " w:xpath="/ns0:CoverPageProperties[1]/ns0:PublishDate[1]" w:storeItemID="{55AF091B-3C7A-41E3-B477-F2FDAA23CFDA}"/>
                              <w:date w:fullDate="2016-01-01T00:00:00Z">
                                <w:dateFormat w:val="MMMM d, yyyy"/>
                                <w:lid w:val="en-US"/>
                                <w:storeMappedDataAs w:val="dateTime"/>
                                <w:calendar w:val="gregorian"/>
                              </w:date>
                            </w:sdtPr>
                            <w:sdtContent>
                              <w:r>
                                <w:t>January 1, 2016</w:t>
                              </w:r>
                            </w:sdtContent>
                          </w:sdt>
                        </w:p>
                      </w:txbxContent>
                    </v:textbox>
                    <w10:wrap type="square" anchorx="margin" anchory="margin"/>
                  </v:shape>
                </w:pict>
              </mc:Fallback>
            </mc:AlternateContent>
          </w:r>
          <w:r>
            <w:rPr>
              <w:noProof/>
              <w:lang w:eastAsia="en-US"/>
            </w:rPr>
            <mc:AlternateContent>
              <mc:Choice Requires="wps">
                <w:drawing>
                  <wp:anchor distT="0" distB="0" distL="114300" distR="114300" simplePos="0" relativeHeight="251661312" behindDoc="0" locked="0" layoutInCell="1" allowOverlap="0" wp14:anchorId="6EC6778C" wp14:editId="4EE52773">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p w:rsidR="008D3F33" w:rsidRDefault="008D3F33">
                                    <w:pPr>
                                      <w:pStyle w:val="Title"/>
                                    </w:pPr>
                                    <w:r>
                                      <w:t>IoT Hands on Lab</w:t>
                                    </w:r>
                                  </w:p>
                                </w:sdtContent>
                              </w:sdt>
                              <w:p w:rsidR="008D3F33" w:rsidRDefault="008D3F33">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t>Win 10 + Azure + Raspberry Pi</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6EC6778C"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p w:rsidR="008D3F33" w:rsidRDefault="008D3F33">
                              <w:pPr>
                                <w:pStyle w:val="Title"/>
                              </w:pPr>
                              <w:r>
                                <w:t>IoT Hands on Lab</w:t>
                              </w:r>
                            </w:p>
                          </w:sdtContent>
                        </w:sdt>
                        <w:p w:rsidR="008D3F33" w:rsidRDefault="008D3F33">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t>Win 10 + Azure + Raspberry Pi</w:t>
                              </w:r>
                            </w:sdtContent>
                          </w:sdt>
                        </w:p>
                      </w:txbxContent>
                    </v:textbox>
                    <w10:wrap type="square" anchorx="margin" anchory="margin"/>
                  </v:shape>
                </w:pict>
              </mc:Fallback>
            </mc:AlternateContent>
          </w:r>
          <w:r>
            <w:rPr>
              <w:noProof/>
              <w:lang w:eastAsia="en-US"/>
            </w:rPr>
            <w:drawing>
              <wp:anchor distT="0" distB="0" distL="114300" distR="114300" simplePos="0" relativeHeight="251659264" behindDoc="1" locked="0" layoutInCell="1" allowOverlap="0" wp14:anchorId="48274EB4" wp14:editId="270326C2">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rsidR="002163EE" w:rsidRDefault="003806E6">
          <w:r>
            <w:br w:type="page"/>
          </w:r>
        </w:p>
      </w:sdtContent>
    </w:sdt>
    <w:bookmarkEnd w:id="4"/>
    <w:bookmarkEnd w:id="3"/>
    <w:bookmarkEnd w:id="2"/>
    <w:bookmarkEnd w:id="1"/>
    <w:bookmarkEnd w:id="0"/>
    <w:p w:rsidR="002163EE" w:rsidRDefault="008B6C93" w:rsidP="008B6C93">
      <w:pPr>
        <w:pStyle w:val="Heading1"/>
      </w:pPr>
      <w:r>
        <w:lastRenderedPageBreak/>
        <w:t>Introduction</w:t>
      </w:r>
    </w:p>
    <w:p w:rsidR="000B7F42" w:rsidRDefault="000B7F42" w:rsidP="000B7F42">
      <w:r>
        <w:t xml:space="preserve">In this hands on lab, you will be building a system that collects temperature and light data, streams it to the cloud, visualizes that data in real time and can predict values in the future using machine learning techniques.  </w:t>
      </w:r>
      <w:r w:rsidR="008B6C93">
        <w:t>The IoT Hands on Lab is designed to introduce the basics of IoT.  It uses a rapid prototyping platform, the Raspberry Pi running Windows 10, breadboards and simple cheap sensors alongside production ready libraries and cloud resources developed by Microsoft.</w:t>
      </w:r>
    </w:p>
    <w:p w:rsidR="008B6C93" w:rsidRDefault="008B6C93" w:rsidP="008B6C93">
      <w:pPr>
        <w:pStyle w:val="Heading2"/>
      </w:pPr>
      <w:r>
        <w:t>Learning Objectives</w:t>
      </w:r>
    </w:p>
    <w:p w:rsidR="00914D68" w:rsidRDefault="00914D68" w:rsidP="00914D68">
      <w:pPr>
        <w:pStyle w:val="Heading3"/>
      </w:pPr>
      <w:r>
        <w:t>Device Setup</w:t>
      </w:r>
    </w:p>
    <w:p w:rsidR="00914D68" w:rsidRDefault="00914D68" w:rsidP="00914D68">
      <w:r>
        <w:t>You will begin by installing Windows 10 on your device.  You will then bridge an internet connection from your computer to the Raspberry Pi and configure it to resolve DNS using Power Shell.</w:t>
      </w:r>
    </w:p>
    <w:p w:rsidR="008B6C93" w:rsidRDefault="008B6C93" w:rsidP="008B6C93">
      <w:pPr>
        <w:pStyle w:val="Heading3"/>
      </w:pPr>
      <w:r>
        <w:t>Hardware Prototyping</w:t>
      </w:r>
    </w:p>
    <w:p w:rsidR="008B6C93" w:rsidRDefault="008B6C93" w:rsidP="008B6C93">
      <w:r>
        <w:t xml:space="preserve">You will be wiring 2 analog sensors to a Raspberry Pi </w:t>
      </w:r>
      <w:r w:rsidR="00C75A82">
        <w:t xml:space="preserve">using an Analog Digital Converter </w:t>
      </w:r>
      <w:r>
        <w:t>and learn some basi</w:t>
      </w:r>
      <w:r w:rsidR="00C75A82">
        <w:t>c concepts for embedded systems.</w:t>
      </w:r>
    </w:p>
    <w:p w:rsidR="008B6C93" w:rsidRDefault="008B6C93" w:rsidP="008B6C93">
      <w:pPr>
        <w:pStyle w:val="Heading3"/>
      </w:pPr>
      <w:r>
        <w:t>Data Streaming</w:t>
      </w:r>
    </w:p>
    <w:p w:rsidR="008B6C93" w:rsidRDefault="008B6C93" w:rsidP="008B6C93">
      <w:r>
        <w:t>You will provision cloud based resources for the device to stream data to as well as deploy a code base to the device that will stream data from the sensors to your provisioned cloud resources.</w:t>
      </w:r>
    </w:p>
    <w:p w:rsidR="008B6C93" w:rsidRDefault="008B6C93" w:rsidP="008B6C93">
      <w:pPr>
        <w:pStyle w:val="Heading3"/>
      </w:pPr>
      <w:r>
        <w:t>Web Based Visualization</w:t>
      </w:r>
    </w:p>
    <w:p w:rsidR="008B6C93" w:rsidRDefault="008B6C93" w:rsidP="008B6C93">
      <w:r>
        <w:t>You will deploy a website that provides real time visualization of the data stream.</w:t>
      </w:r>
    </w:p>
    <w:p w:rsidR="008B6C93" w:rsidRDefault="008B6C93" w:rsidP="008B6C93">
      <w:pPr>
        <w:pStyle w:val="Heading3"/>
      </w:pPr>
      <w:r>
        <w:t>Exploratory Data Analysis</w:t>
      </w:r>
    </w:p>
    <w:p w:rsidR="008B6C93" w:rsidRDefault="008B6C93" w:rsidP="008B6C93">
      <w:r>
        <w:t>You will use R Studio to do an initial analysis of your data and rework the device code such that the streamed data is more accurate.</w:t>
      </w:r>
    </w:p>
    <w:p w:rsidR="008B6C93" w:rsidRDefault="008B6C93" w:rsidP="008B6C93">
      <w:pPr>
        <w:pStyle w:val="Heading3"/>
      </w:pPr>
      <w:r>
        <w:t>Machine Learning</w:t>
      </w:r>
    </w:p>
    <w:p w:rsidR="008B6C93" w:rsidRPr="008B6C93" w:rsidRDefault="008B6C93" w:rsidP="008B6C93">
      <w:r>
        <w:t xml:space="preserve">You will use the </w:t>
      </w:r>
      <w:r w:rsidR="000B7F42">
        <w:t>collected data to develop a predictive model to determine likely future values based on previous trends as well as help predict likely missing values in the case of hardware failures.</w:t>
      </w:r>
    </w:p>
    <w:p w:rsidR="008B6C93" w:rsidRDefault="000B7F42" w:rsidP="000B7F42">
      <w:pPr>
        <w:pStyle w:val="Heading1"/>
      </w:pPr>
      <w:r>
        <w:t xml:space="preserve">Part 1: </w:t>
      </w:r>
      <w:r w:rsidR="00EE4D9D">
        <w:t>Device Setup</w:t>
      </w:r>
    </w:p>
    <w:p w:rsidR="000B7F42" w:rsidRDefault="000B7F42" w:rsidP="000B7F42">
      <w:pPr>
        <w:pStyle w:val="Heading2"/>
      </w:pPr>
      <w:r>
        <w:t>Identify and Collect Necessary Parts</w:t>
      </w:r>
    </w:p>
    <w:p w:rsidR="000B7F42" w:rsidRDefault="000B7F42" w:rsidP="000B7F42">
      <w:pPr>
        <w:pStyle w:val="Heading3"/>
      </w:pPr>
      <w:r>
        <w:t>Raspberry Pi v2</w:t>
      </w:r>
    </w:p>
    <w:p w:rsidR="005D1D88" w:rsidRPr="005D1D88" w:rsidRDefault="005D1D88" w:rsidP="005D1D88">
      <w:r>
        <w:t>The Raspberry Pi v2 is a miniature computer that has a lot of capabilities for basic GPIO.  Windows 10 IoT Core also runs on this allowing us to use Visual Studio and C# for rapid development, making it an ideal rapid prototyping platform.</w:t>
      </w:r>
    </w:p>
    <w:p w:rsidR="005D1D88" w:rsidRDefault="008D3F33" w:rsidP="005D1D88">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8pt;height:205.45pt">
            <v:imagedata r:id="rId11" o:title="_DSC8204"/>
          </v:shape>
        </w:pict>
      </w:r>
    </w:p>
    <w:p w:rsidR="005D1D88" w:rsidRDefault="005D1D88" w:rsidP="005D1D88">
      <w:pPr>
        <w:pStyle w:val="Heading3"/>
      </w:pPr>
      <w:r>
        <w:t>Miniature SD Card and Adapter</w:t>
      </w:r>
    </w:p>
    <w:p w:rsidR="005D1D88" w:rsidRPr="005D1D88" w:rsidRDefault="005D1D88" w:rsidP="005D1D88">
      <w:r>
        <w:t>This is the storage device that we will install the operating system to and then insert into the Raspberry Pi.</w:t>
      </w:r>
    </w:p>
    <w:p w:rsidR="005D1D88" w:rsidRPr="005D1D88" w:rsidRDefault="008D3F33" w:rsidP="005D1D88">
      <w:r>
        <w:pict>
          <v:shape id="_x0000_i1026" type="#_x0000_t75" style="width:107.55pt;height:161.6pt">
            <v:imagedata r:id="rId12" o:title="_DSC8194"/>
          </v:shape>
        </w:pict>
      </w:r>
    </w:p>
    <w:p w:rsidR="005D1D88" w:rsidRDefault="005D1D88" w:rsidP="005D1D88">
      <w:pPr>
        <w:pStyle w:val="Heading3"/>
      </w:pPr>
      <w:r>
        <w:t>Ethernet Cable</w:t>
      </w:r>
    </w:p>
    <w:p w:rsidR="005D1D88" w:rsidRPr="005D1D88" w:rsidRDefault="005D1D88" w:rsidP="005D1D88">
      <w:r>
        <w:t>Used in the Ethernet interface for the Raspberry Pi.  This will provide connectivity to the device.</w:t>
      </w:r>
    </w:p>
    <w:p w:rsidR="005D1D88" w:rsidRDefault="008D3F33" w:rsidP="005D1D88">
      <w:r>
        <w:lastRenderedPageBreak/>
        <w:pict>
          <v:shape id="_x0000_i1027" type="#_x0000_t75" style="width:281.1pt;height:249.05pt">
            <v:imagedata r:id="rId13" o:title="_DSC8199"/>
          </v:shape>
        </w:pict>
      </w:r>
    </w:p>
    <w:p w:rsidR="005D1D88" w:rsidRDefault="005D1D88" w:rsidP="005D1D88">
      <w:pPr>
        <w:pStyle w:val="Heading3"/>
      </w:pPr>
      <w:r>
        <w:t>Ethernet to USB Adapter</w:t>
      </w:r>
    </w:p>
    <w:p w:rsidR="005D1D88" w:rsidRPr="005D1D88" w:rsidRDefault="005D1D88" w:rsidP="005D1D88">
      <w:r>
        <w:t>Most modern laptops do not have Ethernet ports anymore but rather USB ports.  This allows us to convert the signals between the two and create a network connection between the Raspberry Pi and a modern laptop.</w:t>
      </w:r>
    </w:p>
    <w:p w:rsidR="005D1D88" w:rsidRDefault="008D3F33" w:rsidP="005D1D88">
      <w:r>
        <w:pict>
          <v:shape id="_x0000_i1028" type="#_x0000_t75" style="width:251.1pt;height:249.2pt">
            <v:imagedata r:id="rId14" o:title="_DSC8202"/>
          </v:shape>
        </w:pict>
      </w:r>
    </w:p>
    <w:p w:rsidR="00914D68" w:rsidRDefault="00914D68" w:rsidP="00914D68">
      <w:pPr>
        <w:pStyle w:val="Heading3"/>
      </w:pPr>
      <w:r>
        <w:t>Phone Charger</w:t>
      </w:r>
    </w:p>
    <w:p w:rsidR="00914D68" w:rsidRDefault="00914D68" w:rsidP="00914D68">
      <w:r>
        <w:t>Used to power the Raspberry Pi</w:t>
      </w:r>
    </w:p>
    <w:p w:rsidR="00914D68" w:rsidRDefault="008D3F33" w:rsidP="00914D68">
      <w:r>
        <w:lastRenderedPageBreak/>
        <w:pict>
          <v:shape id="_x0000_i1029" type="#_x0000_t75" style="width:358.15pt;height:204.95pt">
            <v:imagedata r:id="rId15" o:title="_DSC8201"/>
          </v:shape>
        </w:pict>
      </w:r>
    </w:p>
    <w:p w:rsidR="00914D68" w:rsidRDefault="00914D68" w:rsidP="00914D68">
      <w:pPr>
        <w:pStyle w:val="Heading2"/>
      </w:pPr>
      <w:r>
        <w:t>Install Windows 10 to Raspberry Pi</w:t>
      </w:r>
    </w:p>
    <w:p w:rsidR="00914D68" w:rsidRDefault="00914D68" w:rsidP="00914D68">
      <w:pPr>
        <w:pStyle w:val="Heading3"/>
      </w:pPr>
      <w:r>
        <w:t>Download IoT Dashboard</w:t>
      </w:r>
    </w:p>
    <w:p w:rsidR="00914D68" w:rsidRDefault="008D3F33" w:rsidP="00914D68">
      <w:hyperlink r:id="rId16" w:history="1">
        <w:r w:rsidR="00914D68" w:rsidRPr="001758A8">
          <w:rPr>
            <w:rStyle w:val="Hyperlink"/>
          </w:rPr>
          <w:t>http://go.microsoft.com/fwlink/?LinkID=708576</w:t>
        </w:r>
      </w:hyperlink>
      <w:r w:rsidR="00914D68">
        <w:t xml:space="preserve"> </w:t>
      </w:r>
    </w:p>
    <w:p w:rsidR="00914D68" w:rsidRDefault="00914D68" w:rsidP="00914D68">
      <w:r>
        <w:t>The IoT Dashboard is a tool that enables viewing and managing devices on your network significantly easier.</w:t>
      </w:r>
    </w:p>
    <w:p w:rsidR="00914D68" w:rsidRDefault="00914D68" w:rsidP="00914D68">
      <w:pPr>
        <w:pStyle w:val="ListParagraph"/>
        <w:numPr>
          <w:ilvl w:val="0"/>
          <w:numId w:val="7"/>
        </w:numPr>
      </w:pPr>
      <w:r>
        <w:t>Download setup.exe from the link above.</w:t>
      </w:r>
    </w:p>
    <w:p w:rsidR="00914D68" w:rsidRDefault="00914D68" w:rsidP="00914D68">
      <w:pPr>
        <w:pStyle w:val="ListParagraph"/>
        <w:numPr>
          <w:ilvl w:val="0"/>
          <w:numId w:val="7"/>
        </w:numPr>
      </w:pPr>
      <w:r>
        <w:t>Run the program.</w:t>
      </w:r>
    </w:p>
    <w:p w:rsidR="00914D68" w:rsidRDefault="00914D68" w:rsidP="00914D68">
      <w:pPr>
        <w:pStyle w:val="ListParagraph"/>
        <w:numPr>
          <w:ilvl w:val="0"/>
          <w:numId w:val="7"/>
        </w:numPr>
      </w:pPr>
      <w:r>
        <w:t>Accept the defaults.</w:t>
      </w:r>
    </w:p>
    <w:p w:rsidR="00914D68" w:rsidRDefault="00914D68" w:rsidP="00914D68">
      <w:pPr>
        <w:pStyle w:val="ListParagraph"/>
        <w:numPr>
          <w:ilvl w:val="0"/>
          <w:numId w:val="7"/>
        </w:numPr>
      </w:pPr>
      <w:r>
        <w:t>Run the IoT Dashboard</w:t>
      </w:r>
    </w:p>
    <w:p w:rsidR="00914D68" w:rsidRDefault="00914D68" w:rsidP="00914D68">
      <w:r>
        <w:rPr>
          <w:b/>
        </w:rPr>
        <w:t>If the IoT Dashboard is already installed</w:t>
      </w:r>
      <w:r>
        <w:t xml:space="preserve"> simply search in the Windows 10 Search area for “IoT”.</w:t>
      </w:r>
      <w:r>
        <w:rPr>
          <w:noProof/>
          <w:lang w:eastAsia="en-US"/>
        </w:rPr>
        <w:drawing>
          <wp:inline distT="0" distB="0" distL="0" distR="0" wp14:anchorId="2E9B89CE" wp14:editId="50CD5805">
            <wp:extent cx="4038600" cy="4650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9057" cy="477813"/>
                    </a:xfrm>
                    <a:prstGeom prst="rect">
                      <a:avLst/>
                    </a:prstGeom>
                  </pic:spPr>
                </pic:pic>
              </a:graphicData>
            </a:graphic>
          </wp:inline>
        </w:drawing>
      </w:r>
    </w:p>
    <w:p w:rsidR="00914D68" w:rsidRDefault="00914D68" w:rsidP="00914D68">
      <w:r>
        <w:t>You will see the application: “Windows 10 IoT Core Dashboard” pop up.  Run that application.</w:t>
      </w:r>
    </w:p>
    <w:p w:rsidR="00914D68" w:rsidRDefault="00914D68" w:rsidP="00914D68">
      <w:pPr>
        <w:pStyle w:val="Heading3"/>
      </w:pPr>
      <w:r>
        <w:t>Install Windows 10 to the SD Card.</w:t>
      </w:r>
    </w:p>
    <w:p w:rsidR="00914D68" w:rsidRDefault="00914D68" w:rsidP="00914D68">
      <w:pPr>
        <w:pStyle w:val="ListParagraph"/>
        <w:numPr>
          <w:ilvl w:val="0"/>
          <w:numId w:val="8"/>
        </w:numPr>
      </w:pPr>
      <w:r>
        <w:t>Insert the miniature SD card (using the adapter if necessary) into your laptop.</w:t>
      </w:r>
    </w:p>
    <w:p w:rsidR="00914D68" w:rsidRDefault="00914D68" w:rsidP="00914D68">
      <w:pPr>
        <w:pStyle w:val="ListParagraph"/>
        <w:numPr>
          <w:ilvl w:val="0"/>
          <w:numId w:val="8"/>
        </w:numPr>
      </w:pPr>
      <w:r>
        <w:t>From the IoT Dashboard, navigate to “Setup a new device.”</w:t>
      </w:r>
    </w:p>
    <w:p w:rsidR="00914D68" w:rsidRDefault="00914D68" w:rsidP="00914D68">
      <w:pPr>
        <w:pStyle w:val="ListParagraph"/>
        <w:numPr>
          <w:ilvl w:val="1"/>
          <w:numId w:val="8"/>
        </w:numPr>
      </w:pPr>
      <w:r>
        <w:rPr>
          <w:noProof/>
          <w:lang w:eastAsia="en-US"/>
        </w:rPr>
        <w:lastRenderedPageBreak/>
        <w:drawing>
          <wp:inline distT="0" distB="0" distL="0" distR="0" wp14:anchorId="7A9C013F" wp14:editId="39F9F463">
            <wp:extent cx="1638300" cy="16202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5899" cy="1627747"/>
                    </a:xfrm>
                    <a:prstGeom prst="rect">
                      <a:avLst/>
                    </a:prstGeom>
                  </pic:spPr>
                </pic:pic>
              </a:graphicData>
            </a:graphic>
          </wp:inline>
        </w:drawing>
      </w:r>
    </w:p>
    <w:p w:rsidR="00914D68" w:rsidRDefault="00914D68" w:rsidP="00914D68">
      <w:pPr>
        <w:pStyle w:val="ListParagraph"/>
        <w:numPr>
          <w:ilvl w:val="0"/>
          <w:numId w:val="8"/>
        </w:numPr>
      </w:pPr>
      <w:r>
        <w:t>Select the options: “Raspberry Pi v2</w:t>
      </w:r>
      <w:proofErr w:type="gramStart"/>
      <w:r>
        <w:t>” ,</w:t>
      </w:r>
      <w:proofErr w:type="gramEnd"/>
      <w:r>
        <w:t xml:space="preserve"> “Windows 10 IoT Core for Raspberry Pi v2” and the SD card you inserted.  Also check the box for accepting the license agreement.</w:t>
      </w:r>
    </w:p>
    <w:p w:rsidR="00914D68" w:rsidRDefault="00914D68" w:rsidP="00914D68">
      <w:pPr>
        <w:pStyle w:val="ListParagraph"/>
        <w:numPr>
          <w:ilvl w:val="1"/>
          <w:numId w:val="8"/>
        </w:numPr>
      </w:pPr>
      <w:r>
        <w:rPr>
          <w:noProof/>
          <w:lang w:eastAsia="en-US"/>
        </w:rPr>
        <w:drawing>
          <wp:inline distT="0" distB="0" distL="0" distR="0" wp14:anchorId="57336D5E" wp14:editId="58E67E2E">
            <wp:extent cx="3651250" cy="292987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4942" cy="2932838"/>
                    </a:xfrm>
                    <a:prstGeom prst="rect">
                      <a:avLst/>
                    </a:prstGeom>
                  </pic:spPr>
                </pic:pic>
              </a:graphicData>
            </a:graphic>
          </wp:inline>
        </w:drawing>
      </w:r>
    </w:p>
    <w:p w:rsidR="00914D68" w:rsidRDefault="00914D68" w:rsidP="00914D68">
      <w:pPr>
        <w:pStyle w:val="ListParagraph"/>
        <w:numPr>
          <w:ilvl w:val="0"/>
          <w:numId w:val="8"/>
        </w:numPr>
      </w:pPr>
      <w:r>
        <w:t>Click Download and install</w:t>
      </w:r>
    </w:p>
    <w:p w:rsidR="00914D68" w:rsidRDefault="00914D68" w:rsidP="00914D68">
      <w:pPr>
        <w:pStyle w:val="ListParagraph"/>
        <w:numPr>
          <w:ilvl w:val="0"/>
          <w:numId w:val="8"/>
        </w:numPr>
      </w:pPr>
      <w:r>
        <w:t>Click Continue</w:t>
      </w:r>
    </w:p>
    <w:p w:rsidR="00914D68" w:rsidRDefault="00914D68" w:rsidP="00914D68">
      <w:pPr>
        <w:pStyle w:val="ListParagraph"/>
        <w:numPr>
          <w:ilvl w:val="1"/>
          <w:numId w:val="8"/>
        </w:numPr>
      </w:pPr>
      <w:r>
        <w:rPr>
          <w:noProof/>
          <w:lang w:eastAsia="en-US"/>
        </w:rPr>
        <w:drawing>
          <wp:inline distT="0" distB="0" distL="0" distR="0" wp14:anchorId="4E87DE0F" wp14:editId="7BBECF5C">
            <wp:extent cx="3143250" cy="125220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9303" cy="1258602"/>
                    </a:xfrm>
                    <a:prstGeom prst="rect">
                      <a:avLst/>
                    </a:prstGeom>
                  </pic:spPr>
                </pic:pic>
              </a:graphicData>
            </a:graphic>
          </wp:inline>
        </w:drawing>
      </w:r>
    </w:p>
    <w:p w:rsidR="00914D68" w:rsidRDefault="00914D68" w:rsidP="00914D68">
      <w:pPr>
        <w:pStyle w:val="ListParagraph"/>
        <w:numPr>
          <w:ilvl w:val="0"/>
          <w:numId w:val="8"/>
        </w:numPr>
      </w:pPr>
      <w:r>
        <w:t>When access control asks for your permission to continue, Click “YES”.</w:t>
      </w:r>
    </w:p>
    <w:p w:rsidR="00914D68" w:rsidRDefault="00EE4D9D" w:rsidP="00914D68">
      <w:pPr>
        <w:pStyle w:val="ListParagraph"/>
        <w:numPr>
          <w:ilvl w:val="0"/>
          <w:numId w:val="8"/>
        </w:numPr>
      </w:pPr>
      <w:r>
        <w:rPr>
          <w:noProof/>
          <w:lang w:eastAsia="en-US"/>
        </w:rPr>
        <w:lastRenderedPageBreak/>
        <w:drawing>
          <wp:inline distT="0" distB="0" distL="0" distR="0" wp14:anchorId="5BBBA82B" wp14:editId="3B6926D1">
            <wp:extent cx="1435100" cy="211345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38349" cy="2118241"/>
                    </a:xfrm>
                    <a:prstGeom prst="rect">
                      <a:avLst/>
                    </a:prstGeom>
                  </pic:spPr>
                </pic:pic>
              </a:graphicData>
            </a:graphic>
          </wp:inline>
        </w:drawing>
      </w:r>
    </w:p>
    <w:p w:rsidR="00EE4D9D" w:rsidRDefault="00EE4D9D" w:rsidP="00914D68">
      <w:pPr>
        <w:pStyle w:val="ListParagraph"/>
        <w:numPr>
          <w:ilvl w:val="0"/>
          <w:numId w:val="8"/>
        </w:numPr>
      </w:pPr>
      <w:r>
        <w:t>Remove the SD card from the laptop</w:t>
      </w:r>
    </w:p>
    <w:p w:rsidR="00EE4D9D" w:rsidRDefault="00EE4D9D" w:rsidP="00914D68">
      <w:pPr>
        <w:pStyle w:val="ListParagraph"/>
        <w:numPr>
          <w:ilvl w:val="0"/>
          <w:numId w:val="8"/>
        </w:numPr>
      </w:pPr>
      <w:r>
        <w:t>Insert the SD card into the micro SD card reader on the back side of the Raspberry Pi</w:t>
      </w:r>
    </w:p>
    <w:p w:rsidR="00EE4D9D" w:rsidRDefault="00EE4D9D" w:rsidP="00EE4D9D">
      <w:pPr>
        <w:pStyle w:val="ListParagraph"/>
        <w:numPr>
          <w:ilvl w:val="1"/>
          <w:numId w:val="8"/>
        </w:numPr>
      </w:pPr>
      <w:r>
        <w:rPr>
          <w:noProof/>
          <w:lang w:eastAsia="en-US"/>
        </w:rPr>
        <w:drawing>
          <wp:inline distT="0" distB="0" distL="0" distR="0" wp14:anchorId="1711BB90" wp14:editId="1D805C05">
            <wp:extent cx="3202339"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0454" cy="1489665"/>
                    </a:xfrm>
                    <a:prstGeom prst="rect">
                      <a:avLst/>
                    </a:prstGeom>
                  </pic:spPr>
                </pic:pic>
              </a:graphicData>
            </a:graphic>
          </wp:inline>
        </w:drawing>
      </w:r>
    </w:p>
    <w:p w:rsidR="00EE4D9D" w:rsidRDefault="00EE4D9D" w:rsidP="00EE4D9D">
      <w:pPr>
        <w:pStyle w:val="ListParagraph"/>
        <w:numPr>
          <w:ilvl w:val="0"/>
          <w:numId w:val="8"/>
        </w:numPr>
      </w:pPr>
      <w:r>
        <w:t>Power On the Raspberry Pi using the phone charger</w:t>
      </w:r>
    </w:p>
    <w:p w:rsidR="00EE4D9D" w:rsidRDefault="00EE4D9D" w:rsidP="00EE4D9D">
      <w:pPr>
        <w:pStyle w:val="ListParagraph"/>
        <w:numPr>
          <w:ilvl w:val="1"/>
          <w:numId w:val="8"/>
        </w:numPr>
      </w:pPr>
      <w:r>
        <w:rPr>
          <w:noProof/>
          <w:lang w:eastAsia="en-US"/>
        </w:rPr>
        <w:drawing>
          <wp:inline distT="0" distB="0" distL="0" distR="0" wp14:anchorId="5428E3E0" wp14:editId="050A92FD">
            <wp:extent cx="3905250" cy="264598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2771" cy="2651084"/>
                    </a:xfrm>
                    <a:prstGeom prst="rect">
                      <a:avLst/>
                    </a:prstGeom>
                  </pic:spPr>
                </pic:pic>
              </a:graphicData>
            </a:graphic>
          </wp:inline>
        </w:drawing>
      </w:r>
    </w:p>
    <w:p w:rsidR="00EE4D9D" w:rsidRDefault="00EE4D9D" w:rsidP="00EE4D9D">
      <w:pPr>
        <w:pStyle w:val="Heading2"/>
      </w:pPr>
      <w:r>
        <w:t xml:space="preserve">Connect </w:t>
      </w:r>
      <w:r w:rsidR="001B2B2B">
        <w:t>Raspberry PI</w:t>
      </w:r>
    </w:p>
    <w:p w:rsidR="00EE4D9D" w:rsidRDefault="00EE4D9D" w:rsidP="00EE4D9D">
      <w:pPr>
        <w:pStyle w:val="ListParagraph"/>
        <w:numPr>
          <w:ilvl w:val="0"/>
          <w:numId w:val="9"/>
        </w:numPr>
      </w:pPr>
      <w:r>
        <w:t>Connect Ethernet Cable to Ethernet USB adapter</w:t>
      </w:r>
    </w:p>
    <w:p w:rsidR="00EE4D9D" w:rsidRDefault="00EE4D9D" w:rsidP="00EE4D9D">
      <w:pPr>
        <w:pStyle w:val="ListParagraph"/>
        <w:numPr>
          <w:ilvl w:val="0"/>
          <w:numId w:val="9"/>
        </w:numPr>
      </w:pPr>
      <w:r>
        <w:t>Connect Ethernet Cable end into Raspberry Pi</w:t>
      </w:r>
    </w:p>
    <w:p w:rsidR="00EE4D9D" w:rsidRDefault="00EE4D9D" w:rsidP="00EE4D9D">
      <w:pPr>
        <w:pStyle w:val="ListParagraph"/>
        <w:numPr>
          <w:ilvl w:val="0"/>
          <w:numId w:val="9"/>
        </w:numPr>
      </w:pPr>
      <w:r>
        <w:t>Connect USB end into Computer</w:t>
      </w:r>
    </w:p>
    <w:p w:rsidR="001B2B2B" w:rsidRDefault="00EE4D9D" w:rsidP="001B2B2B">
      <w:pPr>
        <w:pStyle w:val="ListParagraph"/>
        <w:numPr>
          <w:ilvl w:val="0"/>
          <w:numId w:val="9"/>
        </w:numPr>
      </w:pPr>
      <w:r w:rsidRPr="00EE4D9D">
        <w:rPr>
          <w:noProof/>
          <w:lang w:eastAsia="en-US"/>
        </w:rPr>
        <w:lastRenderedPageBreak/>
        <w:drawing>
          <wp:inline distT="0" distB="0" distL="0" distR="0" wp14:anchorId="7CEB627C" wp14:editId="6D2E3BD6">
            <wp:extent cx="5486400" cy="2374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374265"/>
                    </a:xfrm>
                    <a:prstGeom prst="rect">
                      <a:avLst/>
                    </a:prstGeom>
                  </pic:spPr>
                </pic:pic>
              </a:graphicData>
            </a:graphic>
          </wp:inline>
        </w:drawing>
      </w:r>
    </w:p>
    <w:p w:rsidR="0016690C" w:rsidRDefault="0016690C" w:rsidP="001B2B2B">
      <w:pPr>
        <w:pStyle w:val="ListParagraph"/>
        <w:numPr>
          <w:ilvl w:val="0"/>
          <w:numId w:val="9"/>
        </w:numPr>
      </w:pPr>
      <w:r>
        <w:t>Notice from IoT Dashboard</w:t>
      </w:r>
    </w:p>
    <w:p w:rsidR="0016690C" w:rsidRDefault="0016690C" w:rsidP="0016690C">
      <w:pPr>
        <w:pStyle w:val="ListParagraph"/>
        <w:numPr>
          <w:ilvl w:val="1"/>
          <w:numId w:val="9"/>
        </w:numPr>
      </w:pPr>
      <w:r>
        <w:rPr>
          <w:noProof/>
          <w:lang w:eastAsia="en-US"/>
        </w:rPr>
        <w:drawing>
          <wp:inline distT="0" distB="0" distL="0" distR="0" wp14:anchorId="24BC169B" wp14:editId="0CC2F331">
            <wp:extent cx="5486400" cy="1094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094740"/>
                    </a:xfrm>
                    <a:prstGeom prst="rect">
                      <a:avLst/>
                    </a:prstGeom>
                  </pic:spPr>
                </pic:pic>
              </a:graphicData>
            </a:graphic>
          </wp:inline>
        </w:drawing>
      </w:r>
    </w:p>
    <w:p w:rsidR="0016690C" w:rsidRDefault="0016690C" w:rsidP="0016690C">
      <w:pPr>
        <w:pStyle w:val="ListParagraph"/>
        <w:numPr>
          <w:ilvl w:val="0"/>
          <w:numId w:val="9"/>
        </w:numPr>
      </w:pPr>
      <w:r>
        <w:t>If the device does not appear within 60 seconds, try powering off and then powering on the device.</w:t>
      </w:r>
    </w:p>
    <w:p w:rsidR="001B2B2B" w:rsidRDefault="001B2B2B" w:rsidP="001B2B2B">
      <w:pPr>
        <w:pStyle w:val="Heading2"/>
      </w:pPr>
      <w:r>
        <w:t>Bridge Wifi Connection to Pi</w:t>
      </w:r>
    </w:p>
    <w:p w:rsidR="00C75A82" w:rsidRPr="00C75A82" w:rsidRDefault="00C75A82" w:rsidP="00C75A82">
      <w:r>
        <w:t>The reason we are bridging a Wi-Fi connection is that we have connected the Pi to our laptop.  In a production scenario the gateway device will be directly connected to a router and be provisioned its internet connections in that fashion.</w:t>
      </w:r>
    </w:p>
    <w:p w:rsidR="001B2B2B" w:rsidRDefault="001B2B2B" w:rsidP="00EE4D9D">
      <w:pPr>
        <w:pStyle w:val="ListParagraph"/>
        <w:numPr>
          <w:ilvl w:val="0"/>
          <w:numId w:val="9"/>
        </w:numPr>
      </w:pPr>
      <w:r>
        <w:t>From Windows 10 Search, Search for “Control Panel”</w:t>
      </w:r>
    </w:p>
    <w:p w:rsidR="001B2B2B" w:rsidRDefault="001B2B2B" w:rsidP="001B2B2B">
      <w:pPr>
        <w:pStyle w:val="ListParagraph"/>
        <w:numPr>
          <w:ilvl w:val="1"/>
          <w:numId w:val="9"/>
        </w:numPr>
      </w:pPr>
      <w:r>
        <w:t>Run it</w:t>
      </w:r>
    </w:p>
    <w:p w:rsidR="001B2B2B" w:rsidRDefault="001B2B2B" w:rsidP="00EE4D9D">
      <w:pPr>
        <w:pStyle w:val="ListParagraph"/>
        <w:numPr>
          <w:ilvl w:val="0"/>
          <w:numId w:val="9"/>
        </w:numPr>
      </w:pPr>
      <w:r>
        <w:t>Click on “Network and Internet”</w:t>
      </w:r>
    </w:p>
    <w:p w:rsidR="001B2B2B" w:rsidRDefault="001B2B2B" w:rsidP="001B2B2B">
      <w:pPr>
        <w:pStyle w:val="ListParagraph"/>
        <w:numPr>
          <w:ilvl w:val="1"/>
          <w:numId w:val="9"/>
        </w:numPr>
      </w:pPr>
      <w:r>
        <w:rPr>
          <w:noProof/>
          <w:lang w:eastAsia="en-US"/>
        </w:rPr>
        <w:drawing>
          <wp:inline distT="0" distB="0" distL="0" distR="0" wp14:anchorId="004FB6F1" wp14:editId="5D8B030E">
            <wp:extent cx="4752975" cy="1143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2975" cy="1143000"/>
                    </a:xfrm>
                    <a:prstGeom prst="rect">
                      <a:avLst/>
                    </a:prstGeom>
                  </pic:spPr>
                </pic:pic>
              </a:graphicData>
            </a:graphic>
          </wp:inline>
        </w:drawing>
      </w:r>
    </w:p>
    <w:p w:rsidR="001B2B2B" w:rsidRDefault="001B2B2B" w:rsidP="001B2B2B">
      <w:pPr>
        <w:pStyle w:val="ListParagraph"/>
        <w:numPr>
          <w:ilvl w:val="0"/>
          <w:numId w:val="9"/>
        </w:numPr>
      </w:pPr>
      <w:r>
        <w:t>Navigate to Network and Sharing</w:t>
      </w:r>
    </w:p>
    <w:p w:rsidR="001B2B2B" w:rsidRDefault="001B2B2B" w:rsidP="001B2B2B">
      <w:pPr>
        <w:pStyle w:val="ListParagraph"/>
        <w:numPr>
          <w:ilvl w:val="1"/>
          <w:numId w:val="9"/>
        </w:numPr>
      </w:pPr>
      <w:r w:rsidRPr="001B2B2B">
        <w:rPr>
          <w:noProof/>
          <w:lang w:eastAsia="en-US"/>
        </w:rPr>
        <w:drawing>
          <wp:inline distT="0" distB="0" distL="0" distR="0" wp14:anchorId="5EF52F29" wp14:editId="68C3EAC4">
            <wp:extent cx="3876675" cy="790575"/>
            <wp:effectExtent l="0" t="0" r="9525" b="952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7"/>
                    <a:stretch>
                      <a:fillRect/>
                    </a:stretch>
                  </pic:blipFill>
                  <pic:spPr>
                    <a:xfrm>
                      <a:off x="0" y="0"/>
                      <a:ext cx="3876675" cy="790575"/>
                    </a:xfrm>
                    <a:prstGeom prst="rect">
                      <a:avLst/>
                    </a:prstGeom>
                  </pic:spPr>
                </pic:pic>
              </a:graphicData>
            </a:graphic>
          </wp:inline>
        </w:drawing>
      </w:r>
    </w:p>
    <w:p w:rsidR="001B2B2B" w:rsidRDefault="001B2B2B" w:rsidP="001B2B2B">
      <w:pPr>
        <w:pStyle w:val="ListParagraph"/>
        <w:numPr>
          <w:ilvl w:val="0"/>
          <w:numId w:val="9"/>
        </w:numPr>
      </w:pPr>
      <w:r>
        <w:t>Find the network that has Internet Access</w:t>
      </w:r>
    </w:p>
    <w:p w:rsidR="001B2B2B" w:rsidRDefault="001B2B2B" w:rsidP="001B2B2B">
      <w:pPr>
        <w:pStyle w:val="ListParagraph"/>
        <w:numPr>
          <w:ilvl w:val="1"/>
          <w:numId w:val="9"/>
        </w:numPr>
      </w:pPr>
      <w:r>
        <w:lastRenderedPageBreak/>
        <w:t>Click on Wi-Fi link</w:t>
      </w:r>
    </w:p>
    <w:p w:rsidR="001B2B2B" w:rsidRDefault="001B2B2B" w:rsidP="001B2B2B">
      <w:pPr>
        <w:pStyle w:val="ListParagraph"/>
        <w:numPr>
          <w:ilvl w:val="1"/>
          <w:numId w:val="9"/>
        </w:numPr>
      </w:pPr>
      <w:r>
        <w:rPr>
          <w:noProof/>
          <w:lang w:eastAsia="en-US"/>
        </w:rPr>
        <w:drawing>
          <wp:inline distT="0" distB="0" distL="0" distR="0" wp14:anchorId="3357CF79" wp14:editId="7043BBFF">
            <wp:extent cx="3209925" cy="952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925" cy="952500"/>
                    </a:xfrm>
                    <a:prstGeom prst="rect">
                      <a:avLst/>
                    </a:prstGeom>
                  </pic:spPr>
                </pic:pic>
              </a:graphicData>
            </a:graphic>
          </wp:inline>
        </w:drawing>
      </w:r>
    </w:p>
    <w:p w:rsidR="001B2B2B" w:rsidRDefault="001B2B2B" w:rsidP="001B2B2B">
      <w:pPr>
        <w:pStyle w:val="ListParagraph"/>
        <w:numPr>
          <w:ilvl w:val="0"/>
          <w:numId w:val="9"/>
        </w:numPr>
      </w:pPr>
      <w:r>
        <w:t>Click on Properties on the bottom left.</w:t>
      </w:r>
    </w:p>
    <w:p w:rsidR="001B2B2B" w:rsidRDefault="001B2B2B" w:rsidP="001B2B2B">
      <w:pPr>
        <w:pStyle w:val="ListParagraph"/>
        <w:numPr>
          <w:ilvl w:val="1"/>
          <w:numId w:val="9"/>
        </w:numPr>
      </w:pPr>
      <w:r>
        <w:rPr>
          <w:noProof/>
          <w:lang w:eastAsia="en-US"/>
        </w:rPr>
        <w:drawing>
          <wp:inline distT="0" distB="0" distL="0" distR="0" wp14:anchorId="21995FC3" wp14:editId="3FDDD7BA">
            <wp:extent cx="3079750" cy="371516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2264" cy="3718195"/>
                    </a:xfrm>
                    <a:prstGeom prst="rect">
                      <a:avLst/>
                    </a:prstGeom>
                  </pic:spPr>
                </pic:pic>
              </a:graphicData>
            </a:graphic>
          </wp:inline>
        </w:drawing>
      </w:r>
    </w:p>
    <w:p w:rsidR="001B2B2B" w:rsidRDefault="001B2B2B" w:rsidP="001B2B2B">
      <w:pPr>
        <w:pStyle w:val="ListParagraph"/>
        <w:numPr>
          <w:ilvl w:val="0"/>
          <w:numId w:val="9"/>
        </w:numPr>
      </w:pPr>
      <w:r>
        <w:t>Click on the Sharing tab</w:t>
      </w:r>
    </w:p>
    <w:p w:rsidR="001B2B2B" w:rsidRDefault="001B2B2B" w:rsidP="001B2B2B">
      <w:pPr>
        <w:pStyle w:val="ListParagraph"/>
        <w:numPr>
          <w:ilvl w:val="1"/>
          <w:numId w:val="9"/>
        </w:numPr>
      </w:pPr>
      <w:r>
        <w:rPr>
          <w:noProof/>
          <w:lang w:eastAsia="en-US"/>
        </w:rPr>
        <w:drawing>
          <wp:inline distT="0" distB="0" distL="0" distR="0" wp14:anchorId="5DD6F2D8" wp14:editId="52B87769">
            <wp:extent cx="4048125" cy="8763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8125" cy="876300"/>
                    </a:xfrm>
                    <a:prstGeom prst="rect">
                      <a:avLst/>
                    </a:prstGeom>
                  </pic:spPr>
                </pic:pic>
              </a:graphicData>
            </a:graphic>
          </wp:inline>
        </w:drawing>
      </w:r>
    </w:p>
    <w:p w:rsidR="001B2B2B" w:rsidRDefault="001B2B2B" w:rsidP="001B2B2B">
      <w:pPr>
        <w:pStyle w:val="ListParagraph"/>
        <w:numPr>
          <w:ilvl w:val="0"/>
          <w:numId w:val="9"/>
        </w:numPr>
      </w:pPr>
      <w:r>
        <w:t>Click the checkbox next to “Allow other network users to connect”</w:t>
      </w:r>
    </w:p>
    <w:p w:rsidR="001B2B2B" w:rsidRDefault="00F9418D" w:rsidP="001B2B2B">
      <w:pPr>
        <w:pStyle w:val="ListParagraph"/>
        <w:numPr>
          <w:ilvl w:val="1"/>
          <w:numId w:val="9"/>
        </w:numPr>
      </w:pPr>
      <w:r>
        <w:rPr>
          <w:noProof/>
          <w:lang w:eastAsia="en-US"/>
        </w:rPr>
        <w:lastRenderedPageBreak/>
        <w:drawing>
          <wp:inline distT="0" distB="0" distL="0" distR="0">
            <wp:extent cx="3606800" cy="4660900"/>
            <wp:effectExtent l="0" t="0" r="0" b="6350"/>
            <wp:docPr id="17" name="Picture 17" descr="cid:image003.jpg@01D14611.9B8AD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3.jpg@01D14611.9B8AD390"/>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3606800" cy="4660900"/>
                    </a:xfrm>
                    <a:prstGeom prst="rect">
                      <a:avLst/>
                    </a:prstGeom>
                    <a:noFill/>
                    <a:ln>
                      <a:noFill/>
                    </a:ln>
                  </pic:spPr>
                </pic:pic>
              </a:graphicData>
            </a:graphic>
          </wp:inline>
        </w:drawing>
      </w:r>
    </w:p>
    <w:p w:rsidR="001B2B2B" w:rsidRDefault="001B2B2B" w:rsidP="001B2B2B">
      <w:pPr>
        <w:pStyle w:val="ListParagraph"/>
        <w:numPr>
          <w:ilvl w:val="0"/>
          <w:numId w:val="9"/>
        </w:numPr>
      </w:pPr>
      <w:r>
        <w:t>Click OK.</w:t>
      </w:r>
    </w:p>
    <w:p w:rsidR="001B2B2B" w:rsidRDefault="00F9418D" w:rsidP="001B2B2B">
      <w:pPr>
        <w:pStyle w:val="Heading2"/>
      </w:pPr>
      <w:r>
        <w:t xml:space="preserve">Ensure </w:t>
      </w:r>
      <w:r w:rsidR="001B2B2B">
        <w:t>Raspberry Pi DNS</w:t>
      </w:r>
    </w:p>
    <w:p w:rsidR="00C75A82" w:rsidRPr="00C75A82" w:rsidRDefault="00C75A82" w:rsidP="00C75A82">
      <w:r>
        <w:t>As most resources change IP addresses dynamically, the Raspberry Pi needs to have the ability to find a resource by name such that it can communicate with it.</w:t>
      </w:r>
    </w:p>
    <w:p w:rsidR="00F9418D" w:rsidRDefault="00F9418D" w:rsidP="0016690C">
      <w:pPr>
        <w:pStyle w:val="ListParagraph"/>
        <w:numPr>
          <w:ilvl w:val="0"/>
          <w:numId w:val="10"/>
        </w:numPr>
      </w:pPr>
      <w:r>
        <w:t>From Windows 10 Search, Search for “Services”</w:t>
      </w:r>
    </w:p>
    <w:p w:rsidR="00F9418D" w:rsidRDefault="00F9418D" w:rsidP="00F9418D">
      <w:pPr>
        <w:pStyle w:val="ListParagraph"/>
        <w:numPr>
          <w:ilvl w:val="1"/>
          <w:numId w:val="10"/>
        </w:numPr>
      </w:pPr>
      <w:r>
        <w:t>Click</w:t>
      </w:r>
    </w:p>
    <w:p w:rsidR="00F9418D" w:rsidRDefault="00F9418D" w:rsidP="00F9418D">
      <w:pPr>
        <w:pStyle w:val="ListParagraph"/>
        <w:numPr>
          <w:ilvl w:val="0"/>
          <w:numId w:val="10"/>
        </w:numPr>
      </w:pPr>
      <w:r>
        <w:t>Find Windows Remote Management.</w:t>
      </w:r>
    </w:p>
    <w:p w:rsidR="00F9418D" w:rsidRDefault="00F9418D" w:rsidP="00F9418D">
      <w:pPr>
        <w:pStyle w:val="ListParagraph"/>
        <w:numPr>
          <w:ilvl w:val="1"/>
          <w:numId w:val="10"/>
        </w:numPr>
      </w:pPr>
      <w:r>
        <w:t>If not started, start.</w:t>
      </w:r>
    </w:p>
    <w:p w:rsidR="00F9418D" w:rsidRDefault="00F9418D" w:rsidP="00F9418D">
      <w:pPr>
        <w:pStyle w:val="ListParagraph"/>
        <w:numPr>
          <w:ilvl w:val="1"/>
          <w:numId w:val="10"/>
        </w:numPr>
      </w:pPr>
      <w:r>
        <w:rPr>
          <w:noProof/>
          <w:lang w:eastAsia="en-US"/>
        </w:rPr>
        <w:lastRenderedPageBreak/>
        <w:drawing>
          <wp:inline distT="0" distB="0" distL="0" distR="0">
            <wp:extent cx="5486400" cy="3472968"/>
            <wp:effectExtent l="0" t="0" r="0" b="0"/>
            <wp:docPr id="10" name="Picture 10" descr="cid:image005.jpg@01D14611.9B8AD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5.jpg@01D14611.9B8AD390"/>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5486400" cy="3472968"/>
                    </a:xfrm>
                    <a:prstGeom prst="rect">
                      <a:avLst/>
                    </a:prstGeom>
                    <a:noFill/>
                    <a:ln>
                      <a:noFill/>
                    </a:ln>
                  </pic:spPr>
                </pic:pic>
              </a:graphicData>
            </a:graphic>
          </wp:inline>
        </w:drawing>
      </w:r>
    </w:p>
    <w:p w:rsidR="002142ED" w:rsidRDefault="002142ED" w:rsidP="0016690C">
      <w:pPr>
        <w:pStyle w:val="ListParagraph"/>
        <w:numPr>
          <w:ilvl w:val="0"/>
          <w:numId w:val="10"/>
        </w:numPr>
      </w:pPr>
      <w:r>
        <w:t>From Windows 10 Search, search for “</w:t>
      </w:r>
      <w:proofErr w:type="spellStart"/>
      <w:r>
        <w:t>cmd</w:t>
      </w:r>
      <w:proofErr w:type="spellEnd"/>
      <w:r>
        <w:t>”</w:t>
      </w:r>
    </w:p>
    <w:p w:rsidR="002142ED" w:rsidRDefault="002142ED" w:rsidP="002142ED">
      <w:pPr>
        <w:pStyle w:val="ListParagraph"/>
        <w:numPr>
          <w:ilvl w:val="1"/>
          <w:numId w:val="10"/>
        </w:numPr>
      </w:pPr>
      <w:r>
        <w:t>Type the command “ipconfig”</w:t>
      </w:r>
    </w:p>
    <w:p w:rsidR="002142ED" w:rsidRDefault="002142ED" w:rsidP="002142ED">
      <w:pPr>
        <w:pStyle w:val="ListParagraph"/>
        <w:numPr>
          <w:ilvl w:val="1"/>
          <w:numId w:val="10"/>
        </w:numPr>
      </w:pPr>
      <w:r>
        <w:t>Look for your Ethernet adapter and write down the IPv4 Address.</w:t>
      </w:r>
    </w:p>
    <w:p w:rsidR="002142ED" w:rsidRDefault="002142ED" w:rsidP="002142ED">
      <w:pPr>
        <w:pStyle w:val="ListParagraph"/>
        <w:numPr>
          <w:ilvl w:val="1"/>
          <w:numId w:val="10"/>
        </w:numPr>
      </w:pPr>
      <w:r>
        <w:t>Here the address is 192.168.137.1</w:t>
      </w:r>
    </w:p>
    <w:p w:rsidR="002142ED" w:rsidRDefault="002142ED" w:rsidP="002142ED">
      <w:pPr>
        <w:pStyle w:val="ListParagraph"/>
        <w:numPr>
          <w:ilvl w:val="1"/>
          <w:numId w:val="10"/>
        </w:numPr>
      </w:pPr>
      <w:r w:rsidRPr="002142ED">
        <w:rPr>
          <w:noProof/>
          <w:lang w:eastAsia="en-US"/>
        </w:rPr>
        <w:drawing>
          <wp:inline distT="0" distB="0" distL="0" distR="0">
            <wp:extent cx="5486400" cy="1333877"/>
            <wp:effectExtent l="0" t="0" r="0" b="0"/>
            <wp:docPr id="126" name="Picture 126" descr="C:\Users\dacrook\AppData\Roaming\Skype\davidcrook1234\media_messaging\media_cache_v2\^6A9230D695620C2C2A49F63496D010ACAF64701B41FA907BF2^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crook\AppData\Roaming\Skype\davidcrook1234\media_messaging\media_cache_v2\^6A9230D695620C2C2A49F63496D010ACAF64701B41FA907BF2^pimgpsh_fullsize_dist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333877"/>
                    </a:xfrm>
                    <a:prstGeom prst="rect">
                      <a:avLst/>
                    </a:prstGeom>
                    <a:noFill/>
                    <a:ln>
                      <a:noFill/>
                    </a:ln>
                  </pic:spPr>
                </pic:pic>
              </a:graphicData>
            </a:graphic>
          </wp:inline>
        </w:drawing>
      </w:r>
    </w:p>
    <w:p w:rsidR="001B2B2B" w:rsidRDefault="0016690C" w:rsidP="0016690C">
      <w:pPr>
        <w:pStyle w:val="ListParagraph"/>
        <w:numPr>
          <w:ilvl w:val="0"/>
          <w:numId w:val="10"/>
        </w:numPr>
      </w:pPr>
      <w:r>
        <w:t>From Windows 10 Search, Search for “</w:t>
      </w:r>
      <w:proofErr w:type="spellStart"/>
      <w:r>
        <w:t>Powershell</w:t>
      </w:r>
      <w:proofErr w:type="spellEnd"/>
      <w:r>
        <w:t xml:space="preserve"> ISE”</w:t>
      </w:r>
    </w:p>
    <w:p w:rsidR="0016690C" w:rsidRDefault="0016690C" w:rsidP="0016690C">
      <w:pPr>
        <w:pStyle w:val="ListParagraph"/>
        <w:numPr>
          <w:ilvl w:val="1"/>
          <w:numId w:val="10"/>
        </w:numPr>
      </w:pPr>
      <w:r>
        <w:t>Right Click</w:t>
      </w:r>
    </w:p>
    <w:p w:rsidR="0016690C" w:rsidRDefault="0016690C" w:rsidP="0016690C">
      <w:pPr>
        <w:pStyle w:val="ListParagraph"/>
        <w:numPr>
          <w:ilvl w:val="1"/>
          <w:numId w:val="10"/>
        </w:numPr>
      </w:pPr>
      <w:r>
        <w:t>Run as Administrator</w:t>
      </w:r>
    </w:p>
    <w:p w:rsidR="0016690C" w:rsidRDefault="0016690C" w:rsidP="0016690C">
      <w:pPr>
        <w:pStyle w:val="ListParagraph"/>
        <w:numPr>
          <w:ilvl w:val="1"/>
          <w:numId w:val="10"/>
        </w:numPr>
      </w:pPr>
      <w:r>
        <w:t>Click “Yes”</w:t>
      </w:r>
    </w:p>
    <w:p w:rsidR="00EE4D9D" w:rsidRDefault="002142ED" w:rsidP="0016690C">
      <w:pPr>
        <w:pStyle w:val="ListParagraph"/>
        <w:numPr>
          <w:ilvl w:val="0"/>
          <w:numId w:val="10"/>
        </w:numPr>
      </w:pPr>
      <w:r>
        <w:t>Type the following commands</w:t>
      </w:r>
    </w:p>
    <w:p w:rsidR="002142ED" w:rsidRDefault="002142ED" w:rsidP="002142ED">
      <w:pPr>
        <w:pStyle w:val="ListParagraph"/>
        <w:numPr>
          <w:ilvl w:val="1"/>
          <w:numId w:val="10"/>
        </w:numPr>
      </w:pPr>
      <w:r>
        <w:rPr>
          <w:noProof/>
          <w:lang w:eastAsia="en-US"/>
        </w:rPr>
        <w:lastRenderedPageBreak/>
        <w:drawing>
          <wp:inline distT="0" distB="0" distL="0" distR="0" wp14:anchorId="6F362AB6" wp14:editId="6AF91FDD">
            <wp:extent cx="5644852" cy="2171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2022" cy="2174459"/>
                    </a:xfrm>
                    <a:prstGeom prst="rect">
                      <a:avLst/>
                    </a:prstGeom>
                  </pic:spPr>
                </pic:pic>
              </a:graphicData>
            </a:graphic>
          </wp:inline>
        </w:drawing>
      </w:r>
    </w:p>
    <w:p w:rsidR="002142ED" w:rsidRDefault="002142ED" w:rsidP="002142ED">
      <w:pPr>
        <w:pStyle w:val="ListParagraph"/>
        <w:numPr>
          <w:ilvl w:val="1"/>
          <w:numId w:val="10"/>
        </w:numPr>
      </w:pPr>
      <w:r>
        <w:t xml:space="preserve">Note the </w:t>
      </w:r>
      <w:proofErr w:type="spellStart"/>
      <w:r>
        <w:t>ip</w:t>
      </w:r>
      <w:proofErr w:type="spellEnd"/>
      <w:r>
        <w:t xml:space="preserve"> addresses in relation to what we got from ipconfig.</w:t>
      </w:r>
    </w:p>
    <w:p w:rsidR="002142ED" w:rsidRDefault="002142ED" w:rsidP="002142ED">
      <w:pPr>
        <w:pStyle w:val="ListParagraph"/>
        <w:numPr>
          <w:ilvl w:val="0"/>
          <w:numId w:val="10"/>
        </w:numPr>
      </w:pPr>
      <w:r>
        <w:t>Run each command</w:t>
      </w:r>
    </w:p>
    <w:p w:rsidR="002142ED" w:rsidRDefault="002142ED" w:rsidP="002142ED">
      <w:pPr>
        <w:pStyle w:val="ListParagraph"/>
        <w:numPr>
          <w:ilvl w:val="1"/>
          <w:numId w:val="10"/>
        </w:numPr>
      </w:pPr>
      <w:r>
        <w:t>The highlighted icon runs each highlighted section of code</w:t>
      </w:r>
    </w:p>
    <w:p w:rsidR="002142ED" w:rsidRDefault="002142ED" w:rsidP="002142ED">
      <w:pPr>
        <w:pStyle w:val="ListParagraph"/>
        <w:numPr>
          <w:ilvl w:val="1"/>
          <w:numId w:val="10"/>
        </w:numPr>
      </w:pPr>
      <w:r>
        <w:t>Highlight each section one by one and press the button.</w:t>
      </w:r>
    </w:p>
    <w:p w:rsidR="002142ED" w:rsidRDefault="002142ED" w:rsidP="002142ED">
      <w:pPr>
        <w:pStyle w:val="ListParagraph"/>
        <w:numPr>
          <w:ilvl w:val="1"/>
          <w:numId w:val="10"/>
        </w:numPr>
      </w:pPr>
      <w:r>
        <w:t>Wait ~3 seconds between executing each line of code.</w:t>
      </w:r>
    </w:p>
    <w:p w:rsidR="002142ED" w:rsidRDefault="002142ED" w:rsidP="002142ED">
      <w:pPr>
        <w:pStyle w:val="ListParagraph"/>
        <w:numPr>
          <w:ilvl w:val="2"/>
          <w:numId w:val="10"/>
        </w:numPr>
      </w:pPr>
      <w:r>
        <w:t>You may receive a failure if you attempt to execute too fast</w:t>
      </w:r>
    </w:p>
    <w:p w:rsidR="002142ED" w:rsidRDefault="002142ED" w:rsidP="002142ED">
      <w:pPr>
        <w:pStyle w:val="ListParagraph"/>
        <w:numPr>
          <w:ilvl w:val="2"/>
          <w:numId w:val="10"/>
        </w:numPr>
      </w:pPr>
      <w:r>
        <w:t>Just try the failed line again.</w:t>
      </w:r>
    </w:p>
    <w:p w:rsidR="002142ED" w:rsidRDefault="002142ED" w:rsidP="002142ED">
      <w:pPr>
        <w:pStyle w:val="ListParagraph"/>
        <w:numPr>
          <w:ilvl w:val="1"/>
          <w:numId w:val="10"/>
        </w:numPr>
      </w:pPr>
      <w:r>
        <w:t>The password is: “p@ssw0rd”, where the 0 is the number zero.</w:t>
      </w:r>
    </w:p>
    <w:p w:rsidR="002142ED" w:rsidRDefault="002142ED" w:rsidP="002142ED">
      <w:pPr>
        <w:pStyle w:val="ListParagraph"/>
        <w:numPr>
          <w:ilvl w:val="1"/>
          <w:numId w:val="10"/>
        </w:numPr>
      </w:pPr>
      <w:r w:rsidRPr="002142ED">
        <w:drawing>
          <wp:inline distT="0" distB="0" distL="0" distR="0" wp14:anchorId="3BA817C8" wp14:editId="2B077565">
            <wp:extent cx="5486400" cy="26314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631440"/>
                    </a:xfrm>
                    <a:prstGeom prst="rect">
                      <a:avLst/>
                    </a:prstGeom>
                  </pic:spPr>
                </pic:pic>
              </a:graphicData>
            </a:graphic>
          </wp:inline>
        </w:drawing>
      </w:r>
    </w:p>
    <w:p w:rsidR="002142ED" w:rsidRDefault="002142ED" w:rsidP="002142ED">
      <w:pPr>
        <w:pStyle w:val="ListParagraph"/>
        <w:numPr>
          <w:ilvl w:val="1"/>
          <w:numId w:val="10"/>
        </w:numPr>
      </w:pPr>
    </w:p>
    <w:p w:rsidR="00F9418D" w:rsidRDefault="007A3A2A" w:rsidP="007A3A2A">
      <w:pPr>
        <w:pStyle w:val="Heading1"/>
      </w:pPr>
      <w:r>
        <w:t>Part 2: Hardware Prototyping</w:t>
      </w:r>
    </w:p>
    <w:p w:rsidR="007A3A2A" w:rsidRPr="007A3A2A" w:rsidRDefault="007A3A2A" w:rsidP="007A3A2A">
      <w:r>
        <w:t>This section builds on part 1.  You will need to have the components assembled installed and configured from part one to complete part 2.</w:t>
      </w:r>
    </w:p>
    <w:p w:rsidR="007A3A2A" w:rsidRDefault="007A3A2A" w:rsidP="007A3A2A">
      <w:pPr>
        <w:pStyle w:val="Heading2"/>
      </w:pPr>
      <w:r>
        <w:lastRenderedPageBreak/>
        <w:t>Identify and Collect Additional Necessary Parts</w:t>
      </w:r>
    </w:p>
    <w:p w:rsidR="007A3A2A" w:rsidRDefault="007A3A2A" w:rsidP="007A3A2A">
      <w:pPr>
        <w:pStyle w:val="Heading3"/>
      </w:pPr>
      <w:r>
        <w:t>Breadboard</w:t>
      </w:r>
    </w:p>
    <w:p w:rsidR="00987C77" w:rsidRDefault="007A3A2A" w:rsidP="00987C77">
      <w:r>
        <w:t>A breadboard is a device used to connect wires together without soldering.  An explanation on how to use a breadboard is later in this lab.</w:t>
      </w:r>
      <w:r w:rsidR="00987C77">
        <w:tab/>
      </w:r>
      <w:r w:rsidR="00987C77" w:rsidRPr="00987C77">
        <w:rPr>
          <w:noProof/>
          <w:lang w:eastAsia="en-US"/>
        </w:rPr>
        <w:drawing>
          <wp:inline distT="0" distB="0" distL="0" distR="0" wp14:anchorId="64D9FF13" wp14:editId="2661A3F0">
            <wp:extent cx="5486400" cy="1774190"/>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stretch>
                      <a:fillRect/>
                    </a:stretch>
                  </pic:blipFill>
                  <pic:spPr>
                    <a:xfrm>
                      <a:off x="0" y="0"/>
                      <a:ext cx="5486400" cy="1774190"/>
                    </a:xfrm>
                    <a:prstGeom prst="rect">
                      <a:avLst/>
                    </a:prstGeom>
                  </pic:spPr>
                </pic:pic>
              </a:graphicData>
            </a:graphic>
          </wp:inline>
        </w:drawing>
      </w:r>
    </w:p>
    <w:p w:rsidR="00987C77" w:rsidRDefault="00987C77" w:rsidP="00987C77">
      <w:r>
        <w:t>Each row of the breadboard corresponds to a “bus” or a connection.  In the image above any component plugged into one of the green blocks will be connected to any other device in that green block equally.  This is true for the black block and the red block.  Each block is independent of the others.  You can create connections between blocks by running a wire or component from one block to another.  Notice how the rows are organized and laid out.  Most breadboards operate in this manner.</w:t>
      </w:r>
    </w:p>
    <w:p w:rsidR="007A3A2A" w:rsidRDefault="007A3A2A" w:rsidP="007A3A2A">
      <w:pPr>
        <w:pStyle w:val="Heading3"/>
      </w:pPr>
      <w:r>
        <w:t>MCP 3008</w:t>
      </w:r>
    </w:p>
    <w:p w:rsidR="007A3A2A" w:rsidRDefault="007A3A2A" w:rsidP="007A3A2A">
      <w:r>
        <w:t>The MCP 3008 is an Analog to Digital converter.  It allows a variable voltage level to be converted into a digital signal that the Raspberry Pi can understand.  Computers speak in 1’s and 0’s, while the natural and physical world does not, therefore a chip is necessary to translate between the two.  This is what the MCP 3008 does.  Note that in the kit, there are multiple chips that look very similar.  Each one has words on it.  The MCP 3008 has the letters: “MCP 3008” on it, though it is very difficult to see.</w:t>
      </w:r>
    </w:p>
    <w:p w:rsidR="007A3A2A" w:rsidRDefault="007A3A2A" w:rsidP="007A3A2A">
      <w:r>
        <w:rPr>
          <w:noProof/>
          <w:lang w:eastAsia="en-US"/>
        </w:rPr>
        <w:drawing>
          <wp:inline distT="0" distB="0" distL="0" distR="0">
            <wp:extent cx="2159000" cy="1276350"/>
            <wp:effectExtent l="0" t="0" r="0" b="0"/>
            <wp:docPr id="26" name="Picture 26" descr="_DSC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_DSC81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9000" cy="1276350"/>
                    </a:xfrm>
                    <a:prstGeom prst="rect">
                      <a:avLst/>
                    </a:prstGeom>
                    <a:noFill/>
                    <a:ln>
                      <a:noFill/>
                    </a:ln>
                  </pic:spPr>
                </pic:pic>
              </a:graphicData>
            </a:graphic>
          </wp:inline>
        </w:drawing>
      </w:r>
    </w:p>
    <w:p w:rsidR="007A3A2A" w:rsidRDefault="007A3A2A" w:rsidP="007A3A2A">
      <w:pPr>
        <w:pStyle w:val="Heading3"/>
      </w:pPr>
      <w:r>
        <w:t>Temperature Sensor</w:t>
      </w:r>
    </w:p>
    <w:p w:rsidR="007A3A2A" w:rsidRPr="00C72EA4" w:rsidRDefault="007A3A2A" w:rsidP="007A3A2A">
      <w:r>
        <w:t>The temperature sensor is a variable resistor.  Based on the temperature, it will reduce the incoming voltage to a lower voltage.  The difference between the voltage levels can be used in a calculation to accurately determine the current temperature.</w:t>
      </w:r>
    </w:p>
    <w:p w:rsidR="007A3A2A" w:rsidRDefault="007A3A2A" w:rsidP="007A3A2A">
      <w:r>
        <w:rPr>
          <w:noProof/>
          <w:lang w:eastAsia="en-US"/>
        </w:rPr>
        <w:lastRenderedPageBreak/>
        <w:drawing>
          <wp:inline distT="0" distB="0" distL="0" distR="0">
            <wp:extent cx="1809750" cy="1771650"/>
            <wp:effectExtent l="0" t="0" r="0" b="0"/>
            <wp:docPr id="25" name="Picture 25" descr="_DSC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_DSC819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9750" cy="1771650"/>
                    </a:xfrm>
                    <a:prstGeom prst="rect">
                      <a:avLst/>
                    </a:prstGeom>
                    <a:noFill/>
                    <a:ln>
                      <a:noFill/>
                    </a:ln>
                  </pic:spPr>
                </pic:pic>
              </a:graphicData>
            </a:graphic>
          </wp:inline>
        </w:drawing>
      </w:r>
    </w:p>
    <w:p w:rsidR="007A3A2A" w:rsidRDefault="007A3A2A" w:rsidP="007A3A2A">
      <w:pPr>
        <w:pStyle w:val="Heading3"/>
      </w:pPr>
      <w:r>
        <w:t>Photo Resistor</w:t>
      </w:r>
    </w:p>
    <w:p w:rsidR="007A3A2A" w:rsidRPr="00C72EA4" w:rsidRDefault="007A3A2A" w:rsidP="007A3A2A">
      <w:r>
        <w:t>The photo resistor is a variable resistor.  Based on the quantity of light it will create a different output voltage than the input voltage level.</w:t>
      </w:r>
    </w:p>
    <w:p w:rsidR="007A3A2A" w:rsidRPr="00C72EA4" w:rsidRDefault="007A3A2A" w:rsidP="007A3A2A">
      <w:r>
        <w:rPr>
          <w:noProof/>
          <w:lang w:eastAsia="en-US"/>
        </w:rPr>
        <w:drawing>
          <wp:inline distT="0" distB="0" distL="0" distR="0">
            <wp:extent cx="1835150" cy="2444750"/>
            <wp:effectExtent l="0" t="0" r="0" b="0"/>
            <wp:docPr id="24" name="Picture 24" descr="_DSC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_DSC81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5150" cy="2444750"/>
                    </a:xfrm>
                    <a:prstGeom prst="rect">
                      <a:avLst/>
                    </a:prstGeom>
                    <a:noFill/>
                    <a:ln>
                      <a:noFill/>
                    </a:ln>
                  </pic:spPr>
                </pic:pic>
              </a:graphicData>
            </a:graphic>
          </wp:inline>
        </w:drawing>
      </w:r>
    </w:p>
    <w:p w:rsidR="007A3A2A" w:rsidRDefault="00987C77" w:rsidP="00987C77">
      <w:pPr>
        <w:pStyle w:val="Heading2"/>
      </w:pPr>
      <w:r>
        <w:t>Wiring</w:t>
      </w:r>
    </w:p>
    <w:p w:rsidR="00987C77" w:rsidRDefault="00987C77" w:rsidP="00987C77">
      <w:r>
        <w:t>It is important to note in this section that one of the learning points is HOW a breadboard works and how to use it.  Do not get caught up in a wire has to go into column 27, row a; but rather understand how the breadboard works and why the wires are connected in this manner.  This will further your knowledge for how and why each electrical component actually works and is a key element to understanding rapid prototyping.</w:t>
      </w:r>
    </w:p>
    <w:p w:rsidR="00523DF5" w:rsidRDefault="00523DF5" w:rsidP="00523DF5">
      <w:pPr>
        <w:pStyle w:val="Heading3"/>
      </w:pPr>
      <w:r>
        <w:t>Raspberry Pi v2 Pin Layout</w:t>
      </w:r>
    </w:p>
    <w:p w:rsidR="00523DF5" w:rsidRDefault="00523DF5" w:rsidP="00523DF5">
      <w:r>
        <w:t>This is just a reference image.</w:t>
      </w:r>
      <w:r w:rsidR="00DC24FF">
        <w:t xml:space="preserve">  </w:t>
      </w:r>
    </w:p>
    <w:p w:rsidR="00523DF5" w:rsidRDefault="00523DF5" w:rsidP="00523DF5">
      <w:r w:rsidRPr="00523DF5">
        <w:rPr>
          <w:noProof/>
          <w:lang w:eastAsia="en-US"/>
        </w:rPr>
        <w:lastRenderedPageBreak/>
        <w:drawing>
          <wp:inline distT="0" distB="0" distL="0" distR="0" wp14:anchorId="7E001DE6" wp14:editId="646E9C21">
            <wp:extent cx="5486400" cy="4070985"/>
            <wp:effectExtent l="0" t="0" r="0" b="571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tretch>
                      <a:fillRect/>
                    </a:stretch>
                  </pic:blipFill>
                  <pic:spPr>
                    <a:xfrm>
                      <a:off x="0" y="0"/>
                      <a:ext cx="5486400" cy="4070985"/>
                    </a:xfrm>
                    <a:prstGeom prst="rect">
                      <a:avLst/>
                    </a:prstGeom>
                  </pic:spPr>
                </pic:pic>
              </a:graphicData>
            </a:graphic>
          </wp:inline>
        </w:drawing>
      </w:r>
    </w:p>
    <w:p w:rsidR="00523DF5" w:rsidRDefault="00523DF5" w:rsidP="00523DF5">
      <w:pPr>
        <w:pStyle w:val="Heading3"/>
      </w:pPr>
      <w:r>
        <w:t>MCP 3008 Pin Layout</w:t>
      </w:r>
    </w:p>
    <w:p w:rsidR="00523DF5" w:rsidRDefault="00523DF5" w:rsidP="00523DF5">
      <w:r>
        <w:t>This is just a reference image</w:t>
      </w:r>
      <w:r w:rsidR="00DC24FF">
        <w:t>.  The Raspberry Pi will communicate with this device over Serial Peripheral Interface number 0 (SPI0).  This interface consists of pins: 19, 21, 23 and 24 on the Raspberry Pi and pins 10, 11, 12 and 13 on the MCP 3008.  The other right hand side pins are for power, power reference and ground.  The pins on the left hand side are channels that can convert analog to digital to be output back to the Raspberry Pi.</w:t>
      </w:r>
    </w:p>
    <w:p w:rsidR="00523DF5" w:rsidRPr="00523DF5" w:rsidRDefault="00523DF5" w:rsidP="00523DF5">
      <w:r w:rsidRPr="00523DF5">
        <w:rPr>
          <w:noProof/>
          <w:lang w:eastAsia="en-US"/>
        </w:rPr>
        <w:lastRenderedPageBreak/>
        <w:drawing>
          <wp:inline distT="0" distB="0" distL="0" distR="0" wp14:anchorId="7595536B" wp14:editId="7CAE35EA">
            <wp:extent cx="3581400" cy="300990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a:stretch>
                      <a:fillRect/>
                    </a:stretch>
                  </pic:blipFill>
                  <pic:spPr>
                    <a:xfrm>
                      <a:off x="0" y="0"/>
                      <a:ext cx="3581400" cy="3009900"/>
                    </a:xfrm>
                    <a:prstGeom prst="rect">
                      <a:avLst/>
                    </a:prstGeom>
                  </pic:spPr>
                </pic:pic>
              </a:graphicData>
            </a:graphic>
          </wp:inline>
        </w:drawing>
      </w:r>
    </w:p>
    <w:p w:rsidR="00987C77" w:rsidRDefault="00523DF5" w:rsidP="00987C77">
      <w:pPr>
        <w:pStyle w:val="Heading3"/>
      </w:pPr>
      <w:r>
        <w:t>Wire</w:t>
      </w:r>
      <w:r w:rsidR="00987C77">
        <w:t xml:space="preserve"> </w:t>
      </w:r>
      <w:r w:rsidR="00DC24FF">
        <w:t xml:space="preserve">Raspberry Pi and </w:t>
      </w:r>
      <w:r w:rsidR="00987C77">
        <w:t>MCP 3008</w:t>
      </w:r>
    </w:p>
    <w:p w:rsidR="00DC24FF" w:rsidRPr="00DC24FF" w:rsidRDefault="00DC24FF" w:rsidP="00DC24FF">
      <w:r>
        <w:t>For this step, you will actually wire the Pi to the MCP 3008.  Recall from the segment on how a breadboard works that you do not necessarily need to plug the wires into those exact pin holes.  The important concept to realize here is that the two halves of the MCP 3008 (pins 1-8 and 9-16) are split on two different connection buses.  Also note that the Pi supplies power to the power bus and ground to the ground bus.  Also realize that for example pin 23 on the Raspberry Pi connects to pin 13 on the MCP 3008 and nothing else.</w:t>
      </w:r>
    </w:p>
    <w:p w:rsidR="00987C77" w:rsidRDefault="00F71918" w:rsidP="00987C77">
      <w:r>
        <w:rPr>
          <w:noProof/>
          <w:lang w:eastAsia="en-US"/>
        </w:rPr>
        <w:lastRenderedPageBreak/>
        <w:drawing>
          <wp:inline distT="0" distB="0" distL="0" distR="0" wp14:anchorId="616F4575" wp14:editId="2B8EFED5">
            <wp:extent cx="5486400" cy="6237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6237605"/>
                    </a:xfrm>
                    <a:prstGeom prst="rect">
                      <a:avLst/>
                    </a:prstGeom>
                  </pic:spPr>
                </pic:pic>
              </a:graphicData>
            </a:graphic>
          </wp:inline>
        </w:drawing>
      </w:r>
    </w:p>
    <w:p w:rsidR="00DC24FF" w:rsidRDefault="00DC24FF" w:rsidP="00DC24FF">
      <w:pPr>
        <w:pStyle w:val="Heading3"/>
      </w:pPr>
      <w:r>
        <w:t>Knowledge Check</w:t>
      </w:r>
    </w:p>
    <w:p w:rsidR="00DC24FF" w:rsidRDefault="00DC24FF" w:rsidP="00DC24FF">
      <w:pPr>
        <w:pStyle w:val="ListNumber"/>
        <w:numPr>
          <w:ilvl w:val="0"/>
          <w:numId w:val="11"/>
        </w:numPr>
      </w:pPr>
      <w:r>
        <w:t>On the MCP 3008, what is the difference between pins 16 and 15?</w:t>
      </w:r>
    </w:p>
    <w:p w:rsidR="00DC24FF" w:rsidRPr="00DC24FF" w:rsidRDefault="00DC24FF" w:rsidP="00DC24FF">
      <w:pPr>
        <w:pStyle w:val="ListNumber"/>
        <w:numPr>
          <w:ilvl w:val="1"/>
          <w:numId w:val="11"/>
        </w:numPr>
        <w:rPr>
          <w:color w:val="D6ECFF" w:themeColor="background2"/>
        </w:rPr>
      </w:pPr>
      <w:r w:rsidRPr="00DC24FF">
        <w:rPr>
          <w:color w:val="D6ECFF" w:themeColor="background2"/>
        </w:rPr>
        <w:t>Pin 16 supplies power to the board while pin 15 supplies the amount of voltage used as a reference point for the incoming voltages from the analog sensors.  The difference between pin 15 and incoming channels is then converted to digital and provided back on the MISO line to the Pi.</w:t>
      </w:r>
    </w:p>
    <w:p w:rsidR="00DC24FF" w:rsidRDefault="00DC24FF" w:rsidP="00DC24FF">
      <w:pPr>
        <w:pStyle w:val="ListNumber"/>
        <w:numPr>
          <w:ilvl w:val="0"/>
          <w:numId w:val="11"/>
        </w:numPr>
      </w:pPr>
      <w:r>
        <w:t>How many pins are connected to the Raspberry Pi’s pin 6?</w:t>
      </w:r>
    </w:p>
    <w:p w:rsidR="00DC24FF" w:rsidRPr="00DC24FF" w:rsidRDefault="00DC24FF" w:rsidP="00DC24FF">
      <w:pPr>
        <w:pStyle w:val="ListNumber"/>
        <w:numPr>
          <w:ilvl w:val="1"/>
          <w:numId w:val="11"/>
        </w:numPr>
        <w:rPr>
          <w:color w:val="D6ECFF" w:themeColor="background2"/>
        </w:rPr>
      </w:pPr>
      <w:r w:rsidRPr="00DC24FF">
        <w:rPr>
          <w:color w:val="D6ECFF" w:themeColor="background2"/>
        </w:rPr>
        <w:t>2, MCP 3008’s pins 9 and 14 which are the grounds for the digital and analog circuits.</w:t>
      </w:r>
    </w:p>
    <w:p w:rsidR="00DC24FF" w:rsidRDefault="00DC24FF" w:rsidP="00DC24FF">
      <w:pPr>
        <w:pStyle w:val="ListNumber"/>
        <w:numPr>
          <w:ilvl w:val="0"/>
          <w:numId w:val="11"/>
        </w:numPr>
      </w:pPr>
      <w:r>
        <w:t>How many analog sensors can you connect to the MCP 3008?</w:t>
      </w:r>
    </w:p>
    <w:p w:rsidR="00DC24FF" w:rsidRPr="00DC24FF" w:rsidRDefault="00DC24FF" w:rsidP="00DC24FF">
      <w:pPr>
        <w:pStyle w:val="ListNumber"/>
        <w:numPr>
          <w:ilvl w:val="1"/>
          <w:numId w:val="11"/>
        </w:numPr>
        <w:rPr>
          <w:color w:val="D6ECFF" w:themeColor="background2"/>
        </w:rPr>
      </w:pPr>
      <w:r w:rsidRPr="00DC24FF">
        <w:rPr>
          <w:color w:val="D6ECFF" w:themeColor="background2"/>
        </w:rPr>
        <w:lastRenderedPageBreak/>
        <w:t>8</w:t>
      </w:r>
    </w:p>
    <w:p w:rsidR="00DC24FF" w:rsidRDefault="00DC24FF" w:rsidP="00DC24FF">
      <w:pPr>
        <w:pStyle w:val="ListNumber"/>
        <w:numPr>
          <w:ilvl w:val="0"/>
          <w:numId w:val="11"/>
        </w:numPr>
      </w:pPr>
      <w:r>
        <w:t>What does MOSI and MISO stand for?</w:t>
      </w:r>
    </w:p>
    <w:p w:rsidR="00DC24FF" w:rsidRPr="00DC24FF" w:rsidRDefault="00DC24FF" w:rsidP="00DC24FF">
      <w:pPr>
        <w:pStyle w:val="ListNumber"/>
        <w:numPr>
          <w:ilvl w:val="1"/>
          <w:numId w:val="11"/>
        </w:numPr>
        <w:rPr>
          <w:color w:val="D6ECFF" w:themeColor="background2"/>
        </w:rPr>
      </w:pPr>
      <w:r w:rsidRPr="00DC24FF">
        <w:rPr>
          <w:color w:val="D6ECFF" w:themeColor="background2"/>
        </w:rPr>
        <w:t>MOSI -&gt; Master Out, Slave In</w:t>
      </w:r>
    </w:p>
    <w:p w:rsidR="00DC24FF" w:rsidRPr="00DC24FF" w:rsidRDefault="00DC24FF" w:rsidP="00DC24FF">
      <w:pPr>
        <w:pStyle w:val="ListNumber"/>
        <w:numPr>
          <w:ilvl w:val="1"/>
          <w:numId w:val="11"/>
        </w:numPr>
        <w:rPr>
          <w:color w:val="D6ECFF" w:themeColor="background2"/>
        </w:rPr>
      </w:pPr>
      <w:r w:rsidRPr="00DC24FF">
        <w:rPr>
          <w:color w:val="D6ECFF" w:themeColor="background2"/>
        </w:rPr>
        <w:t>MISO -&gt; Master In, Slave Out</w:t>
      </w:r>
    </w:p>
    <w:p w:rsidR="00DC24FF" w:rsidRDefault="00DC24FF" w:rsidP="00DC24FF">
      <w:pPr>
        <w:pStyle w:val="ListNumber"/>
        <w:numPr>
          <w:ilvl w:val="0"/>
          <w:numId w:val="11"/>
        </w:numPr>
      </w:pPr>
      <w:r>
        <w:t>What type of power is being supplied to the MCP 3008?</w:t>
      </w:r>
    </w:p>
    <w:p w:rsidR="00DC24FF" w:rsidRPr="00DC24FF" w:rsidRDefault="00DC24FF" w:rsidP="00DC24FF">
      <w:pPr>
        <w:pStyle w:val="ListNumber"/>
        <w:numPr>
          <w:ilvl w:val="1"/>
          <w:numId w:val="11"/>
        </w:numPr>
        <w:rPr>
          <w:color w:val="D6ECFF" w:themeColor="background2"/>
        </w:rPr>
      </w:pPr>
      <w:r w:rsidRPr="00DC24FF">
        <w:rPr>
          <w:color w:val="D6ECFF" w:themeColor="background2"/>
        </w:rPr>
        <w:t>Parasitic power.  It is called this, because the MCP 3008 is using the Raspberry Pi as its primary power source and is therefore drawing additional amps across the Pi that would not ordinarily be moving through the device.</w:t>
      </w:r>
    </w:p>
    <w:p w:rsidR="00DC24FF" w:rsidRDefault="00DC24FF" w:rsidP="00DC24FF">
      <w:pPr>
        <w:pStyle w:val="ListNumber"/>
        <w:numPr>
          <w:ilvl w:val="0"/>
          <w:numId w:val="11"/>
        </w:numPr>
      </w:pPr>
      <w:r>
        <w:t>How many volts are being supplied to the device?</w:t>
      </w:r>
    </w:p>
    <w:p w:rsidR="00DC24FF" w:rsidRPr="00DC24FF" w:rsidRDefault="001E7C31" w:rsidP="00DC24FF">
      <w:pPr>
        <w:pStyle w:val="ListNumber"/>
        <w:numPr>
          <w:ilvl w:val="1"/>
          <w:numId w:val="11"/>
        </w:numPr>
        <w:rPr>
          <w:color w:val="D6ECFF" w:themeColor="background2"/>
        </w:rPr>
      </w:pPr>
      <w:r>
        <w:rPr>
          <w:color w:val="D6ECFF" w:themeColor="background2"/>
        </w:rPr>
        <w:t>5V</w:t>
      </w:r>
    </w:p>
    <w:p w:rsidR="00056FFA" w:rsidRDefault="00056FFA" w:rsidP="00DC24FF">
      <w:pPr>
        <w:pStyle w:val="Heading3"/>
      </w:pPr>
      <w:r>
        <w:t>Temperature Sensor Pin Layout</w:t>
      </w:r>
    </w:p>
    <w:p w:rsidR="00056FFA" w:rsidRPr="00056FFA" w:rsidRDefault="00056FFA" w:rsidP="00056FFA">
      <w:r>
        <w:t xml:space="preserve">Take important note of the </w:t>
      </w:r>
      <w:r w:rsidRPr="00C4634C">
        <w:rPr>
          <w:i/>
        </w:rPr>
        <w:t>orientation and shape</w:t>
      </w:r>
      <w:r>
        <w:t xml:space="preserve"> of the temperature sensor.  Reverse wiring the temperature sensor will cause it to </w:t>
      </w:r>
      <w:r w:rsidRPr="00C4634C">
        <w:rPr>
          <w:i/>
        </w:rPr>
        <w:t>overheat, melt and potentially catch fire</w:t>
      </w:r>
      <w:r>
        <w:t xml:space="preserve">.  </w:t>
      </w:r>
      <w:r w:rsidRPr="00056FFA">
        <w:rPr>
          <w:b/>
        </w:rPr>
        <w:t>Supply ground prior to power.</w:t>
      </w:r>
    </w:p>
    <w:p w:rsidR="00056FFA" w:rsidRPr="00056FFA" w:rsidRDefault="002142ED" w:rsidP="00056FFA">
      <w:r w:rsidRPr="002142ED">
        <w:drawing>
          <wp:inline distT="0" distB="0" distL="0" distR="0" wp14:anchorId="47E7F3B6" wp14:editId="6FEEBF23">
            <wp:extent cx="3251200" cy="227584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1373" cy="2275961"/>
                    </a:xfrm>
                    <a:prstGeom prst="rect">
                      <a:avLst/>
                    </a:prstGeom>
                  </pic:spPr>
                </pic:pic>
              </a:graphicData>
            </a:graphic>
          </wp:inline>
        </w:drawing>
      </w:r>
    </w:p>
    <w:p w:rsidR="00DC24FF" w:rsidRDefault="00DC24FF" w:rsidP="00DC24FF">
      <w:pPr>
        <w:pStyle w:val="Heading3"/>
      </w:pPr>
      <w:r>
        <w:t>Wire Temperature Sensor and MCP 3008</w:t>
      </w:r>
    </w:p>
    <w:p w:rsidR="00DC24FF" w:rsidRDefault="00DC24FF" w:rsidP="00DC24FF">
      <w:r>
        <w:t>Notice that the current wiring has been removed from the diagram.  This is to showcase a completely separate circuit.  You should keep the current wiring in place and add this wiring to it.</w:t>
      </w:r>
    </w:p>
    <w:p w:rsidR="00DC24FF" w:rsidRDefault="00EB1E9B" w:rsidP="00DC24FF">
      <w:r>
        <w:rPr>
          <w:noProof/>
          <w:lang w:eastAsia="en-US"/>
        </w:rPr>
        <w:lastRenderedPageBreak/>
        <w:drawing>
          <wp:inline distT="0" distB="0" distL="0" distR="0" wp14:anchorId="2E0A0CF5" wp14:editId="40560451">
            <wp:extent cx="5486400" cy="68122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6812280"/>
                    </a:xfrm>
                    <a:prstGeom prst="rect">
                      <a:avLst/>
                    </a:prstGeom>
                  </pic:spPr>
                </pic:pic>
              </a:graphicData>
            </a:graphic>
          </wp:inline>
        </w:drawing>
      </w:r>
    </w:p>
    <w:p w:rsidR="00C4634C" w:rsidRDefault="00C4634C" w:rsidP="00DC24FF"/>
    <w:p w:rsidR="00056FFA" w:rsidRDefault="00C4634C" w:rsidP="00C4634C">
      <w:pPr>
        <w:pStyle w:val="Heading3"/>
      </w:pPr>
      <w:r>
        <w:t>Wire Photo-Resistor and MCP 3008</w:t>
      </w:r>
    </w:p>
    <w:p w:rsidR="00C4634C" w:rsidRDefault="00C4634C" w:rsidP="00C4634C">
      <w:r>
        <w:t xml:space="preserve">A photo resistor is a very simple device and no wiring diagram is required for it.  It is basically a simple series based inline resistor that changes impedance based on quantity of light.  It has no </w:t>
      </w:r>
      <w:r>
        <w:lastRenderedPageBreak/>
        <w:t>direction and therefor is treated simply like an inline resistor.  The resistance decreases with light intensity, therefor the closer to 5V, the higher the amount of light is being sensed.</w:t>
      </w:r>
    </w:p>
    <w:p w:rsidR="00C4634C" w:rsidRDefault="00C4634C" w:rsidP="00C4634C">
      <w:r>
        <w:rPr>
          <w:noProof/>
          <w:lang w:eastAsia="en-US"/>
        </w:rPr>
        <w:drawing>
          <wp:inline distT="0" distB="0" distL="0" distR="0" wp14:anchorId="6E5B32E5" wp14:editId="585D1357">
            <wp:extent cx="5486400" cy="6325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6325870"/>
                    </a:xfrm>
                    <a:prstGeom prst="rect">
                      <a:avLst/>
                    </a:prstGeom>
                  </pic:spPr>
                </pic:pic>
              </a:graphicData>
            </a:graphic>
          </wp:inline>
        </w:drawing>
      </w:r>
    </w:p>
    <w:p w:rsidR="00C4634C" w:rsidRDefault="00CF442A" w:rsidP="00CF442A">
      <w:pPr>
        <w:pStyle w:val="Heading3"/>
      </w:pPr>
      <w:r>
        <w:t>The Complete Diagram</w:t>
      </w:r>
    </w:p>
    <w:p w:rsidR="00CF442A" w:rsidRPr="00CF442A" w:rsidRDefault="00CF442A" w:rsidP="00CF442A">
      <w:r>
        <w:t xml:space="preserve">Below is a complete wiring diagram for the circuit with the Raspberry Pi, Photo Resistor, Temperature Sensor and MCP 3008 all </w:t>
      </w:r>
      <w:proofErr w:type="gramStart"/>
      <w:r>
        <w:t>connected.</w:t>
      </w:r>
      <w:proofErr w:type="gramEnd"/>
      <w:r w:rsidR="00661525">
        <w:t xml:space="preserve">  Remember that yours may not necessarily look like this as you should have focused on HOW a breadboard works and not necessarily using the exact holes as used in this diagram.</w:t>
      </w:r>
    </w:p>
    <w:p w:rsidR="00CF442A" w:rsidRDefault="003C3B11" w:rsidP="00CF442A">
      <w:r>
        <w:rPr>
          <w:noProof/>
          <w:lang w:eastAsia="en-US"/>
        </w:rPr>
        <w:lastRenderedPageBreak/>
        <w:drawing>
          <wp:inline distT="0" distB="0" distL="0" distR="0" wp14:anchorId="2B842CCA" wp14:editId="6B0383FE">
            <wp:extent cx="5486400" cy="6308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6308090"/>
                    </a:xfrm>
                    <a:prstGeom prst="rect">
                      <a:avLst/>
                    </a:prstGeom>
                  </pic:spPr>
                </pic:pic>
              </a:graphicData>
            </a:graphic>
          </wp:inline>
        </w:drawing>
      </w:r>
    </w:p>
    <w:p w:rsidR="00CF442A" w:rsidRPr="00CF442A" w:rsidRDefault="00CF442A" w:rsidP="00CF442A"/>
    <w:p w:rsidR="00C4634C" w:rsidRDefault="00EE2825" w:rsidP="00EE2825">
      <w:pPr>
        <w:pStyle w:val="Heading1"/>
      </w:pPr>
      <w:r>
        <w:t>Part 3</w:t>
      </w:r>
      <w:r w:rsidR="005761D6">
        <w:t>-A</w:t>
      </w:r>
      <w:r>
        <w:t>: Data Streaming</w:t>
      </w:r>
      <w:r w:rsidR="005761D6">
        <w:t xml:space="preserve"> – Resource Provisioning</w:t>
      </w:r>
    </w:p>
    <w:p w:rsidR="00EE2825" w:rsidRPr="00EE2825" w:rsidRDefault="009C74E9" w:rsidP="00EE2825">
      <w:r>
        <w:t>Part 3 is all about getting the data being detected by the electrical components from the device into the cloud.  Part A will be provisioning the cloud based resources while Part B will be writing code to integrate with those resources from the device.</w:t>
      </w:r>
    </w:p>
    <w:p w:rsidR="008D35DC" w:rsidRDefault="008D35DC" w:rsidP="00EE2825">
      <w:pPr>
        <w:pStyle w:val="Heading2"/>
      </w:pPr>
      <w:r>
        <w:lastRenderedPageBreak/>
        <w:t>Accessing Azure</w:t>
      </w:r>
    </w:p>
    <w:p w:rsidR="00AC1798" w:rsidRPr="00AC1798" w:rsidRDefault="00AC1798" w:rsidP="00AC1798">
      <w:r>
        <w:t xml:space="preserve">Azure is the Microsoft public cloud offering.  Beyond simple virtual machines, Azure has several PaaS offerings which are ideal for IoT scenarios and greatly reduce time to market, development complexity and can scale to support enterprise scenarios while still allowing you to pay only for what you use.  For these reasons and more beyond the scope of this lab, PaaS and Azure have been my go to abstraction level for any product development.  </w:t>
      </w:r>
    </w:p>
    <w:p w:rsidR="008D35DC" w:rsidRDefault="008D35DC" w:rsidP="00914E22">
      <w:pPr>
        <w:pStyle w:val="ListNumber"/>
        <w:numPr>
          <w:ilvl w:val="0"/>
          <w:numId w:val="12"/>
        </w:numPr>
      </w:pPr>
      <w:r>
        <w:t xml:space="preserve">From your computer browser, navigate to </w:t>
      </w:r>
      <w:hyperlink r:id="rId49" w:history="1">
        <w:r w:rsidRPr="003B5B43">
          <w:rPr>
            <w:rStyle w:val="Hyperlink"/>
          </w:rPr>
          <w:t>www.Azure.com</w:t>
        </w:r>
      </w:hyperlink>
    </w:p>
    <w:p w:rsidR="008D35DC" w:rsidRDefault="00914E22" w:rsidP="00914E22">
      <w:pPr>
        <w:pStyle w:val="ListNumber"/>
        <w:numPr>
          <w:ilvl w:val="0"/>
          <w:numId w:val="12"/>
        </w:numPr>
      </w:pPr>
      <w:r>
        <w:t>Login with your Microsoft Account.</w:t>
      </w:r>
    </w:p>
    <w:p w:rsidR="00914E22" w:rsidRDefault="00914E22" w:rsidP="00914E22">
      <w:pPr>
        <w:pStyle w:val="ListNumber"/>
        <w:numPr>
          <w:ilvl w:val="1"/>
          <w:numId w:val="12"/>
        </w:numPr>
      </w:pPr>
      <w:r>
        <w:rPr>
          <w:noProof/>
          <w:lang w:eastAsia="en-US"/>
        </w:rPr>
        <w:drawing>
          <wp:inline distT="0" distB="0" distL="0" distR="0" wp14:anchorId="13AB5E03" wp14:editId="3B579E15">
            <wp:extent cx="5486400" cy="29254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925445"/>
                    </a:xfrm>
                    <a:prstGeom prst="rect">
                      <a:avLst/>
                    </a:prstGeom>
                  </pic:spPr>
                </pic:pic>
              </a:graphicData>
            </a:graphic>
          </wp:inline>
        </w:drawing>
      </w:r>
    </w:p>
    <w:p w:rsidR="00914E22" w:rsidRDefault="00914E22" w:rsidP="00914E22">
      <w:pPr>
        <w:pStyle w:val="ListNumber"/>
        <w:numPr>
          <w:ilvl w:val="1"/>
          <w:numId w:val="12"/>
        </w:numPr>
      </w:pPr>
      <w:r>
        <w:t>If you do not have one, click the “Sign up now” link.</w:t>
      </w:r>
    </w:p>
    <w:p w:rsidR="00914E22" w:rsidRDefault="00914E22" w:rsidP="00914E22">
      <w:pPr>
        <w:pStyle w:val="ListNumber"/>
        <w:numPr>
          <w:ilvl w:val="1"/>
          <w:numId w:val="12"/>
        </w:numPr>
      </w:pPr>
      <w:r>
        <w:t>You can connect a Microsoft account to any already existing email address.  It is just simply a way to recognize you as a unique user.</w:t>
      </w:r>
    </w:p>
    <w:p w:rsidR="00914E22" w:rsidRDefault="00914E22" w:rsidP="00914E22">
      <w:pPr>
        <w:pStyle w:val="ListNumber"/>
        <w:numPr>
          <w:ilvl w:val="0"/>
          <w:numId w:val="12"/>
        </w:numPr>
      </w:pPr>
      <w:r>
        <w:t>You will then see the view below:</w:t>
      </w:r>
    </w:p>
    <w:p w:rsidR="00914E22" w:rsidRDefault="00914E22" w:rsidP="00914E22">
      <w:pPr>
        <w:pStyle w:val="ListNumber"/>
        <w:numPr>
          <w:ilvl w:val="1"/>
          <w:numId w:val="12"/>
        </w:numPr>
      </w:pPr>
      <w:r>
        <w:rPr>
          <w:noProof/>
          <w:lang w:eastAsia="en-US"/>
        </w:rPr>
        <w:drawing>
          <wp:inline distT="0" distB="0" distL="0" distR="0" wp14:anchorId="3A5F181A" wp14:editId="7D9F1337">
            <wp:extent cx="5486400" cy="18891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889125"/>
                    </a:xfrm>
                    <a:prstGeom prst="rect">
                      <a:avLst/>
                    </a:prstGeom>
                  </pic:spPr>
                </pic:pic>
              </a:graphicData>
            </a:graphic>
          </wp:inline>
        </w:drawing>
      </w:r>
    </w:p>
    <w:p w:rsidR="00AC1798" w:rsidRDefault="00AC1798" w:rsidP="00AC1798">
      <w:pPr>
        <w:pStyle w:val="ListNumber"/>
        <w:numPr>
          <w:ilvl w:val="0"/>
          <w:numId w:val="12"/>
        </w:numPr>
      </w:pPr>
      <w:r>
        <w:t>Click on the “New” Button in the top left.</w:t>
      </w:r>
    </w:p>
    <w:p w:rsidR="00AC1798" w:rsidRDefault="00AC1798" w:rsidP="00AC1798">
      <w:pPr>
        <w:pStyle w:val="ListNumber"/>
        <w:numPr>
          <w:ilvl w:val="1"/>
          <w:numId w:val="12"/>
        </w:numPr>
      </w:pPr>
      <w:r>
        <w:t>Type “IoT Hub” followed by pressing the enter key</w:t>
      </w:r>
    </w:p>
    <w:p w:rsidR="00AC1798" w:rsidRDefault="00AC1798" w:rsidP="00AC1798">
      <w:pPr>
        <w:pStyle w:val="ListNumber"/>
        <w:numPr>
          <w:ilvl w:val="1"/>
          <w:numId w:val="12"/>
        </w:numPr>
      </w:pPr>
      <w:r>
        <w:rPr>
          <w:noProof/>
          <w:lang w:eastAsia="en-US"/>
        </w:rPr>
        <w:lastRenderedPageBreak/>
        <w:drawing>
          <wp:inline distT="0" distB="0" distL="0" distR="0" wp14:anchorId="12BAA09A" wp14:editId="2E99D898">
            <wp:extent cx="5486400" cy="1736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736725"/>
                    </a:xfrm>
                    <a:prstGeom prst="rect">
                      <a:avLst/>
                    </a:prstGeom>
                  </pic:spPr>
                </pic:pic>
              </a:graphicData>
            </a:graphic>
          </wp:inline>
        </w:drawing>
      </w:r>
    </w:p>
    <w:p w:rsidR="00AC1798" w:rsidRDefault="00AC1798" w:rsidP="00AC1798">
      <w:pPr>
        <w:pStyle w:val="ListNumber"/>
        <w:numPr>
          <w:ilvl w:val="0"/>
          <w:numId w:val="12"/>
        </w:numPr>
      </w:pPr>
      <w:r>
        <w:t>Select “Azure IoT Hub” (it may or may not be in preview at the time of taking this course).</w:t>
      </w:r>
    </w:p>
    <w:p w:rsidR="00AC1798" w:rsidRDefault="00AC1798" w:rsidP="00AC1798">
      <w:pPr>
        <w:pStyle w:val="ListNumber"/>
        <w:numPr>
          <w:ilvl w:val="1"/>
          <w:numId w:val="12"/>
        </w:numPr>
      </w:pPr>
      <w:r>
        <w:rPr>
          <w:noProof/>
          <w:lang w:eastAsia="en-US"/>
        </w:rPr>
        <w:drawing>
          <wp:inline distT="0" distB="0" distL="0" distR="0" wp14:anchorId="52AEA4BA" wp14:editId="595EA171">
            <wp:extent cx="5486400" cy="306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69590"/>
                    </a:xfrm>
                    <a:prstGeom prst="rect">
                      <a:avLst/>
                    </a:prstGeom>
                  </pic:spPr>
                </pic:pic>
              </a:graphicData>
            </a:graphic>
          </wp:inline>
        </w:drawing>
      </w:r>
    </w:p>
    <w:p w:rsidR="00AC1798" w:rsidRDefault="00AC1798" w:rsidP="00AC1798">
      <w:pPr>
        <w:pStyle w:val="ListNumber"/>
        <w:numPr>
          <w:ilvl w:val="0"/>
          <w:numId w:val="12"/>
        </w:numPr>
      </w:pPr>
      <w:r>
        <w:t>Click the create button on the new pane that opened up.</w:t>
      </w:r>
    </w:p>
    <w:p w:rsidR="00AC1798" w:rsidRDefault="00AC1798" w:rsidP="00AC1798">
      <w:pPr>
        <w:pStyle w:val="ListNumber"/>
        <w:numPr>
          <w:ilvl w:val="0"/>
          <w:numId w:val="12"/>
        </w:numPr>
      </w:pPr>
      <w:r>
        <w:t>A new pane will appear asking you to sign up.</w:t>
      </w:r>
    </w:p>
    <w:p w:rsidR="00AC1798" w:rsidRDefault="00AC1798" w:rsidP="00AC1798">
      <w:pPr>
        <w:pStyle w:val="ListNumber"/>
        <w:numPr>
          <w:ilvl w:val="1"/>
          <w:numId w:val="12"/>
        </w:numPr>
      </w:pPr>
      <w:r>
        <w:rPr>
          <w:noProof/>
          <w:lang w:eastAsia="en-US"/>
        </w:rPr>
        <w:lastRenderedPageBreak/>
        <w:drawing>
          <wp:inline distT="0" distB="0" distL="0" distR="0" wp14:anchorId="33C4F29F" wp14:editId="5B48BE59">
            <wp:extent cx="2838450" cy="317847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1049" cy="3181383"/>
                    </a:xfrm>
                    <a:prstGeom prst="rect">
                      <a:avLst/>
                    </a:prstGeom>
                  </pic:spPr>
                </pic:pic>
              </a:graphicData>
            </a:graphic>
          </wp:inline>
        </w:drawing>
      </w:r>
    </w:p>
    <w:p w:rsidR="00AC1798" w:rsidRDefault="00AC1798" w:rsidP="00AC1798">
      <w:pPr>
        <w:pStyle w:val="ListNumber"/>
        <w:numPr>
          <w:ilvl w:val="1"/>
          <w:numId w:val="12"/>
        </w:numPr>
      </w:pPr>
      <w:r>
        <w:t>Click Sign up</w:t>
      </w:r>
    </w:p>
    <w:p w:rsidR="00AC1798" w:rsidRDefault="00AC1798" w:rsidP="00AC1798">
      <w:pPr>
        <w:pStyle w:val="ListNumber"/>
        <w:numPr>
          <w:ilvl w:val="0"/>
          <w:numId w:val="12"/>
        </w:numPr>
      </w:pPr>
      <w:r>
        <w:t>Select Free-Trial</w:t>
      </w:r>
    </w:p>
    <w:p w:rsidR="00AC1798" w:rsidRDefault="00AC1798" w:rsidP="00AC1798">
      <w:pPr>
        <w:pStyle w:val="ListNumber"/>
        <w:numPr>
          <w:ilvl w:val="1"/>
          <w:numId w:val="12"/>
        </w:numPr>
      </w:pPr>
      <w:r>
        <w:rPr>
          <w:noProof/>
          <w:lang w:eastAsia="en-US"/>
        </w:rPr>
        <w:drawing>
          <wp:inline distT="0" distB="0" distL="0" distR="0" wp14:anchorId="534425AB" wp14:editId="1E2EB42D">
            <wp:extent cx="3810000" cy="302418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3089" cy="3026640"/>
                    </a:xfrm>
                    <a:prstGeom prst="rect">
                      <a:avLst/>
                    </a:prstGeom>
                  </pic:spPr>
                </pic:pic>
              </a:graphicData>
            </a:graphic>
          </wp:inline>
        </w:drawing>
      </w:r>
    </w:p>
    <w:p w:rsidR="00AC1798" w:rsidRDefault="00AC1798" w:rsidP="00AC1798">
      <w:pPr>
        <w:pStyle w:val="ListNumber"/>
        <w:numPr>
          <w:ilvl w:val="1"/>
          <w:numId w:val="12"/>
        </w:numPr>
      </w:pPr>
      <w:r w:rsidRPr="00AC1798">
        <w:rPr>
          <w:b/>
        </w:rPr>
        <w:t>Pro-Tip:</w:t>
      </w:r>
      <w:r>
        <w:t xml:space="preserve"> If your current free trial has expired, simply create a new email address at outlook.com (</w:t>
      </w:r>
      <w:hyperlink r:id="rId56" w:history="1">
        <w:r w:rsidRPr="003B5B43">
          <w:rPr>
            <w:rStyle w:val="Hyperlink"/>
          </w:rPr>
          <w:t>somebody@outlook.com</w:t>
        </w:r>
      </w:hyperlink>
      <w:r>
        <w:t xml:space="preserve"> for example), this will automatically be associated as a Microsoft account and you can begin a whole new trial period with this account.</w:t>
      </w:r>
    </w:p>
    <w:p w:rsidR="00AC1798" w:rsidRDefault="00AC1798" w:rsidP="00AC1798">
      <w:pPr>
        <w:pStyle w:val="ListNumber"/>
        <w:numPr>
          <w:ilvl w:val="0"/>
          <w:numId w:val="12"/>
        </w:numPr>
      </w:pPr>
      <w:r>
        <w:t>Complete the form</w:t>
      </w:r>
    </w:p>
    <w:p w:rsidR="00AC1798" w:rsidRDefault="00AC1798" w:rsidP="00AC1798">
      <w:pPr>
        <w:pStyle w:val="ListNumber"/>
        <w:numPr>
          <w:ilvl w:val="1"/>
          <w:numId w:val="12"/>
        </w:numPr>
      </w:pPr>
      <w:r>
        <w:rPr>
          <w:noProof/>
          <w:lang w:eastAsia="en-US"/>
        </w:rPr>
        <w:lastRenderedPageBreak/>
        <w:drawing>
          <wp:inline distT="0" distB="0" distL="0" distR="0" wp14:anchorId="7288ACFA" wp14:editId="56C53675">
            <wp:extent cx="4972050" cy="41030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2863" cy="4103763"/>
                    </a:xfrm>
                    <a:prstGeom prst="rect">
                      <a:avLst/>
                    </a:prstGeom>
                  </pic:spPr>
                </pic:pic>
              </a:graphicData>
            </a:graphic>
          </wp:inline>
        </w:drawing>
      </w:r>
    </w:p>
    <w:p w:rsidR="00AC1798" w:rsidRPr="008D35DC" w:rsidRDefault="00AC1798" w:rsidP="00AC1798">
      <w:pPr>
        <w:pStyle w:val="ListNumber"/>
        <w:numPr>
          <w:ilvl w:val="0"/>
          <w:numId w:val="12"/>
        </w:numPr>
      </w:pPr>
      <w:r>
        <w:t>Return to Azure.com and enter your credentials if requested.</w:t>
      </w:r>
    </w:p>
    <w:p w:rsidR="00EE2825" w:rsidRDefault="00EE2825" w:rsidP="00EE2825">
      <w:pPr>
        <w:pStyle w:val="Heading2"/>
      </w:pPr>
      <w:r>
        <w:t>Provision Azure IoT Hub</w:t>
      </w:r>
    </w:p>
    <w:p w:rsidR="00813B22" w:rsidRDefault="00AC1798" w:rsidP="00813B22">
      <w:r>
        <w:t xml:space="preserve">IoT Hub is a high throughput message passing </w:t>
      </w:r>
      <w:r w:rsidR="00813B22">
        <w:t>solution</w:t>
      </w:r>
      <w:r>
        <w:t>, which has time to live, built in redundancies, bi-directional communication, device management and multiple other facets built into it.  It is an abstraction layer above the Event Hub geared specifically towards IoT based scenarios.  The power of this will be more apparent in the coding section.</w:t>
      </w:r>
    </w:p>
    <w:p w:rsidR="00813B22" w:rsidRDefault="00813B22" w:rsidP="00813B22">
      <w:pPr>
        <w:pStyle w:val="ListNumber"/>
        <w:numPr>
          <w:ilvl w:val="0"/>
          <w:numId w:val="6"/>
        </w:numPr>
      </w:pPr>
      <w:r>
        <w:t>Click on “New” in the top left corner.</w:t>
      </w:r>
    </w:p>
    <w:p w:rsidR="00813B22" w:rsidRDefault="00813B22" w:rsidP="00813B22">
      <w:pPr>
        <w:pStyle w:val="ListNumber"/>
        <w:numPr>
          <w:ilvl w:val="1"/>
          <w:numId w:val="6"/>
        </w:numPr>
      </w:pPr>
      <w:r>
        <w:t>Type “IoT Hub” followed by pressing enter in the search bar.</w:t>
      </w:r>
    </w:p>
    <w:p w:rsidR="00813B22" w:rsidRDefault="00813B22" w:rsidP="00813B22">
      <w:pPr>
        <w:pStyle w:val="ListNumber"/>
        <w:numPr>
          <w:ilvl w:val="1"/>
          <w:numId w:val="6"/>
        </w:numPr>
      </w:pPr>
      <w:r>
        <w:rPr>
          <w:noProof/>
          <w:lang w:eastAsia="en-US"/>
        </w:rPr>
        <w:drawing>
          <wp:inline distT="0" distB="0" distL="0" distR="0" wp14:anchorId="1E85EE71" wp14:editId="131917C8">
            <wp:extent cx="5486400" cy="1736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736725"/>
                    </a:xfrm>
                    <a:prstGeom prst="rect">
                      <a:avLst/>
                    </a:prstGeom>
                  </pic:spPr>
                </pic:pic>
              </a:graphicData>
            </a:graphic>
          </wp:inline>
        </w:drawing>
      </w:r>
    </w:p>
    <w:p w:rsidR="00813B22" w:rsidRDefault="00813B22" w:rsidP="00813B22">
      <w:pPr>
        <w:pStyle w:val="ListNumber"/>
        <w:numPr>
          <w:ilvl w:val="0"/>
          <w:numId w:val="6"/>
        </w:numPr>
      </w:pPr>
      <w:r>
        <w:t>Select “Azure IoT Hub” (it may or may not be in preview at the time of taking this course).</w:t>
      </w:r>
    </w:p>
    <w:p w:rsidR="00813B22" w:rsidRDefault="00813B22" w:rsidP="00813B22">
      <w:pPr>
        <w:pStyle w:val="ListNumber"/>
        <w:numPr>
          <w:ilvl w:val="1"/>
          <w:numId w:val="6"/>
        </w:numPr>
      </w:pPr>
      <w:r>
        <w:rPr>
          <w:noProof/>
          <w:lang w:eastAsia="en-US"/>
        </w:rPr>
        <w:lastRenderedPageBreak/>
        <w:drawing>
          <wp:inline distT="0" distB="0" distL="0" distR="0" wp14:anchorId="50718269" wp14:editId="2DA4D96D">
            <wp:extent cx="5486400" cy="3069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69590"/>
                    </a:xfrm>
                    <a:prstGeom prst="rect">
                      <a:avLst/>
                    </a:prstGeom>
                  </pic:spPr>
                </pic:pic>
              </a:graphicData>
            </a:graphic>
          </wp:inline>
        </w:drawing>
      </w:r>
    </w:p>
    <w:p w:rsidR="00813B22" w:rsidRDefault="00813B22" w:rsidP="00813B22">
      <w:pPr>
        <w:pStyle w:val="ListNumber"/>
        <w:numPr>
          <w:ilvl w:val="0"/>
          <w:numId w:val="6"/>
        </w:numPr>
      </w:pPr>
      <w:r>
        <w:t>Click the “Create” button on the bottom of the pane.</w:t>
      </w:r>
    </w:p>
    <w:p w:rsidR="00813B22" w:rsidRDefault="00813B22" w:rsidP="00813B22">
      <w:pPr>
        <w:pStyle w:val="ListNumber"/>
        <w:numPr>
          <w:ilvl w:val="0"/>
          <w:numId w:val="6"/>
        </w:numPr>
      </w:pPr>
      <w:r>
        <w:t>This time, a new pane will open with configuration options</w:t>
      </w:r>
    </w:p>
    <w:p w:rsidR="00813B22" w:rsidRDefault="00813B22" w:rsidP="00813B22">
      <w:pPr>
        <w:pStyle w:val="ListNumber"/>
        <w:numPr>
          <w:ilvl w:val="1"/>
          <w:numId w:val="6"/>
        </w:numPr>
      </w:pPr>
      <w:r>
        <w:rPr>
          <w:noProof/>
          <w:lang w:eastAsia="en-US"/>
        </w:rPr>
        <w:drawing>
          <wp:inline distT="0" distB="0" distL="0" distR="0" wp14:anchorId="78C7F851" wp14:editId="6DA803E6">
            <wp:extent cx="1797050" cy="4595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03872" cy="4613251"/>
                    </a:xfrm>
                    <a:prstGeom prst="rect">
                      <a:avLst/>
                    </a:prstGeom>
                  </pic:spPr>
                </pic:pic>
              </a:graphicData>
            </a:graphic>
          </wp:inline>
        </w:drawing>
      </w:r>
    </w:p>
    <w:p w:rsidR="00813B22" w:rsidRDefault="00813B22" w:rsidP="00813B22">
      <w:pPr>
        <w:pStyle w:val="ListNumber"/>
        <w:numPr>
          <w:ilvl w:val="0"/>
          <w:numId w:val="6"/>
        </w:numPr>
      </w:pPr>
      <w:r>
        <w:lastRenderedPageBreak/>
        <w:t xml:space="preserve">Under name, use your initials – </w:t>
      </w:r>
      <w:proofErr w:type="spellStart"/>
      <w:r>
        <w:t>mtp</w:t>
      </w:r>
      <w:proofErr w:type="spellEnd"/>
    </w:p>
    <w:p w:rsidR="00813B22" w:rsidRDefault="00813B22" w:rsidP="00813B22">
      <w:pPr>
        <w:pStyle w:val="ListNumber"/>
        <w:numPr>
          <w:ilvl w:val="1"/>
          <w:numId w:val="6"/>
        </w:numPr>
      </w:pPr>
      <w:r>
        <w:t>Mine would be “</w:t>
      </w:r>
      <w:proofErr w:type="spellStart"/>
      <w:r>
        <w:t>drc-mtp</w:t>
      </w:r>
      <w:proofErr w:type="spellEnd"/>
      <w:r>
        <w:t>”</w:t>
      </w:r>
    </w:p>
    <w:p w:rsidR="00813B22" w:rsidRDefault="00813B22" w:rsidP="00813B22">
      <w:pPr>
        <w:pStyle w:val="ListNumber"/>
        <w:numPr>
          <w:ilvl w:val="1"/>
          <w:numId w:val="6"/>
        </w:numPr>
      </w:pPr>
      <w:r>
        <w:t>If the name is already taken, try adding random numbers on the end.</w:t>
      </w:r>
    </w:p>
    <w:p w:rsidR="00813B22" w:rsidRDefault="00813B22" w:rsidP="00813B22">
      <w:pPr>
        <w:pStyle w:val="ListNumber"/>
        <w:numPr>
          <w:ilvl w:val="0"/>
          <w:numId w:val="6"/>
        </w:numPr>
      </w:pPr>
      <w:r>
        <w:t>Click on Pricing, Click Free</w:t>
      </w:r>
    </w:p>
    <w:p w:rsidR="00813B22" w:rsidRDefault="00813B22" w:rsidP="00813B22">
      <w:pPr>
        <w:pStyle w:val="ListNumber"/>
        <w:numPr>
          <w:ilvl w:val="1"/>
          <w:numId w:val="6"/>
        </w:numPr>
      </w:pPr>
      <w:r>
        <w:rPr>
          <w:noProof/>
          <w:lang w:eastAsia="en-US"/>
        </w:rPr>
        <w:drawing>
          <wp:inline distT="0" distB="0" distL="0" distR="0" wp14:anchorId="754A3E17" wp14:editId="529D2B4E">
            <wp:extent cx="4857750" cy="45170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0160" cy="4519274"/>
                    </a:xfrm>
                    <a:prstGeom prst="rect">
                      <a:avLst/>
                    </a:prstGeom>
                  </pic:spPr>
                </pic:pic>
              </a:graphicData>
            </a:graphic>
          </wp:inline>
        </w:drawing>
      </w:r>
    </w:p>
    <w:p w:rsidR="00813B22" w:rsidRDefault="00813B22" w:rsidP="00813B22">
      <w:pPr>
        <w:pStyle w:val="ListNumber"/>
        <w:numPr>
          <w:ilvl w:val="1"/>
          <w:numId w:val="6"/>
        </w:numPr>
      </w:pPr>
      <w:r>
        <w:t>Click the select button at the bottom</w:t>
      </w:r>
    </w:p>
    <w:p w:rsidR="00813B22" w:rsidRDefault="00813B22" w:rsidP="00813B22">
      <w:pPr>
        <w:pStyle w:val="ListNumber"/>
        <w:numPr>
          <w:ilvl w:val="1"/>
          <w:numId w:val="6"/>
        </w:numPr>
      </w:pPr>
      <w:r>
        <w:t>Notice that units and partitions grey out.</w:t>
      </w:r>
    </w:p>
    <w:p w:rsidR="00813B22" w:rsidRDefault="00813B22" w:rsidP="00813B22">
      <w:pPr>
        <w:pStyle w:val="ListNumber"/>
        <w:numPr>
          <w:ilvl w:val="1"/>
          <w:numId w:val="6"/>
        </w:numPr>
      </w:pPr>
      <w:r>
        <w:t>These are options for scaling.</w:t>
      </w:r>
    </w:p>
    <w:p w:rsidR="00EF6092" w:rsidRDefault="00EF6092" w:rsidP="00EF6092">
      <w:pPr>
        <w:pStyle w:val="ListNumber"/>
        <w:numPr>
          <w:ilvl w:val="0"/>
          <w:numId w:val="6"/>
        </w:numPr>
      </w:pPr>
      <w:r>
        <w:t>Click on the “Or create new” link under Resource Groups</w:t>
      </w:r>
    </w:p>
    <w:p w:rsidR="00EF6092" w:rsidRDefault="00EF6092" w:rsidP="00EF6092">
      <w:pPr>
        <w:pStyle w:val="ListNumber"/>
        <w:numPr>
          <w:ilvl w:val="1"/>
          <w:numId w:val="6"/>
        </w:numPr>
      </w:pPr>
      <w:r>
        <w:t xml:space="preserve">Name it: “MTP-HOL” </w:t>
      </w:r>
    </w:p>
    <w:p w:rsidR="00813B22" w:rsidRDefault="00813B22" w:rsidP="00813B22">
      <w:pPr>
        <w:pStyle w:val="ListNumber"/>
        <w:numPr>
          <w:ilvl w:val="0"/>
          <w:numId w:val="6"/>
        </w:numPr>
      </w:pPr>
      <w:r>
        <w:t>Click on Location</w:t>
      </w:r>
    </w:p>
    <w:p w:rsidR="00813B22" w:rsidRDefault="00813B22" w:rsidP="00813B22">
      <w:pPr>
        <w:pStyle w:val="ListNumber"/>
        <w:numPr>
          <w:ilvl w:val="1"/>
          <w:numId w:val="6"/>
        </w:numPr>
      </w:pPr>
      <w:r>
        <w:t>Select the location closest to you geographically.</w:t>
      </w:r>
    </w:p>
    <w:p w:rsidR="00EF6092" w:rsidRDefault="00EF6092" w:rsidP="00EF6092">
      <w:pPr>
        <w:pStyle w:val="ListNumber"/>
        <w:numPr>
          <w:ilvl w:val="0"/>
          <w:numId w:val="6"/>
        </w:numPr>
      </w:pPr>
      <w:r>
        <w:t>Review your configurations</w:t>
      </w:r>
    </w:p>
    <w:p w:rsidR="00EF6092" w:rsidRDefault="00EF6092" w:rsidP="00EF6092">
      <w:pPr>
        <w:pStyle w:val="ListNumber"/>
        <w:numPr>
          <w:ilvl w:val="1"/>
          <w:numId w:val="6"/>
        </w:numPr>
      </w:pPr>
      <w:r>
        <w:rPr>
          <w:noProof/>
          <w:lang w:eastAsia="en-US"/>
        </w:rPr>
        <w:lastRenderedPageBreak/>
        <w:drawing>
          <wp:inline distT="0" distB="0" distL="0" distR="0" wp14:anchorId="4A58BAC4" wp14:editId="2C5A75B6">
            <wp:extent cx="2076919" cy="552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8490" cy="5528680"/>
                    </a:xfrm>
                    <a:prstGeom prst="rect">
                      <a:avLst/>
                    </a:prstGeom>
                  </pic:spPr>
                </pic:pic>
              </a:graphicData>
            </a:graphic>
          </wp:inline>
        </w:drawing>
      </w:r>
    </w:p>
    <w:p w:rsidR="00EF6092" w:rsidRDefault="00EF6092" w:rsidP="00EF6092">
      <w:pPr>
        <w:pStyle w:val="ListNumber"/>
        <w:numPr>
          <w:ilvl w:val="0"/>
          <w:numId w:val="6"/>
        </w:numPr>
      </w:pPr>
      <w:r>
        <w:t>Click the “Create” button</w:t>
      </w:r>
    </w:p>
    <w:p w:rsidR="00EF6092" w:rsidRDefault="00EF6092" w:rsidP="00EF6092">
      <w:pPr>
        <w:pStyle w:val="ListNumber"/>
        <w:numPr>
          <w:ilvl w:val="1"/>
          <w:numId w:val="6"/>
        </w:numPr>
      </w:pPr>
      <w:r>
        <w:rPr>
          <w:noProof/>
          <w:lang w:eastAsia="en-US"/>
        </w:rPr>
        <w:drawing>
          <wp:inline distT="0" distB="0" distL="0" distR="0" wp14:anchorId="05099D62" wp14:editId="67EE6339">
            <wp:extent cx="1238250" cy="1233451"/>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44970" cy="1240145"/>
                    </a:xfrm>
                    <a:prstGeom prst="rect">
                      <a:avLst/>
                    </a:prstGeom>
                  </pic:spPr>
                </pic:pic>
              </a:graphicData>
            </a:graphic>
          </wp:inline>
        </w:drawing>
      </w:r>
    </w:p>
    <w:p w:rsidR="00EF6092" w:rsidRDefault="00EF6092" w:rsidP="00EF6092">
      <w:pPr>
        <w:pStyle w:val="ListNumber"/>
        <w:numPr>
          <w:ilvl w:val="0"/>
          <w:numId w:val="6"/>
        </w:numPr>
      </w:pPr>
      <w:r>
        <w:t>When it is done provisioning a new pane will appear</w:t>
      </w:r>
    </w:p>
    <w:p w:rsidR="00EF6092" w:rsidRDefault="00EF6092" w:rsidP="00EF6092">
      <w:pPr>
        <w:pStyle w:val="ListNumber"/>
        <w:numPr>
          <w:ilvl w:val="1"/>
          <w:numId w:val="6"/>
        </w:numPr>
      </w:pPr>
      <w:r>
        <w:rPr>
          <w:noProof/>
          <w:lang w:eastAsia="en-US"/>
        </w:rPr>
        <w:lastRenderedPageBreak/>
        <w:drawing>
          <wp:inline distT="0" distB="0" distL="0" distR="0" wp14:anchorId="75F9B189" wp14:editId="42AE0E3E">
            <wp:extent cx="4057650" cy="303149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8627" cy="3032227"/>
                    </a:xfrm>
                    <a:prstGeom prst="rect">
                      <a:avLst/>
                    </a:prstGeom>
                  </pic:spPr>
                </pic:pic>
              </a:graphicData>
            </a:graphic>
          </wp:inline>
        </w:drawing>
      </w:r>
    </w:p>
    <w:p w:rsidR="00EF6092" w:rsidRDefault="00EF6092" w:rsidP="00EF6092">
      <w:pPr>
        <w:pStyle w:val="Heading2"/>
      </w:pPr>
      <w:r>
        <w:t>Provision Azure Stream Analytics</w:t>
      </w:r>
    </w:p>
    <w:p w:rsidR="00EF6092" w:rsidRDefault="00EF6092" w:rsidP="00EF6092">
      <w:r>
        <w:t>Stream Analytics is a high throughput message analysis and re-routing system.  It allows the user to query incoming messages from IoT Hub for example, do some analysis and put out another message to another system be it storage, messaging, queues etc.</w:t>
      </w:r>
    </w:p>
    <w:p w:rsidR="00EF6092" w:rsidRDefault="00983A4D" w:rsidP="00EF6092">
      <w:pPr>
        <w:pStyle w:val="ListParagraph"/>
        <w:numPr>
          <w:ilvl w:val="0"/>
          <w:numId w:val="13"/>
        </w:numPr>
      </w:pPr>
      <w:r>
        <w:t>Click the New button in the top left.</w:t>
      </w:r>
    </w:p>
    <w:p w:rsidR="00983A4D" w:rsidRDefault="00983A4D" w:rsidP="00983A4D">
      <w:pPr>
        <w:pStyle w:val="ListParagraph"/>
        <w:numPr>
          <w:ilvl w:val="1"/>
          <w:numId w:val="13"/>
        </w:numPr>
      </w:pPr>
      <w:r>
        <w:rPr>
          <w:noProof/>
          <w:lang w:eastAsia="en-US"/>
        </w:rPr>
        <w:drawing>
          <wp:inline distT="0" distB="0" distL="0" distR="0" wp14:anchorId="286CB97F" wp14:editId="69FE33E6">
            <wp:extent cx="5486400" cy="35407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540760"/>
                    </a:xfrm>
                    <a:prstGeom prst="rect">
                      <a:avLst/>
                    </a:prstGeom>
                  </pic:spPr>
                </pic:pic>
              </a:graphicData>
            </a:graphic>
          </wp:inline>
        </w:drawing>
      </w:r>
    </w:p>
    <w:p w:rsidR="00983A4D" w:rsidRDefault="00983A4D" w:rsidP="00983A4D">
      <w:pPr>
        <w:pStyle w:val="ListParagraph"/>
        <w:numPr>
          <w:ilvl w:val="1"/>
          <w:numId w:val="13"/>
        </w:numPr>
      </w:pPr>
      <w:r>
        <w:lastRenderedPageBreak/>
        <w:t>Note: if you are stuck in the IoT Hub Panes, you can click “Microsoft Azure” in the top left to return to the view you see above.</w:t>
      </w:r>
    </w:p>
    <w:p w:rsidR="00983A4D" w:rsidRDefault="00983A4D" w:rsidP="00983A4D">
      <w:pPr>
        <w:pStyle w:val="ListParagraph"/>
        <w:numPr>
          <w:ilvl w:val="0"/>
          <w:numId w:val="13"/>
        </w:numPr>
      </w:pPr>
      <w:r>
        <w:t>In the search area, type “stream analytics” followed by pressing enter</w:t>
      </w:r>
    </w:p>
    <w:p w:rsidR="00983A4D" w:rsidRDefault="00983A4D" w:rsidP="00983A4D">
      <w:pPr>
        <w:pStyle w:val="ListParagraph"/>
        <w:numPr>
          <w:ilvl w:val="1"/>
          <w:numId w:val="13"/>
        </w:numPr>
      </w:pPr>
      <w:r>
        <w:rPr>
          <w:noProof/>
          <w:lang w:eastAsia="en-US"/>
        </w:rPr>
        <w:drawing>
          <wp:inline distT="0" distB="0" distL="0" distR="0" wp14:anchorId="57E65C23" wp14:editId="167FB63B">
            <wp:extent cx="5486400" cy="25654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565400"/>
                    </a:xfrm>
                    <a:prstGeom prst="rect">
                      <a:avLst/>
                    </a:prstGeom>
                  </pic:spPr>
                </pic:pic>
              </a:graphicData>
            </a:graphic>
          </wp:inline>
        </w:drawing>
      </w:r>
    </w:p>
    <w:p w:rsidR="00983A4D" w:rsidRDefault="00813B42" w:rsidP="00983A4D">
      <w:pPr>
        <w:pStyle w:val="ListParagraph"/>
        <w:numPr>
          <w:ilvl w:val="0"/>
          <w:numId w:val="13"/>
        </w:numPr>
      </w:pPr>
      <w:r>
        <w:t>Click on “Stream Analytics Job”</w:t>
      </w:r>
    </w:p>
    <w:p w:rsidR="00813B42" w:rsidRDefault="00813B42" w:rsidP="00813B42">
      <w:pPr>
        <w:pStyle w:val="ListParagraph"/>
        <w:numPr>
          <w:ilvl w:val="1"/>
          <w:numId w:val="13"/>
        </w:numPr>
      </w:pPr>
      <w:r>
        <w:rPr>
          <w:noProof/>
          <w:lang w:eastAsia="en-US"/>
        </w:rPr>
        <w:drawing>
          <wp:inline distT="0" distB="0" distL="0" distR="0" wp14:anchorId="4E32F819" wp14:editId="3E30AF1B">
            <wp:extent cx="5486400" cy="29464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46400"/>
                    </a:xfrm>
                    <a:prstGeom prst="rect">
                      <a:avLst/>
                    </a:prstGeom>
                  </pic:spPr>
                </pic:pic>
              </a:graphicData>
            </a:graphic>
          </wp:inline>
        </w:drawing>
      </w:r>
    </w:p>
    <w:p w:rsidR="00813B42" w:rsidRDefault="00813B42" w:rsidP="00813B42">
      <w:pPr>
        <w:pStyle w:val="ListParagraph"/>
        <w:numPr>
          <w:ilvl w:val="1"/>
          <w:numId w:val="13"/>
        </w:numPr>
      </w:pPr>
      <w:r>
        <w:t>“Azure Stream Analytics” and “Stream Analytics Job” are the same, just “Azure Stream Analytics” will navigate you to the old provisioning process.</w:t>
      </w:r>
    </w:p>
    <w:p w:rsidR="00813B42" w:rsidRDefault="00813B42" w:rsidP="00813B42">
      <w:pPr>
        <w:pStyle w:val="ListParagraph"/>
        <w:numPr>
          <w:ilvl w:val="0"/>
          <w:numId w:val="13"/>
        </w:numPr>
      </w:pPr>
      <w:r>
        <w:t>Click the “Create” button</w:t>
      </w:r>
    </w:p>
    <w:p w:rsidR="00813B42" w:rsidRDefault="00813B42" w:rsidP="00813B42">
      <w:pPr>
        <w:pStyle w:val="ListParagraph"/>
        <w:numPr>
          <w:ilvl w:val="1"/>
          <w:numId w:val="13"/>
        </w:numPr>
      </w:pPr>
      <w:r>
        <w:t>This will open a new pane</w:t>
      </w:r>
    </w:p>
    <w:p w:rsidR="00813B42" w:rsidRDefault="00813B42" w:rsidP="00813B42">
      <w:pPr>
        <w:pStyle w:val="ListParagraph"/>
        <w:numPr>
          <w:ilvl w:val="1"/>
          <w:numId w:val="13"/>
        </w:numPr>
      </w:pPr>
      <w:r>
        <w:rPr>
          <w:noProof/>
          <w:lang w:eastAsia="en-US"/>
        </w:rPr>
        <w:lastRenderedPageBreak/>
        <w:drawing>
          <wp:inline distT="0" distB="0" distL="0" distR="0" wp14:anchorId="45C27846" wp14:editId="16E12AA4">
            <wp:extent cx="2076450" cy="5287937"/>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273" cy="5290033"/>
                    </a:xfrm>
                    <a:prstGeom prst="rect">
                      <a:avLst/>
                    </a:prstGeom>
                  </pic:spPr>
                </pic:pic>
              </a:graphicData>
            </a:graphic>
          </wp:inline>
        </w:drawing>
      </w:r>
    </w:p>
    <w:p w:rsidR="00813B42" w:rsidRDefault="00813B42" w:rsidP="00813B42">
      <w:pPr>
        <w:pStyle w:val="ListParagraph"/>
        <w:numPr>
          <w:ilvl w:val="0"/>
          <w:numId w:val="13"/>
        </w:numPr>
      </w:pPr>
      <w:r>
        <w:t>Name the job your initials-</w:t>
      </w:r>
      <w:proofErr w:type="spellStart"/>
      <w:r>
        <w:t>mtp</w:t>
      </w:r>
      <w:proofErr w:type="spellEnd"/>
    </w:p>
    <w:p w:rsidR="00813B42" w:rsidRDefault="00813B42" w:rsidP="00813B42">
      <w:pPr>
        <w:pStyle w:val="ListParagraph"/>
        <w:numPr>
          <w:ilvl w:val="1"/>
          <w:numId w:val="13"/>
        </w:numPr>
      </w:pPr>
      <w:r>
        <w:t xml:space="preserve">For example, mine is </w:t>
      </w:r>
      <w:proofErr w:type="spellStart"/>
      <w:r>
        <w:t>drc-mtp</w:t>
      </w:r>
      <w:proofErr w:type="spellEnd"/>
    </w:p>
    <w:p w:rsidR="00813B42" w:rsidRDefault="00813B42" w:rsidP="00813B42">
      <w:pPr>
        <w:pStyle w:val="ListParagraph"/>
        <w:numPr>
          <w:ilvl w:val="0"/>
          <w:numId w:val="13"/>
        </w:numPr>
      </w:pPr>
      <w:r>
        <w:t>Click on Subscription</w:t>
      </w:r>
    </w:p>
    <w:p w:rsidR="00813B42" w:rsidRDefault="00813B42" w:rsidP="00813B42">
      <w:pPr>
        <w:pStyle w:val="ListParagraph"/>
        <w:numPr>
          <w:ilvl w:val="1"/>
          <w:numId w:val="13"/>
        </w:numPr>
      </w:pPr>
      <w:r>
        <w:rPr>
          <w:noProof/>
          <w:lang w:eastAsia="en-US"/>
        </w:rPr>
        <w:drawing>
          <wp:inline distT="0" distB="0" distL="0" distR="0" wp14:anchorId="2F91CF37" wp14:editId="649FF401">
            <wp:extent cx="4533900" cy="21730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8643" cy="2175292"/>
                    </a:xfrm>
                    <a:prstGeom prst="rect">
                      <a:avLst/>
                    </a:prstGeom>
                  </pic:spPr>
                </pic:pic>
              </a:graphicData>
            </a:graphic>
          </wp:inline>
        </w:drawing>
      </w:r>
    </w:p>
    <w:p w:rsidR="00813B42" w:rsidRDefault="00813B42" w:rsidP="00813B42">
      <w:pPr>
        <w:pStyle w:val="ListParagraph"/>
        <w:numPr>
          <w:ilvl w:val="1"/>
          <w:numId w:val="13"/>
        </w:numPr>
      </w:pPr>
      <w:r>
        <w:lastRenderedPageBreak/>
        <w:t>Select your active subscription</w:t>
      </w:r>
    </w:p>
    <w:p w:rsidR="00813B42" w:rsidRDefault="00813B42" w:rsidP="00813B42">
      <w:pPr>
        <w:pStyle w:val="ListParagraph"/>
        <w:numPr>
          <w:ilvl w:val="0"/>
          <w:numId w:val="13"/>
        </w:numPr>
      </w:pPr>
      <w:r>
        <w:t>Click on the “Existing Resource Group” link in the Resource Group’s section</w:t>
      </w:r>
    </w:p>
    <w:p w:rsidR="00813B42" w:rsidRDefault="00813B42" w:rsidP="00813B42">
      <w:pPr>
        <w:pStyle w:val="ListParagraph"/>
        <w:numPr>
          <w:ilvl w:val="1"/>
          <w:numId w:val="13"/>
        </w:numPr>
      </w:pPr>
      <w:r>
        <w:rPr>
          <w:noProof/>
          <w:lang w:eastAsia="en-US"/>
        </w:rPr>
        <w:drawing>
          <wp:inline distT="0" distB="0" distL="0" distR="0" wp14:anchorId="4379F93A" wp14:editId="231D54D3">
            <wp:extent cx="3895725" cy="1314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5725" cy="1314450"/>
                    </a:xfrm>
                    <a:prstGeom prst="rect">
                      <a:avLst/>
                    </a:prstGeom>
                  </pic:spPr>
                </pic:pic>
              </a:graphicData>
            </a:graphic>
          </wp:inline>
        </w:drawing>
      </w:r>
    </w:p>
    <w:p w:rsidR="00813B42" w:rsidRDefault="00813B42" w:rsidP="00813B42">
      <w:pPr>
        <w:pStyle w:val="ListParagraph"/>
        <w:numPr>
          <w:ilvl w:val="1"/>
          <w:numId w:val="13"/>
        </w:numPr>
      </w:pPr>
      <w:r>
        <w:rPr>
          <w:noProof/>
          <w:lang w:eastAsia="en-US"/>
        </w:rPr>
        <w:drawing>
          <wp:inline distT="0" distB="0" distL="0" distR="0" wp14:anchorId="1B439055" wp14:editId="66A62887">
            <wp:extent cx="3762375" cy="1285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2375" cy="1285875"/>
                    </a:xfrm>
                    <a:prstGeom prst="rect">
                      <a:avLst/>
                    </a:prstGeom>
                  </pic:spPr>
                </pic:pic>
              </a:graphicData>
            </a:graphic>
          </wp:inline>
        </w:drawing>
      </w:r>
    </w:p>
    <w:p w:rsidR="00813B42" w:rsidRDefault="00813B42" w:rsidP="00813B42">
      <w:pPr>
        <w:pStyle w:val="ListParagraph"/>
        <w:numPr>
          <w:ilvl w:val="1"/>
          <w:numId w:val="13"/>
        </w:numPr>
      </w:pPr>
      <w:r>
        <w:t>Click on the whole button now.</w:t>
      </w:r>
    </w:p>
    <w:p w:rsidR="00813B42" w:rsidRDefault="00813B42" w:rsidP="00813B42">
      <w:pPr>
        <w:pStyle w:val="ListParagraph"/>
        <w:numPr>
          <w:ilvl w:val="1"/>
          <w:numId w:val="13"/>
        </w:numPr>
      </w:pPr>
      <w:r>
        <w:t xml:space="preserve">Search for MTP-HOL </w:t>
      </w:r>
    </w:p>
    <w:p w:rsidR="00813B42" w:rsidRDefault="00813B42" w:rsidP="00813B42">
      <w:pPr>
        <w:pStyle w:val="ListParagraph"/>
        <w:numPr>
          <w:ilvl w:val="2"/>
          <w:numId w:val="13"/>
        </w:numPr>
      </w:pPr>
      <w:r>
        <w:t>We created this earlier</w:t>
      </w:r>
    </w:p>
    <w:p w:rsidR="00813B42" w:rsidRDefault="00813B42" w:rsidP="00813B42">
      <w:pPr>
        <w:pStyle w:val="ListParagraph"/>
        <w:numPr>
          <w:ilvl w:val="0"/>
          <w:numId w:val="13"/>
        </w:numPr>
      </w:pPr>
      <w:r>
        <w:t>Click on Location</w:t>
      </w:r>
    </w:p>
    <w:p w:rsidR="00813B42" w:rsidRDefault="00813B42" w:rsidP="00813B42">
      <w:pPr>
        <w:pStyle w:val="ListParagraph"/>
        <w:numPr>
          <w:ilvl w:val="1"/>
          <w:numId w:val="13"/>
        </w:numPr>
      </w:pPr>
      <w:r>
        <w:t>Select the location closest to you geographically</w:t>
      </w:r>
    </w:p>
    <w:p w:rsidR="00813B42" w:rsidRDefault="00813B42" w:rsidP="00813B42">
      <w:pPr>
        <w:pStyle w:val="ListParagraph"/>
        <w:numPr>
          <w:ilvl w:val="0"/>
          <w:numId w:val="13"/>
        </w:numPr>
      </w:pPr>
      <w:r>
        <w:t>Review your settings</w:t>
      </w:r>
    </w:p>
    <w:p w:rsidR="00813B42" w:rsidRDefault="00813B42" w:rsidP="00813B42">
      <w:pPr>
        <w:pStyle w:val="ListParagraph"/>
        <w:numPr>
          <w:ilvl w:val="1"/>
          <w:numId w:val="13"/>
        </w:numPr>
      </w:pPr>
      <w:r>
        <w:rPr>
          <w:noProof/>
          <w:lang w:eastAsia="en-US"/>
        </w:rPr>
        <w:lastRenderedPageBreak/>
        <w:drawing>
          <wp:inline distT="0" distB="0" distL="0" distR="0" wp14:anchorId="3CEF339C" wp14:editId="28962CB5">
            <wp:extent cx="1822450" cy="406586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3532" cy="4068274"/>
                    </a:xfrm>
                    <a:prstGeom prst="rect">
                      <a:avLst/>
                    </a:prstGeom>
                  </pic:spPr>
                </pic:pic>
              </a:graphicData>
            </a:graphic>
          </wp:inline>
        </w:drawing>
      </w:r>
    </w:p>
    <w:p w:rsidR="00813B42" w:rsidRDefault="00813B42" w:rsidP="00813B42">
      <w:pPr>
        <w:pStyle w:val="ListParagraph"/>
        <w:numPr>
          <w:ilvl w:val="0"/>
          <w:numId w:val="13"/>
        </w:numPr>
      </w:pPr>
      <w:r>
        <w:t>Click the “Create” button.</w:t>
      </w:r>
    </w:p>
    <w:p w:rsidR="00813B42" w:rsidRDefault="00813B42" w:rsidP="00813B42">
      <w:pPr>
        <w:pStyle w:val="ListParagraph"/>
        <w:numPr>
          <w:ilvl w:val="1"/>
          <w:numId w:val="13"/>
        </w:numPr>
      </w:pPr>
      <w:r>
        <w:rPr>
          <w:noProof/>
          <w:lang w:eastAsia="en-US"/>
        </w:rPr>
        <w:drawing>
          <wp:inline distT="0" distB="0" distL="0" distR="0" wp14:anchorId="046CF8EB" wp14:editId="0CF530A3">
            <wp:extent cx="1244600" cy="1327573"/>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52680" cy="1336192"/>
                    </a:xfrm>
                    <a:prstGeom prst="rect">
                      <a:avLst/>
                    </a:prstGeom>
                  </pic:spPr>
                </pic:pic>
              </a:graphicData>
            </a:graphic>
          </wp:inline>
        </w:drawing>
      </w:r>
    </w:p>
    <w:p w:rsidR="00813B42" w:rsidRDefault="00770F1C" w:rsidP="00813B42">
      <w:pPr>
        <w:pStyle w:val="ListParagraph"/>
        <w:numPr>
          <w:ilvl w:val="0"/>
          <w:numId w:val="13"/>
        </w:numPr>
      </w:pPr>
      <w:r>
        <w:t>Once provisioning is complete, a new settings pane will open</w:t>
      </w:r>
    </w:p>
    <w:p w:rsidR="00770F1C" w:rsidRDefault="00770F1C" w:rsidP="00770F1C">
      <w:pPr>
        <w:pStyle w:val="ListParagraph"/>
        <w:numPr>
          <w:ilvl w:val="1"/>
          <w:numId w:val="13"/>
        </w:numPr>
      </w:pPr>
      <w:r>
        <w:rPr>
          <w:noProof/>
          <w:lang w:eastAsia="en-US"/>
        </w:rPr>
        <w:lastRenderedPageBreak/>
        <w:drawing>
          <wp:inline distT="0" distB="0" distL="0" distR="0" wp14:anchorId="3DA16572" wp14:editId="1EA34B96">
            <wp:extent cx="4552950" cy="3941148"/>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8477" cy="3945932"/>
                    </a:xfrm>
                    <a:prstGeom prst="rect">
                      <a:avLst/>
                    </a:prstGeom>
                  </pic:spPr>
                </pic:pic>
              </a:graphicData>
            </a:graphic>
          </wp:inline>
        </w:drawing>
      </w:r>
    </w:p>
    <w:p w:rsidR="005761D6" w:rsidRDefault="005761D6" w:rsidP="005761D6">
      <w:pPr>
        <w:pStyle w:val="Heading2"/>
      </w:pPr>
      <w:r>
        <w:t>Provision SQL Azure</w:t>
      </w:r>
    </w:p>
    <w:p w:rsidR="00856D80" w:rsidRPr="00856D80" w:rsidRDefault="00856D80" w:rsidP="00856D80">
      <w:r>
        <w:t>SQL Azure is a fully managed SQL Server database.  SQL is a high performance relational database ideal for storing and querying data with very high speed and performance.  It is also as of 2015 the most secure database according to National Institute of Standards and Technology Comprehensive Vulnerability Database update 10/2015</w:t>
      </w:r>
    </w:p>
    <w:p w:rsidR="005761D6" w:rsidRDefault="005761D6" w:rsidP="005761D6">
      <w:pPr>
        <w:pStyle w:val="ListParagraph"/>
        <w:numPr>
          <w:ilvl w:val="0"/>
          <w:numId w:val="14"/>
        </w:numPr>
      </w:pPr>
      <w:r>
        <w:t>Click on “New” in the top left.</w:t>
      </w:r>
    </w:p>
    <w:p w:rsidR="005761D6" w:rsidRDefault="005761D6" w:rsidP="005761D6">
      <w:pPr>
        <w:pStyle w:val="ListParagraph"/>
        <w:numPr>
          <w:ilvl w:val="0"/>
          <w:numId w:val="14"/>
        </w:numPr>
      </w:pPr>
      <w:r>
        <w:t>In the search Area, search for “SQL”</w:t>
      </w:r>
    </w:p>
    <w:p w:rsidR="005761D6" w:rsidRDefault="005761D6" w:rsidP="005761D6">
      <w:pPr>
        <w:pStyle w:val="ListParagraph"/>
        <w:numPr>
          <w:ilvl w:val="0"/>
          <w:numId w:val="14"/>
        </w:numPr>
      </w:pPr>
      <w:r>
        <w:t>Click on SQL Database</w:t>
      </w:r>
    </w:p>
    <w:p w:rsidR="005761D6" w:rsidRDefault="005761D6" w:rsidP="005761D6">
      <w:pPr>
        <w:pStyle w:val="ListParagraph"/>
        <w:numPr>
          <w:ilvl w:val="1"/>
          <w:numId w:val="14"/>
        </w:numPr>
      </w:pPr>
      <w:r>
        <w:rPr>
          <w:noProof/>
          <w:lang w:eastAsia="en-US"/>
        </w:rPr>
        <w:drawing>
          <wp:inline distT="0" distB="0" distL="0" distR="0" wp14:anchorId="5F45543D" wp14:editId="6ED033C2">
            <wp:extent cx="5486400" cy="18726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872615"/>
                    </a:xfrm>
                    <a:prstGeom prst="rect">
                      <a:avLst/>
                    </a:prstGeom>
                  </pic:spPr>
                </pic:pic>
              </a:graphicData>
            </a:graphic>
          </wp:inline>
        </w:drawing>
      </w:r>
    </w:p>
    <w:p w:rsidR="005761D6" w:rsidRDefault="005761D6" w:rsidP="005761D6">
      <w:pPr>
        <w:pStyle w:val="ListParagraph"/>
        <w:numPr>
          <w:ilvl w:val="0"/>
          <w:numId w:val="14"/>
        </w:numPr>
      </w:pPr>
      <w:r>
        <w:t>Click the “Create” button on the bottom</w:t>
      </w:r>
    </w:p>
    <w:p w:rsidR="005761D6" w:rsidRDefault="005761D6" w:rsidP="005761D6">
      <w:pPr>
        <w:pStyle w:val="ListParagraph"/>
        <w:numPr>
          <w:ilvl w:val="1"/>
          <w:numId w:val="14"/>
        </w:numPr>
      </w:pPr>
      <w:r>
        <w:rPr>
          <w:noProof/>
          <w:lang w:eastAsia="en-US"/>
        </w:rPr>
        <w:lastRenderedPageBreak/>
        <w:drawing>
          <wp:inline distT="0" distB="0" distL="0" distR="0" wp14:anchorId="79D978D6" wp14:editId="08317894">
            <wp:extent cx="4013200" cy="5441974"/>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3630" cy="5442557"/>
                    </a:xfrm>
                    <a:prstGeom prst="rect">
                      <a:avLst/>
                    </a:prstGeom>
                  </pic:spPr>
                </pic:pic>
              </a:graphicData>
            </a:graphic>
          </wp:inline>
        </w:drawing>
      </w:r>
    </w:p>
    <w:p w:rsidR="005761D6" w:rsidRDefault="005761D6" w:rsidP="005761D6">
      <w:pPr>
        <w:pStyle w:val="ListParagraph"/>
        <w:numPr>
          <w:ilvl w:val="1"/>
          <w:numId w:val="14"/>
        </w:numPr>
      </w:pPr>
      <w:r>
        <w:rPr>
          <w:noProof/>
          <w:lang w:eastAsia="en-US"/>
        </w:rPr>
        <w:lastRenderedPageBreak/>
        <w:drawing>
          <wp:inline distT="0" distB="0" distL="0" distR="0" wp14:anchorId="4AA98955" wp14:editId="09377AF8">
            <wp:extent cx="1822450" cy="4772495"/>
            <wp:effectExtent l="0" t="0" r="635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6172" cy="4782241"/>
                    </a:xfrm>
                    <a:prstGeom prst="rect">
                      <a:avLst/>
                    </a:prstGeom>
                  </pic:spPr>
                </pic:pic>
              </a:graphicData>
            </a:graphic>
          </wp:inline>
        </w:drawing>
      </w:r>
    </w:p>
    <w:p w:rsidR="005761D6" w:rsidRDefault="00E13DF5" w:rsidP="005761D6">
      <w:pPr>
        <w:pStyle w:val="ListParagraph"/>
        <w:numPr>
          <w:ilvl w:val="0"/>
          <w:numId w:val="14"/>
        </w:numPr>
      </w:pPr>
      <w:r>
        <w:t xml:space="preserve">Use your </w:t>
      </w:r>
      <w:proofErr w:type="spellStart"/>
      <w:r>
        <w:t>initials</w:t>
      </w:r>
      <w:r w:rsidR="005761D6">
        <w:t>mtp</w:t>
      </w:r>
      <w:proofErr w:type="spellEnd"/>
      <w:r w:rsidR="005761D6">
        <w:t xml:space="preserve"> for the database name</w:t>
      </w:r>
    </w:p>
    <w:p w:rsidR="005761D6" w:rsidRDefault="00E13DF5" w:rsidP="005761D6">
      <w:pPr>
        <w:pStyle w:val="ListParagraph"/>
        <w:numPr>
          <w:ilvl w:val="1"/>
          <w:numId w:val="14"/>
        </w:numPr>
      </w:pPr>
      <w:r>
        <w:t>For example, mine is “</w:t>
      </w:r>
      <w:proofErr w:type="spellStart"/>
      <w:r>
        <w:t>drc</w:t>
      </w:r>
      <w:r w:rsidR="005761D6">
        <w:t>mtp</w:t>
      </w:r>
      <w:proofErr w:type="spellEnd"/>
      <w:r w:rsidR="005761D6">
        <w:t>”</w:t>
      </w:r>
    </w:p>
    <w:p w:rsidR="005761D6" w:rsidRDefault="005761D6" w:rsidP="005761D6">
      <w:pPr>
        <w:pStyle w:val="ListParagraph"/>
        <w:numPr>
          <w:ilvl w:val="0"/>
          <w:numId w:val="14"/>
        </w:numPr>
      </w:pPr>
      <w:r>
        <w:t>Click on Server</w:t>
      </w:r>
    </w:p>
    <w:p w:rsidR="005761D6" w:rsidRDefault="005761D6" w:rsidP="005761D6">
      <w:pPr>
        <w:pStyle w:val="ListParagraph"/>
        <w:numPr>
          <w:ilvl w:val="1"/>
          <w:numId w:val="14"/>
        </w:numPr>
      </w:pPr>
      <w:r>
        <w:rPr>
          <w:noProof/>
          <w:lang w:eastAsia="en-US"/>
        </w:rPr>
        <w:lastRenderedPageBreak/>
        <w:drawing>
          <wp:inline distT="0" distB="0" distL="0" distR="0" wp14:anchorId="709D7981" wp14:editId="25BE3929">
            <wp:extent cx="3651250" cy="3408679"/>
            <wp:effectExtent l="0" t="0" r="635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4714" cy="3411913"/>
                    </a:xfrm>
                    <a:prstGeom prst="rect">
                      <a:avLst/>
                    </a:prstGeom>
                  </pic:spPr>
                </pic:pic>
              </a:graphicData>
            </a:graphic>
          </wp:inline>
        </w:drawing>
      </w:r>
    </w:p>
    <w:p w:rsidR="005761D6" w:rsidRDefault="005761D6" w:rsidP="005761D6">
      <w:pPr>
        <w:pStyle w:val="ListParagraph"/>
        <w:numPr>
          <w:ilvl w:val="0"/>
          <w:numId w:val="14"/>
        </w:numPr>
      </w:pPr>
      <w:r>
        <w:t>Click Create a new server</w:t>
      </w:r>
    </w:p>
    <w:p w:rsidR="005761D6" w:rsidRDefault="005761D6" w:rsidP="005761D6">
      <w:pPr>
        <w:pStyle w:val="ListParagraph"/>
        <w:numPr>
          <w:ilvl w:val="1"/>
          <w:numId w:val="14"/>
        </w:numPr>
      </w:pPr>
      <w:r>
        <w:rPr>
          <w:noProof/>
          <w:lang w:eastAsia="en-US"/>
        </w:rPr>
        <w:drawing>
          <wp:inline distT="0" distB="0" distL="0" distR="0" wp14:anchorId="189CF1A6" wp14:editId="7247E76B">
            <wp:extent cx="1524000" cy="394125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772" cy="3943245"/>
                    </a:xfrm>
                    <a:prstGeom prst="rect">
                      <a:avLst/>
                    </a:prstGeom>
                  </pic:spPr>
                </pic:pic>
              </a:graphicData>
            </a:graphic>
          </wp:inline>
        </w:drawing>
      </w:r>
    </w:p>
    <w:p w:rsidR="005761D6" w:rsidRDefault="005761D6" w:rsidP="005761D6">
      <w:pPr>
        <w:pStyle w:val="ListParagraph"/>
        <w:numPr>
          <w:ilvl w:val="1"/>
          <w:numId w:val="14"/>
        </w:numPr>
      </w:pPr>
      <w:r>
        <w:t>For Name, use your initials-</w:t>
      </w:r>
      <w:proofErr w:type="spellStart"/>
      <w:r>
        <w:t>mtp</w:t>
      </w:r>
      <w:proofErr w:type="spellEnd"/>
    </w:p>
    <w:p w:rsidR="005761D6" w:rsidRDefault="005761D6" w:rsidP="005761D6">
      <w:pPr>
        <w:pStyle w:val="ListParagraph"/>
        <w:numPr>
          <w:ilvl w:val="2"/>
          <w:numId w:val="14"/>
        </w:numPr>
      </w:pPr>
      <w:r>
        <w:t>For example, mine is “</w:t>
      </w:r>
      <w:proofErr w:type="spellStart"/>
      <w:r>
        <w:t>drc-mtp</w:t>
      </w:r>
      <w:proofErr w:type="spellEnd"/>
      <w:r>
        <w:t>”</w:t>
      </w:r>
    </w:p>
    <w:p w:rsidR="005761D6" w:rsidRDefault="005761D6" w:rsidP="005761D6">
      <w:pPr>
        <w:pStyle w:val="ListParagraph"/>
        <w:numPr>
          <w:ilvl w:val="1"/>
          <w:numId w:val="14"/>
        </w:numPr>
      </w:pPr>
      <w:r>
        <w:lastRenderedPageBreak/>
        <w:t>For Server admin login, use “</w:t>
      </w:r>
      <w:proofErr w:type="spellStart"/>
      <w:r>
        <w:t>drcrook</w:t>
      </w:r>
      <w:proofErr w:type="spellEnd"/>
      <w:r>
        <w:t>”</w:t>
      </w:r>
    </w:p>
    <w:p w:rsidR="005761D6" w:rsidRDefault="005761D6" w:rsidP="005761D6">
      <w:pPr>
        <w:pStyle w:val="ListParagraph"/>
        <w:numPr>
          <w:ilvl w:val="1"/>
          <w:numId w:val="14"/>
        </w:numPr>
      </w:pPr>
      <w:r>
        <w:t>For Password, use “David!2345”</w:t>
      </w:r>
    </w:p>
    <w:p w:rsidR="005761D6" w:rsidRDefault="005761D6" w:rsidP="005761D6">
      <w:pPr>
        <w:pStyle w:val="ListParagraph"/>
        <w:numPr>
          <w:ilvl w:val="1"/>
          <w:numId w:val="14"/>
        </w:numPr>
      </w:pPr>
      <w:r>
        <w:t>For location, use the closest one geographically to you.</w:t>
      </w:r>
    </w:p>
    <w:p w:rsidR="005761D6" w:rsidRDefault="005761D6" w:rsidP="005761D6">
      <w:pPr>
        <w:pStyle w:val="ListParagraph"/>
        <w:numPr>
          <w:ilvl w:val="1"/>
          <w:numId w:val="14"/>
        </w:numPr>
      </w:pPr>
      <w:r>
        <w:t>Use the latest server version.</w:t>
      </w:r>
    </w:p>
    <w:p w:rsidR="005761D6" w:rsidRDefault="005761D6" w:rsidP="005761D6">
      <w:pPr>
        <w:pStyle w:val="ListParagraph"/>
        <w:numPr>
          <w:ilvl w:val="1"/>
          <w:numId w:val="14"/>
        </w:numPr>
      </w:pPr>
      <w:r>
        <w:t>Ensure the Allow Services checkbox is checked.</w:t>
      </w:r>
    </w:p>
    <w:p w:rsidR="005761D6" w:rsidRDefault="005761D6" w:rsidP="005761D6">
      <w:pPr>
        <w:pStyle w:val="ListParagraph"/>
        <w:numPr>
          <w:ilvl w:val="1"/>
          <w:numId w:val="14"/>
        </w:numPr>
      </w:pPr>
      <w:r>
        <w:t>Click “OK”</w:t>
      </w:r>
    </w:p>
    <w:p w:rsidR="005761D6" w:rsidRDefault="00856D80" w:rsidP="005761D6">
      <w:pPr>
        <w:pStyle w:val="ListParagraph"/>
        <w:numPr>
          <w:ilvl w:val="0"/>
          <w:numId w:val="14"/>
        </w:numPr>
      </w:pPr>
      <w:r>
        <w:t>Click Pricing Tier</w:t>
      </w:r>
    </w:p>
    <w:p w:rsidR="00856D80" w:rsidRDefault="00856D80" w:rsidP="00856D80">
      <w:pPr>
        <w:pStyle w:val="ListParagraph"/>
        <w:numPr>
          <w:ilvl w:val="1"/>
          <w:numId w:val="14"/>
        </w:numPr>
      </w:pPr>
      <w:r>
        <w:t>Select “Basic”</w:t>
      </w:r>
    </w:p>
    <w:p w:rsidR="00856D80" w:rsidRDefault="00856D80" w:rsidP="00856D80">
      <w:pPr>
        <w:pStyle w:val="ListParagraph"/>
        <w:numPr>
          <w:ilvl w:val="1"/>
          <w:numId w:val="14"/>
        </w:numPr>
      </w:pPr>
      <w:r>
        <w:rPr>
          <w:noProof/>
          <w:lang w:eastAsia="en-US"/>
        </w:rPr>
        <w:drawing>
          <wp:inline distT="0" distB="0" distL="0" distR="0" wp14:anchorId="0A20C74A" wp14:editId="76CD9F85">
            <wp:extent cx="2565400" cy="355028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68238" cy="3554215"/>
                    </a:xfrm>
                    <a:prstGeom prst="rect">
                      <a:avLst/>
                    </a:prstGeom>
                  </pic:spPr>
                </pic:pic>
              </a:graphicData>
            </a:graphic>
          </wp:inline>
        </w:drawing>
      </w:r>
    </w:p>
    <w:p w:rsidR="00856D80" w:rsidRDefault="00856D80" w:rsidP="00856D80">
      <w:pPr>
        <w:pStyle w:val="ListParagraph"/>
        <w:numPr>
          <w:ilvl w:val="1"/>
          <w:numId w:val="14"/>
        </w:numPr>
      </w:pPr>
      <w:r>
        <w:t>Click Select</w:t>
      </w:r>
    </w:p>
    <w:p w:rsidR="00856D80" w:rsidRDefault="00856D80" w:rsidP="00856D80">
      <w:pPr>
        <w:pStyle w:val="ListParagraph"/>
        <w:numPr>
          <w:ilvl w:val="0"/>
          <w:numId w:val="14"/>
        </w:numPr>
      </w:pPr>
      <w:r>
        <w:t>Click Resource Group</w:t>
      </w:r>
    </w:p>
    <w:p w:rsidR="00856D80" w:rsidRDefault="00856D80" w:rsidP="00856D80">
      <w:pPr>
        <w:pStyle w:val="ListParagraph"/>
        <w:numPr>
          <w:ilvl w:val="1"/>
          <w:numId w:val="14"/>
        </w:numPr>
      </w:pPr>
      <w:r>
        <w:rPr>
          <w:noProof/>
          <w:lang w:eastAsia="en-US"/>
        </w:rPr>
        <w:drawing>
          <wp:inline distT="0" distB="0" distL="0" distR="0" wp14:anchorId="3B9CB77E" wp14:editId="143306DA">
            <wp:extent cx="4781550" cy="2643688"/>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5298" cy="2645760"/>
                    </a:xfrm>
                    <a:prstGeom prst="rect">
                      <a:avLst/>
                    </a:prstGeom>
                  </pic:spPr>
                </pic:pic>
              </a:graphicData>
            </a:graphic>
          </wp:inline>
        </w:drawing>
      </w:r>
    </w:p>
    <w:p w:rsidR="00856D80" w:rsidRDefault="00856D80" w:rsidP="00856D80">
      <w:pPr>
        <w:pStyle w:val="ListParagraph"/>
        <w:numPr>
          <w:ilvl w:val="0"/>
          <w:numId w:val="14"/>
        </w:numPr>
      </w:pPr>
      <w:r>
        <w:lastRenderedPageBreak/>
        <w:t>Locate MTP-HOL (created earlier)</w:t>
      </w:r>
    </w:p>
    <w:p w:rsidR="00856D80" w:rsidRDefault="00856D80" w:rsidP="00856D80">
      <w:pPr>
        <w:pStyle w:val="ListParagraph"/>
        <w:numPr>
          <w:ilvl w:val="0"/>
          <w:numId w:val="14"/>
        </w:numPr>
      </w:pPr>
      <w:r>
        <w:t>Select MTP-HOL</w:t>
      </w:r>
    </w:p>
    <w:p w:rsidR="00856D80" w:rsidRDefault="00856D80" w:rsidP="00856D80">
      <w:pPr>
        <w:pStyle w:val="ListParagraph"/>
        <w:numPr>
          <w:ilvl w:val="0"/>
          <w:numId w:val="14"/>
        </w:numPr>
      </w:pPr>
      <w:r>
        <w:t>Review your configurations</w:t>
      </w:r>
    </w:p>
    <w:p w:rsidR="00095D01" w:rsidRDefault="00095D01" w:rsidP="00095D01">
      <w:pPr>
        <w:pStyle w:val="ListParagraph"/>
        <w:numPr>
          <w:ilvl w:val="1"/>
          <w:numId w:val="14"/>
        </w:numPr>
      </w:pPr>
      <w:r>
        <w:t>Ensure your SQL DB name has only letters and numbers.  Special characters will create issues later as of the writing of this document</w:t>
      </w:r>
    </w:p>
    <w:p w:rsidR="00856D80" w:rsidRDefault="00095D01" w:rsidP="00856D80">
      <w:pPr>
        <w:pStyle w:val="ListParagraph"/>
        <w:numPr>
          <w:ilvl w:val="1"/>
          <w:numId w:val="14"/>
        </w:numPr>
      </w:pPr>
      <w:r>
        <w:rPr>
          <w:noProof/>
          <w:lang w:eastAsia="en-US"/>
        </w:rPr>
        <w:drawing>
          <wp:inline distT="0" distB="0" distL="0" distR="0" wp14:anchorId="37C23680" wp14:editId="75E95D9B">
            <wp:extent cx="2320606" cy="6203950"/>
            <wp:effectExtent l="0" t="0" r="381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24081" cy="6213241"/>
                    </a:xfrm>
                    <a:prstGeom prst="rect">
                      <a:avLst/>
                    </a:prstGeom>
                  </pic:spPr>
                </pic:pic>
              </a:graphicData>
            </a:graphic>
          </wp:inline>
        </w:drawing>
      </w:r>
    </w:p>
    <w:p w:rsidR="00856D80" w:rsidRDefault="00856D80" w:rsidP="00856D80">
      <w:pPr>
        <w:pStyle w:val="ListParagraph"/>
        <w:numPr>
          <w:ilvl w:val="0"/>
          <w:numId w:val="14"/>
        </w:numPr>
      </w:pPr>
      <w:r>
        <w:t>Click “Create”</w:t>
      </w:r>
    </w:p>
    <w:p w:rsidR="00856D80" w:rsidRDefault="00856D80" w:rsidP="00856D80">
      <w:pPr>
        <w:pStyle w:val="ListParagraph"/>
        <w:numPr>
          <w:ilvl w:val="1"/>
          <w:numId w:val="14"/>
        </w:numPr>
      </w:pPr>
      <w:r>
        <w:rPr>
          <w:noProof/>
          <w:lang w:eastAsia="en-US"/>
        </w:rPr>
        <w:lastRenderedPageBreak/>
        <w:drawing>
          <wp:inline distT="0" distB="0" distL="0" distR="0" wp14:anchorId="45A6DF14" wp14:editId="3AFE44FD">
            <wp:extent cx="1219200" cy="122403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26409" cy="1231275"/>
                    </a:xfrm>
                    <a:prstGeom prst="rect">
                      <a:avLst/>
                    </a:prstGeom>
                  </pic:spPr>
                </pic:pic>
              </a:graphicData>
            </a:graphic>
          </wp:inline>
        </w:drawing>
      </w:r>
    </w:p>
    <w:p w:rsidR="00C5261C" w:rsidRDefault="00C5261C" w:rsidP="00856D80">
      <w:pPr>
        <w:pStyle w:val="ListParagraph"/>
        <w:numPr>
          <w:ilvl w:val="1"/>
          <w:numId w:val="14"/>
        </w:numPr>
      </w:pPr>
      <w:r>
        <w:rPr>
          <w:noProof/>
          <w:lang w:eastAsia="en-US"/>
        </w:rPr>
        <w:drawing>
          <wp:inline distT="0" distB="0" distL="0" distR="0" wp14:anchorId="4580FE74" wp14:editId="359A30EF">
            <wp:extent cx="1098550" cy="1098550"/>
            <wp:effectExtent l="0" t="0" r="635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98550" cy="1098550"/>
                    </a:xfrm>
                    <a:prstGeom prst="rect">
                      <a:avLst/>
                    </a:prstGeom>
                  </pic:spPr>
                </pic:pic>
              </a:graphicData>
            </a:graphic>
          </wp:inline>
        </w:drawing>
      </w:r>
    </w:p>
    <w:p w:rsidR="00C5261C" w:rsidRDefault="00C5261C" w:rsidP="00C5261C">
      <w:pPr>
        <w:pStyle w:val="Heading2"/>
      </w:pPr>
      <w:r>
        <w:t>Provisioning Summary</w:t>
      </w:r>
    </w:p>
    <w:p w:rsidR="00C5261C" w:rsidRDefault="00C5261C" w:rsidP="00C5261C">
      <w:r>
        <w:t>We have deployed IoT Hub, Stream Analytics and SQL Azure.  Typically Azure Blob would also be deployed, however to reduce complexity of the lab, we are dropping Blob storage and only doing SQL Azure.</w:t>
      </w:r>
    </w:p>
    <w:p w:rsidR="00C5261C" w:rsidRDefault="00C5261C" w:rsidP="00C5261C">
      <w:pPr>
        <w:pStyle w:val="Heading3"/>
      </w:pPr>
      <w:r>
        <w:t>Knowledge Check</w:t>
      </w:r>
    </w:p>
    <w:p w:rsidR="00C5261C" w:rsidRDefault="00C5261C" w:rsidP="00C5261C">
      <w:pPr>
        <w:pStyle w:val="ListParagraph"/>
        <w:numPr>
          <w:ilvl w:val="0"/>
          <w:numId w:val="16"/>
        </w:numPr>
      </w:pPr>
      <w:r>
        <w:t>What is the flow of data between the provisioned cloud resources?</w:t>
      </w:r>
    </w:p>
    <w:p w:rsidR="00C5261C" w:rsidRPr="00C5261C" w:rsidRDefault="00C5261C" w:rsidP="00C5261C">
      <w:pPr>
        <w:pStyle w:val="ListParagraph"/>
        <w:numPr>
          <w:ilvl w:val="1"/>
          <w:numId w:val="16"/>
        </w:numPr>
        <w:rPr>
          <w:color w:val="D6ECFF" w:themeColor="background2"/>
        </w:rPr>
      </w:pPr>
      <w:r w:rsidRPr="00C5261C">
        <w:rPr>
          <w:color w:val="D6ECFF" w:themeColor="background2"/>
        </w:rPr>
        <w:t>Data will flow from the device to IoT Hub, into Stream Analytics and then finally reside in SQL Azure.</w:t>
      </w:r>
    </w:p>
    <w:p w:rsidR="00C5261C" w:rsidRDefault="00C5261C" w:rsidP="00C5261C">
      <w:pPr>
        <w:pStyle w:val="ListParagraph"/>
        <w:numPr>
          <w:ilvl w:val="0"/>
          <w:numId w:val="16"/>
        </w:numPr>
      </w:pPr>
      <w:r>
        <w:t>What is the purpose of Stream Analytics?</w:t>
      </w:r>
    </w:p>
    <w:p w:rsidR="00C5261C" w:rsidRPr="00C5261C" w:rsidRDefault="00C5261C" w:rsidP="00C5261C">
      <w:pPr>
        <w:pStyle w:val="ListParagraph"/>
        <w:numPr>
          <w:ilvl w:val="1"/>
          <w:numId w:val="16"/>
        </w:numPr>
        <w:rPr>
          <w:color w:val="D6ECFF" w:themeColor="background2"/>
        </w:rPr>
      </w:pPr>
      <w:r w:rsidRPr="00C5261C">
        <w:rPr>
          <w:color w:val="D6ECFF" w:themeColor="background2"/>
        </w:rPr>
        <w:t>Stream Analytics in this instance is simply receiving and storing the data, however it is typically used for short time window analysis for events such that it can output important information into the appropriate channels.</w:t>
      </w:r>
    </w:p>
    <w:p w:rsidR="00C5261C" w:rsidRDefault="00C5261C" w:rsidP="00C5261C">
      <w:pPr>
        <w:pStyle w:val="ListParagraph"/>
        <w:numPr>
          <w:ilvl w:val="0"/>
          <w:numId w:val="16"/>
        </w:numPr>
      </w:pPr>
      <w:r>
        <w:t>What is an Azure Resource Group?</w:t>
      </w:r>
    </w:p>
    <w:p w:rsidR="00C5261C" w:rsidRPr="00C5261C" w:rsidRDefault="00C5261C" w:rsidP="00C5261C">
      <w:pPr>
        <w:pStyle w:val="ListParagraph"/>
        <w:numPr>
          <w:ilvl w:val="1"/>
          <w:numId w:val="16"/>
        </w:numPr>
        <w:rPr>
          <w:color w:val="D6ECFF" w:themeColor="background2"/>
        </w:rPr>
      </w:pPr>
      <w:r w:rsidRPr="00C5261C">
        <w:rPr>
          <w:color w:val="D6ECFF" w:themeColor="background2"/>
        </w:rPr>
        <w:t>Azure resource groups are logical groupings of cloud based resources for aggregated management and costing.</w:t>
      </w:r>
    </w:p>
    <w:p w:rsidR="00EF6092" w:rsidRDefault="009C74E9" w:rsidP="009C74E9">
      <w:pPr>
        <w:pStyle w:val="Heading1"/>
      </w:pPr>
      <w:r>
        <w:t>Part 3-B: Data Streaming – Coding</w:t>
      </w:r>
    </w:p>
    <w:p w:rsidR="009C74E9" w:rsidRDefault="005B5861" w:rsidP="009C74E9">
      <w:r>
        <w:t>In this section we will write the code necessary to connect the device to the cloud and stream data.  Beyond just writing the code, we will deploy the code and verify it works.</w:t>
      </w:r>
    </w:p>
    <w:p w:rsidR="006C2EAE" w:rsidRDefault="006C2EAE" w:rsidP="002F35C8">
      <w:pPr>
        <w:pStyle w:val="Heading2"/>
      </w:pPr>
      <w:r>
        <w:t>Create Solution Structure</w:t>
      </w:r>
    </w:p>
    <w:p w:rsidR="0002553A" w:rsidRPr="0002553A" w:rsidRDefault="0002553A" w:rsidP="0002553A">
      <w:r>
        <w:t>A good solution structure is key to every project.  In this project for the Data Streaming portion, we will have a single solution with a database project and an IoT background application.</w:t>
      </w:r>
    </w:p>
    <w:p w:rsidR="005B5861" w:rsidRDefault="005B5861" w:rsidP="005B5861">
      <w:pPr>
        <w:pStyle w:val="ListParagraph"/>
        <w:numPr>
          <w:ilvl w:val="0"/>
          <w:numId w:val="17"/>
        </w:numPr>
      </w:pPr>
      <w:r>
        <w:t>In the Windows 10 Search area, type “Visual Studio”</w:t>
      </w:r>
    </w:p>
    <w:p w:rsidR="005B5861" w:rsidRDefault="005B5861" w:rsidP="005B5861">
      <w:pPr>
        <w:pStyle w:val="ListParagraph"/>
        <w:numPr>
          <w:ilvl w:val="1"/>
          <w:numId w:val="17"/>
        </w:numPr>
      </w:pPr>
      <w:r>
        <w:rPr>
          <w:noProof/>
          <w:lang w:eastAsia="en-US"/>
        </w:rPr>
        <w:drawing>
          <wp:inline distT="0" distB="0" distL="0" distR="0" wp14:anchorId="494BF46F" wp14:editId="09D7F2C3">
            <wp:extent cx="4362450" cy="46098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4515" cy="471771"/>
                    </a:xfrm>
                    <a:prstGeom prst="rect">
                      <a:avLst/>
                    </a:prstGeom>
                  </pic:spPr>
                </pic:pic>
              </a:graphicData>
            </a:graphic>
          </wp:inline>
        </w:drawing>
      </w:r>
    </w:p>
    <w:p w:rsidR="005B5861" w:rsidRDefault="005B5861" w:rsidP="005B5861">
      <w:pPr>
        <w:pStyle w:val="ListParagraph"/>
        <w:numPr>
          <w:ilvl w:val="1"/>
          <w:numId w:val="17"/>
        </w:numPr>
      </w:pPr>
      <w:r>
        <w:lastRenderedPageBreak/>
        <w:t>Located in the bottom left.</w:t>
      </w:r>
    </w:p>
    <w:p w:rsidR="005B5861" w:rsidRDefault="005B5861" w:rsidP="005B5861">
      <w:pPr>
        <w:pStyle w:val="ListParagraph"/>
        <w:numPr>
          <w:ilvl w:val="0"/>
          <w:numId w:val="17"/>
        </w:numPr>
      </w:pPr>
      <w:r>
        <w:t>In the top left, click File, New, Project</w:t>
      </w:r>
    </w:p>
    <w:p w:rsidR="005B5861" w:rsidRDefault="005B5861" w:rsidP="005B5861">
      <w:pPr>
        <w:pStyle w:val="ListParagraph"/>
        <w:numPr>
          <w:ilvl w:val="0"/>
          <w:numId w:val="17"/>
        </w:numPr>
      </w:pPr>
      <w:r>
        <w:t>Find Background Application (IoT)</w:t>
      </w:r>
    </w:p>
    <w:p w:rsidR="005B5861" w:rsidRDefault="005B5861" w:rsidP="005B5861">
      <w:pPr>
        <w:pStyle w:val="ListParagraph"/>
        <w:numPr>
          <w:ilvl w:val="1"/>
          <w:numId w:val="17"/>
        </w:numPr>
      </w:pPr>
      <w:r>
        <w:rPr>
          <w:noProof/>
          <w:lang w:eastAsia="en-US"/>
        </w:rPr>
        <w:drawing>
          <wp:inline distT="0" distB="0" distL="0" distR="0" wp14:anchorId="76BAD792" wp14:editId="5DF794FA">
            <wp:extent cx="5486400" cy="3825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825240"/>
                    </a:xfrm>
                    <a:prstGeom prst="rect">
                      <a:avLst/>
                    </a:prstGeom>
                  </pic:spPr>
                </pic:pic>
              </a:graphicData>
            </a:graphic>
          </wp:inline>
        </w:drawing>
      </w:r>
    </w:p>
    <w:p w:rsidR="005B5861" w:rsidRDefault="005B5861" w:rsidP="005B5861">
      <w:pPr>
        <w:pStyle w:val="ListParagraph"/>
        <w:numPr>
          <w:ilvl w:val="0"/>
          <w:numId w:val="17"/>
        </w:numPr>
      </w:pPr>
      <w:r>
        <w:t>Name your project “</w:t>
      </w:r>
      <w:proofErr w:type="spellStart"/>
      <w:r>
        <w:t>MTP.PiApp</w:t>
      </w:r>
      <w:proofErr w:type="spellEnd"/>
      <w:r>
        <w:t>”</w:t>
      </w:r>
    </w:p>
    <w:p w:rsidR="005B5861" w:rsidRDefault="005B5861" w:rsidP="005B5861">
      <w:pPr>
        <w:pStyle w:val="ListParagraph"/>
        <w:numPr>
          <w:ilvl w:val="0"/>
          <w:numId w:val="17"/>
        </w:numPr>
      </w:pPr>
      <w:r>
        <w:t>Modify the location of your project to be C:\Projects\MTP</w:t>
      </w:r>
    </w:p>
    <w:p w:rsidR="005B5861" w:rsidRDefault="005B5861" w:rsidP="005B5861">
      <w:pPr>
        <w:pStyle w:val="ListParagraph"/>
        <w:numPr>
          <w:ilvl w:val="0"/>
          <w:numId w:val="17"/>
        </w:numPr>
      </w:pPr>
      <w:r>
        <w:t>Name your solution “MTP”</w:t>
      </w:r>
    </w:p>
    <w:p w:rsidR="005B5861" w:rsidRDefault="005B5861" w:rsidP="005B5861">
      <w:pPr>
        <w:pStyle w:val="ListParagraph"/>
        <w:numPr>
          <w:ilvl w:val="1"/>
          <w:numId w:val="17"/>
        </w:numPr>
      </w:pPr>
      <w:r>
        <w:rPr>
          <w:noProof/>
          <w:lang w:eastAsia="en-US"/>
        </w:rPr>
        <w:drawing>
          <wp:inline distT="0" distB="0" distL="0" distR="0" wp14:anchorId="78010414" wp14:editId="5E21BA08">
            <wp:extent cx="5486400" cy="8331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833120"/>
                    </a:xfrm>
                    <a:prstGeom prst="rect">
                      <a:avLst/>
                    </a:prstGeom>
                  </pic:spPr>
                </pic:pic>
              </a:graphicData>
            </a:graphic>
          </wp:inline>
        </w:drawing>
      </w:r>
    </w:p>
    <w:p w:rsidR="005B5861" w:rsidRDefault="005B5861" w:rsidP="005B5861">
      <w:pPr>
        <w:pStyle w:val="ListParagraph"/>
        <w:numPr>
          <w:ilvl w:val="0"/>
          <w:numId w:val="17"/>
        </w:numPr>
      </w:pPr>
      <w:r>
        <w:t>Click “OK”</w:t>
      </w:r>
    </w:p>
    <w:p w:rsidR="005B5861" w:rsidRDefault="005B5861" w:rsidP="005B5861">
      <w:pPr>
        <w:pStyle w:val="ListParagraph"/>
        <w:numPr>
          <w:ilvl w:val="1"/>
          <w:numId w:val="17"/>
        </w:numPr>
      </w:pPr>
      <w:r w:rsidRPr="005B5861">
        <w:rPr>
          <w:noProof/>
          <w:lang w:eastAsia="en-US"/>
        </w:rPr>
        <w:lastRenderedPageBreak/>
        <w:drawing>
          <wp:inline distT="0" distB="0" distL="0" distR="0" wp14:anchorId="761156BE" wp14:editId="1239A58C">
            <wp:extent cx="5486400" cy="27228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722880"/>
                    </a:xfrm>
                    <a:prstGeom prst="rect">
                      <a:avLst/>
                    </a:prstGeom>
                  </pic:spPr>
                </pic:pic>
              </a:graphicData>
            </a:graphic>
          </wp:inline>
        </w:drawing>
      </w:r>
    </w:p>
    <w:p w:rsidR="005B5861" w:rsidRDefault="005B5861" w:rsidP="005B5861">
      <w:pPr>
        <w:pStyle w:val="ListParagraph"/>
        <w:numPr>
          <w:ilvl w:val="0"/>
          <w:numId w:val="17"/>
        </w:numPr>
      </w:pPr>
      <w:r>
        <w:t xml:space="preserve">Click on solution explorer </w:t>
      </w:r>
    </w:p>
    <w:p w:rsidR="005B5861" w:rsidRDefault="005B5861" w:rsidP="005B5861">
      <w:pPr>
        <w:pStyle w:val="ListParagraph"/>
        <w:numPr>
          <w:ilvl w:val="1"/>
          <w:numId w:val="17"/>
        </w:numPr>
      </w:pPr>
      <w:r>
        <w:t>In the blue rectangle in the image above.</w:t>
      </w:r>
    </w:p>
    <w:p w:rsidR="005B5861" w:rsidRDefault="005B5861" w:rsidP="005B5861">
      <w:pPr>
        <w:pStyle w:val="ListParagraph"/>
        <w:numPr>
          <w:ilvl w:val="1"/>
          <w:numId w:val="17"/>
        </w:numPr>
      </w:pPr>
      <w:r>
        <w:rPr>
          <w:noProof/>
          <w:lang w:eastAsia="en-US"/>
        </w:rPr>
        <w:drawing>
          <wp:inline distT="0" distB="0" distL="0" distR="0" wp14:anchorId="2B233705" wp14:editId="6037EFF7">
            <wp:extent cx="3289300" cy="1995280"/>
            <wp:effectExtent l="0" t="0" r="635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92873" cy="1997447"/>
                    </a:xfrm>
                    <a:prstGeom prst="rect">
                      <a:avLst/>
                    </a:prstGeom>
                  </pic:spPr>
                </pic:pic>
              </a:graphicData>
            </a:graphic>
          </wp:inline>
        </w:drawing>
      </w:r>
    </w:p>
    <w:p w:rsidR="005B5861" w:rsidRDefault="005B5861" w:rsidP="005B5861">
      <w:pPr>
        <w:pStyle w:val="ListParagraph"/>
        <w:numPr>
          <w:ilvl w:val="0"/>
          <w:numId w:val="17"/>
        </w:numPr>
      </w:pPr>
      <w:r>
        <w:t>Right click the highlighted Project (</w:t>
      </w:r>
      <w:proofErr w:type="spellStart"/>
      <w:r>
        <w:t>MTP.PiApp</w:t>
      </w:r>
      <w:proofErr w:type="spellEnd"/>
      <w:r>
        <w:t xml:space="preserve"> (Universal Windows))</w:t>
      </w:r>
    </w:p>
    <w:p w:rsidR="005B5861" w:rsidRDefault="005B5861" w:rsidP="005B5861">
      <w:pPr>
        <w:pStyle w:val="ListParagraph"/>
        <w:numPr>
          <w:ilvl w:val="1"/>
          <w:numId w:val="17"/>
        </w:numPr>
      </w:pPr>
      <w:r>
        <w:t>Select Rebuild</w:t>
      </w:r>
    </w:p>
    <w:p w:rsidR="005B5861" w:rsidRDefault="005B5861" w:rsidP="005B5861">
      <w:pPr>
        <w:pStyle w:val="ListParagraph"/>
        <w:numPr>
          <w:ilvl w:val="0"/>
          <w:numId w:val="17"/>
        </w:numPr>
      </w:pPr>
      <w:r>
        <w:rPr>
          <w:noProof/>
          <w:lang w:eastAsia="en-US"/>
        </w:rPr>
        <w:drawing>
          <wp:inline distT="0" distB="0" distL="0" distR="0" wp14:anchorId="45A45607" wp14:editId="6FDA293C">
            <wp:extent cx="5486400" cy="1785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785620"/>
                    </a:xfrm>
                    <a:prstGeom prst="rect">
                      <a:avLst/>
                    </a:prstGeom>
                  </pic:spPr>
                </pic:pic>
              </a:graphicData>
            </a:graphic>
          </wp:inline>
        </w:drawing>
      </w:r>
    </w:p>
    <w:p w:rsidR="005B5861" w:rsidRDefault="005B5861" w:rsidP="005B5861">
      <w:pPr>
        <w:pStyle w:val="ListParagraph"/>
        <w:numPr>
          <w:ilvl w:val="1"/>
          <w:numId w:val="17"/>
        </w:numPr>
      </w:pPr>
      <w:r>
        <w:t>The red squiggles are gone, because rebuilding forced required packages to be downloaded and installed into the solution.</w:t>
      </w:r>
    </w:p>
    <w:p w:rsidR="005B5861" w:rsidRDefault="006C2EAE" w:rsidP="005B5861">
      <w:pPr>
        <w:pStyle w:val="ListParagraph"/>
        <w:numPr>
          <w:ilvl w:val="0"/>
          <w:numId w:val="17"/>
        </w:numPr>
      </w:pPr>
      <w:r>
        <w:t>Open the solution explorer again.</w:t>
      </w:r>
    </w:p>
    <w:p w:rsidR="006C2EAE" w:rsidRDefault="006C2EAE" w:rsidP="005B5861">
      <w:pPr>
        <w:pStyle w:val="ListParagraph"/>
        <w:numPr>
          <w:ilvl w:val="0"/>
          <w:numId w:val="17"/>
        </w:numPr>
      </w:pPr>
      <w:r>
        <w:t>Right click Solution ‘MTP’ (1Project)</w:t>
      </w:r>
    </w:p>
    <w:p w:rsidR="006C2EAE" w:rsidRDefault="006C2EAE" w:rsidP="006C2EAE">
      <w:pPr>
        <w:pStyle w:val="ListParagraph"/>
        <w:numPr>
          <w:ilvl w:val="1"/>
          <w:numId w:val="17"/>
        </w:numPr>
      </w:pPr>
      <w:r>
        <w:rPr>
          <w:noProof/>
          <w:lang w:eastAsia="en-US"/>
        </w:rPr>
        <w:lastRenderedPageBreak/>
        <w:drawing>
          <wp:inline distT="0" distB="0" distL="0" distR="0" wp14:anchorId="1A6FDA36" wp14:editId="2BBAEFE5">
            <wp:extent cx="3279775" cy="29348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6476" cy="2940862"/>
                    </a:xfrm>
                    <a:prstGeom prst="rect">
                      <a:avLst/>
                    </a:prstGeom>
                  </pic:spPr>
                </pic:pic>
              </a:graphicData>
            </a:graphic>
          </wp:inline>
        </w:drawing>
      </w:r>
    </w:p>
    <w:p w:rsidR="006C2EAE" w:rsidRDefault="006C2EAE" w:rsidP="006C2EAE">
      <w:pPr>
        <w:pStyle w:val="ListParagraph"/>
        <w:numPr>
          <w:ilvl w:val="0"/>
          <w:numId w:val="17"/>
        </w:numPr>
      </w:pPr>
      <w:r>
        <w:t>Highlight “Add”</w:t>
      </w:r>
    </w:p>
    <w:p w:rsidR="006C2EAE" w:rsidRDefault="006C2EAE" w:rsidP="006C2EAE">
      <w:pPr>
        <w:pStyle w:val="ListParagraph"/>
        <w:numPr>
          <w:ilvl w:val="0"/>
          <w:numId w:val="17"/>
        </w:numPr>
      </w:pPr>
      <w:r>
        <w:t>Click New Project.</w:t>
      </w:r>
    </w:p>
    <w:p w:rsidR="006C2EAE" w:rsidRDefault="006C2EAE" w:rsidP="006C2EAE">
      <w:pPr>
        <w:pStyle w:val="ListParagraph"/>
        <w:numPr>
          <w:ilvl w:val="0"/>
          <w:numId w:val="17"/>
        </w:numPr>
      </w:pPr>
      <w:r>
        <w:t>Under “Other Projects”, find SQL Server</w:t>
      </w:r>
    </w:p>
    <w:p w:rsidR="005B5861" w:rsidRDefault="006C2EAE" w:rsidP="006C2EAE">
      <w:pPr>
        <w:pStyle w:val="ListParagraph"/>
        <w:numPr>
          <w:ilvl w:val="1"/>
          <w:numId w:val="17"/>
        </w:numPr>
      </w:pPr>
      <w:r>
        <w:rPr>
          <w:noProof/>
          <w:lang w:eastAsia="en-US"/>
        </w:rPr>
        <w:drawing>
          <wp:inline distT="0" distB="0" distL="0" distR="0" wp14:anchorId="21CF8EE2" wp14:editId="75B23C75">
            <wp:extent cx="5486400" cy="38131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813175"/>
                    </a:xfrm>
                    <a:prstGeom prst="rect">
                      <a:avLst/>
                    </a:prstGeom>
                  </pic:spPr>
                </pic:pic>
              </a:graphicData>
            </a:graphic>
          </wp:inline>
        </w:drawing>
      </w:r>
    </w:p>
    <w:p w:rsidR="006C2EAE" w:rsidRDefault="006C2EAE" w:rsidP="006C2EAE">
      <w:pPr>
        <w:pStyle w:val="ListParagraph"/>
        <w:numPr>
          <w:ilvl w:val="0"/>
          <w:numId w:val="17"/>
        </w:numPr>
      </w:pPr>
      <w:r>
        <w:t xml:space="preserve">Name the project </w:t>
      </w:r>
      <w:proofErr w:type="spellStart"/>
      <w:r>
        <w:t>MTP.Database</w:t>
      </w:r>
      <w:proofErr w:type="spellEnd"/>
    </w:p>
    <w:p w:rsidR="00691908" w:rsidRDefault="00691908" w:rsidP="006C2EAE">
      <w:pPr>
        <w:pStyle w:val="ListParagraph"/>
        <w:numPr>
          <w:ilvl w:val="0"/>
          <w:numId w:val="17"/>
        </w:numPr>
      </w:pPr>
      <w:r>
        <w:t>Click OK</w:t>
      </w:r>
    </w:p>
    <w:p w:rsidR="002F35C8" w:rsidRDefault="002F35C8" w:rsidP="002F35C8">
      <w:pPr>
        <w:pStyle w:val="Heading2"/>
      </w:pPr>
      <w:r>
        <w:lastRenderedPageBreak/>
        <w:t>Create and Deploy SQL Schema</w:t>
      </w:r>
    </w:p>
    <w:p w:rsidR="0002553A" w:rsidRPr="0002553A" w:rsidRDefault="0002553A" w:rsidP="0002553A">
      <w:r>
        <w:t>This section is the hard how to for creating and deploying the simple data schema we will be using for the project.</w:t>
      </w:r>
    </w:p>
    <w:p w:rsidR="0002553A" w:rsidRDefault="0002553A" w:rsidP="006C2EAE">
      <w:pPr>
        <w:pStyle w:val="ListParagraph"/>
        <w:numPr>
          <w:ilvl w:val="0"/>
          <w:numId w:val="17"/>
        </w:numPr>
      </w:pPr>
      <w:r>
        <w:t xml:space="preserve">Right click the </w:t>
      </w:r>
      <w:proofErr w:type="spellStart"/>
      <w:r>
        <w:t>MTP.Database</w:t>
      </w:r>
      <w:proofErr w:type="spellEnd"/>
      <w:r>
        <w:t xml:space="preserve"> Project</w:t>
      </w:r>
    </w:p>
    <w:p w:rsidR="0002553A" w:rsidRDefault="0002553A" w:rsidP="0002553A">
      <w:pPr>
        <w:pStyle w:val="ListParagraph"/>
        <w:numPr>
          <w:ilvl w:val="1"/>
          <w:numId w:val="17"/>
        </w:numPr>
      </w:pPr>
      <w:r>
        <w:t>Select “Properties”</w:t>
      </w:r>
    </w:p>
    <w:p w:rsidR="0002553A" w:rsidRDefault="0002553A" w:rsidP="0002553A">
      <w:pPr>
        <w:pStyle w:val="ListParagraph"/>
        <w:numPr>
          <w:ilvl w:val="0"/>
          <w:numId w:val="17"/>
        </w:numPr>
      </w:pPr>
      <w:r>
        <w:t>Change “Target Platform” to be “Microsoft Azure SQL Database V12”</w:t>
      </w:r>
    </w:p>
    <w:p w:rsidR="0002553A" w:rsidRDefault="0002553A" w:rsidP="0002553A">
      <w:pPr>
        <w:pStyle w:val="ListParagraph"/>
        <w:numPr>
          <w:ilvl w:val="1"/>
          <w:numId w:val="17"/>
        </w:numPr>
      </w:pPr>
      <w:r>
        <w:rPr>
          <w:noProof/>
          <w:lang w:eastAsia="en-US"/>
        </w:rPr>
        <w:drawing>
          <wp:inline distT="0" distB="0" distL="0" distR="0" wp14:anchorId="3AE841E3" wp14:editId="4C64278D">
            <wp:extent cx="5486400" cy="2326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326005"/>
                    </a:xfrm>
                    <a:prstGeom prst="rect">
                      <a:avLst/>
                    </a:prstGeom>
                  </pic:spPr>
                </pic:pic>
              </a:graphicData>
            </a:graphic>
          </wp:inline>
        </w:drawing>
      </w:r>
    </w:p>
    <w:p w:rsidR="0002553A" w:rsidRDefault="0002553A" w:rsidP="0002553A">
      <w:pPr>
        <w:pStyle w:val="ListParagraph"/>
        <w:numPr>
          <w:ilvl w:val="0"/>
          <w:numId w:val="17"/>
        </w:numPr>
      </w:pPr>
      <w:r>
        <w:t>Save the file</w:t>
      </w:r>
    </w:p>
    <w:p w:rsidR="0002553A" w:rsidRDefault="0002553A" w:rsidP="0002553A">
      <w:pPr>
        <w:pStyle w:val="ListParagraph"/>
        <w:numPr>
          <w:ilvl w:val="1"/>
          <w:numId w:val="17"/>
        </w:numPr>
      </w:pPr>
      <w:r>
        <w:t>Ctrl-S</w:t>
      </w:r>
    </w:p>
    <w:p w:rsidR="0002553A" w:rsidRDefault="0002553A" w:rsidP="0002553A">
      <w:pPr>
        <w:pStyle w:val="ListParagraph"/>
        <w:numPr>
          <w:ilvl w:val="1"/>
          <w:numId w:val="17"/>
        </w:numPr>
      </w:pPr>
      <w:r>
        <w:t>Or the save floppy disk in the top left.</w:t>
      </w:r>
    </w:p>
    <w:p w:rsidR="002F35C8" w:rsidRDefault="002F35C8" w:rsidP="006C2EAE">
      <w:pPr>
        <w:pStyle w:val="ListParagraph"/>
        <w:numPr>
          <w:ilvl w:val="0"/>
          <w:numId w:val="17"/>
        </w:numPr>
      </w:pPr>
      <w:r>
        <w:t xml:space="preserve">Right Click the </w:t>
      </w:r>
      <w:proofErr w:type="spellStart"/>
      <w:r>
        <w:t>MTP.Database</w:t>
      </w:r>
      <w:proofErr w:type="spellEnd"/>
      <w:r>
        <w:t xml:space="preserve"> Project</w:t>
      </w:r>
    </w:p>
    <w:p w:rsidR="002F35C8" w:rsidRDefault="002F35C8" w:rsidP="002F35C8">
      <w:pPr>
        <w:pStyle w:val="ListParagraph"/>
        <w:numPr>
          <w:ilvl w:val="1"/>
          <w:numId w:val="17"/>
        </w:numPr>
      </w:pPr>
      <w:r>
        <w:t>Add -&gt; New Folder</w:t>
      </w:r>
    </w:p>
    <w:p w:rsidR="002F35C8" w:rsidRDefault="002F35C8" w:rsidP="002F35C8">
      <w:pPr>
        <w:pStyle w:val="ListParagraph"/>
        <w:numPr>
          <w:ilvl w:val="1"/>
          <w:numId w:val="17"/>
        </w:numPr>
      </w:pPr>
      <w:r>
        <w:t>Name the folder “tables”</w:t>
      </w:r>
    </w:p>
    <w:p w:rsidR="002F35C8" w:rsidRDefault="002F35C8" w:rsidP="002F35C8">
      <w:pPr>
        <w:pStyle w:val="ListParagraph"/>
        <w:numPr>
          <w:ilvl w:val="1"/>
          <w:numId w:val="17"/>
        </w:numPr>
      </w:pPr>
      <w:r>
        <w:rPr>
          <w:noProof/>
          <w:lang w:eastAsia="en-US"/>
        </w:rPr>
        <w:drawing>
          <wp:inline distT="0" distB="0" distL="0" distR="0" wp14:anchorId="320B034A" wp14:editId="25374054">
            <wp:extent cx="2457450" cy="1438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57450" cy="1438275"/>
                    </a:xfrm>
                    <a:prstGeom prst="rect">
                      <a:avLst/>
                    </a:prstGeom>
                  </pic:spPr>
                </pic:pic>
              </a:graphicData>
            </a:graphic>
          </wp:inline>
        </w:drawing>
      </w:r>
    </w:p>
    <w:p w:rsidR="002F35C8" w:rsidRDefault="002F35C8" w:rsidP="002F35C8">
      <w:pPr>
        <w:pStyle w:val="ListParagraph"/>
        <w:numPr>
          <w:ilvl w:val="0"/>
          <w:numId w:val="17"/>
        </w:numPr>
      </w:pPr>
      <w:r>
        <w:t>Right Click the new Tables folder</w:t>
      </w:r>
    </w:p>
    <w:p w:rsidR="002F35C8" w:rsidRDefault="002F35C8" w:rsidP="002F35C8">
      <w:pPr>
        <w:pStyle w:val="ListParagraph"/>
        <w:numPr>
          <w:ilvl w:val="0"/>
          <w:numId w:val="17"/>
        </w:numPr>
      </w:pPr>
      <w:r>
        <w:t>Select Add -&gt; Table</w:t>
      </w:r>
    </w:p>
    <w:p w:rsidR="002F35C8" w:rsidRDefault="002F35C8" w:rsidP="002F35C8">
      <w:pPr>
        <w:pStyle w:val="ListParagraph"/>
        <w:numPr>
          <w:ilvl w:val="0"/>
          <w:numId w:val="17"/>
        </w:numPr>
      </w:pPr>
      <w:r>
        <w:t>Name the table “Temperatures”</w:t>
      </w:r>
    </w:p>
    <w:p w:rsidR="002F35C8" w:rsidRDefault="002F35C8" w:rsidP="002F35C8">
      <w:pPr>
        <w:pStyle w:val="ListParagraph"/>
        <w:numPr>
          <w:ilvl w:val="1"/>
          <w:numId w:val="17"/>
        </w:numPr>
      </w:pPr>
      <w:r>
        <w:t>Note the s</w:t>
      </w:r>
    </w:p>
    <w:p w:rsidR="002F35C8" w:rsidRDefault="002F35C8" w:rsidP="002F35C8">
      <w:pPr>
        <w:pStyle w:val="ListParagraph"/>
        <w:numPr>
          <w:ilvl w:val="1"/>
          <w:numId w:val="17"/>
        </w:numPr>
      </w:pPr>
      <w:r>
        <w:rPr>
          <w:noProof/>
          <w:lang w:eastAsia="en-US"/>
        </w:rPr>
        <w:lastRenderedPageBreak/>
        <w:drawing>
          <wp:inline distT="0" distB="0" distL="0" distR="0" wp14:anchorId="7EBD924C" wp14:editId="4D281627">
            <wp:extent cx="5486400" cy="4542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4542155"/>
                    </a:xfrm>
                    <a:prstGeom prst="rect">
                      <a:avLst/>
                    </a:prstGeom>
                  </pic:spPr>
                </pic:pic>
              </a:graphicData>
            </a:graphic>
          </wp:inline>
        </w:drawing>
      </w:r>
    </w:p>
    <w:p w:rsidR="002F35C8" w:rsidRDefault="002F35C8" w:rsidP="002F35C8">
      <w:pPr>
        <w:pStyle w:val="ListParagraph"/>
        <w:numPr>
          <w:ilvl w:val="1"/>
          <w:numId w:val="17"/>
        </w:numPr>
      </w:pPr>
      <w:r>
        <w:rPr>
          <w:noProof/>
          <w:lang w:eastAsia="en-US"/>
        </w:rPr>
        <w:drawing>
          <wp:inline distT="0" distB="0" distL="0" distR="0" wp14:anchorId="4037626D" wp14:editId="33B5A5F6">
            <wp:extent cx="5486400" cy="3114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3114675"/>
                    </a:xfrm>
                    <a:prstGeom prst="rect">
                      <a:avLst/>
                    </a:prstGeom>
                  </pic:spPr>
                </pic:pic>
              </a:graphicData>
            </a:graphic>
          </wp:inline>
        </w:drawing>
      </w:r>
    </w:p>
    <w:p w:rsidR="002F35C8" w:rsidRDefault="002F35C8" w:rsidP="002F35C8">
      <w:pPr>
        <w:pStyle w:val="ListParagraph"/>
        <w:numPr>
          <w:ilvl w:val="0"/>
          <w:numId w:val="17"/>
        </w:numPr>
      </w:pPr>
      <w:r>
        <w:t>Right Click the tables folder</w:t>
      </w:r>
    </w:p>
    <w:p w:rsidR="002F35C8" w:rsidRDefault="002F35C8" w:rsidP="002F35C8">
      <w:pPr>
        <w:pStyle w:val="ListParagraph"/>
        <w:numPr>
          <w:ilvl w:val="0"/>
          <w:numId w:val="17"/>
        </w:numPr>
      </w:pPr>
      <w:r>
        <w:t>Select Add -&gt; Table</w:t>
      </w:r>
    </w:p>
    <w:p w:rsidR="002F35C8" w:rsidRDefault="002F35C8" w:rsidP="002F35C8">
      <w:pPr>
        <w:pStyle w:val="ListParagraph"/>
        <w:numPr>
          <w:ilvl w:val="0"/>
          <w:numId w:val="17"/>
        </w:numPr>
      </w:pPr>
      <w:r>
        <w:lastRenderedPageBreak/>
        <w:t>Name the Table “</w:t>
      </w:r>
      <w:proofErr w:type="spellStart"/>
      <w:r>
        <w:t>LightVals</w:t>
      </w:r>
      <w:proofErr w:type="spellEnd"/>
      <w:r>
        <w:t>”</w:t>
      </w:r>
    </w:p>
    <w:p w:rsidR="002F35C8" w:rsidRDefault="002F35C8" w:rsidP="002F35C8">
      <w:pPr>
        <w:pStyle w:val="ListParagraph"/>
        <w:numPr>
          <w:ilvl w:val="0"/>
          <w:numId w:val="17"/>
        </w:numPr>
      </w:pPr>
      <w:r>
        <w:t xml:space="preserve">In the T-SQL Section of the </w:t>
      </w:r>
      <w:proofErr w:type="spellStart"/>
      <w:r>
        <w:t>LightVals</w:t>
      </w:r>
      <w:proofErr w:type="spellEnd"/>
      <w:r>
        <w:t xml:space="preserve"> file, type the following code:</w:t>
      </w:r>
    </w:p>
    <w:p w:rsidR="002F35C8" w:rsidRDefault="002F35C8" w:rsidP="002F35C8">
      <w:pPr>
        <w:pStyle w:val="ListParagraph"/>
        <w:numPr>
          <w:ilvl w:val="1"/>
          <w:numId w:val="17"/>
        </w:numPr>
      </w:pPr>
      <w:r>
        <w:rPr>
          <w:noProof/>
          <w:lang w:eastAsia="en-US"/>
        </w:rPr>
        <w:drawing>
          <wp:inline distT="0" distB="0" distL="0" distR="0" wp14:anchorId="780FE4BA" wp14:editId="515ADACD">
            <wp:extent cx="5080000" cy="2452394"/>
            <wp:effectExtent l="0" t="0" r="635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84891" cy="2454755"/>
                    </a:xfrm>
                    <a:prstGeom prst="rect">
                      <a:avLst/>
                    </a:prstGeom>
                  </pic:spPr>
                </pic:pic>
              </a:graphicData>
            </a:graphic>
          </wp:inline>
        </w:drawing>
      </w:r>
    </w:p>
    <w:p w:rsidR="002F35C8" w:rsidRDefault="002F35C8" w:rsidP="002F35C8">
      <w:pPr>
        <w:pStyle w:val="ListParagraph"/>
        <w:numPr>
          <w:ilvl w:val="0"/>
          <w:numId w:val="17"/>
        </w:numPr>
      </w:pPr>
      <w:r>
        <w:t>In the T-SQL Section of the Temperatures table, type the following code:</w:t>
      </w:r>
    </w:p>
    <w:p w:rsidR="002F35C8" w:rsidRDefault="002F35C8" w:rsidP="002F35C8">
      <w:pPr>
        <w:pStyle w:val="ListParagraph"/>
        <w:numPr>
          <w:ilvl w:val="1"/>
          <w:numId w:val="17"/>
        </w:numPr>
      </w:pPr>
      <w:r>
        <w:rPr>
          <w:noProof/>
          <w:lang w:eastAsia="en-US"/>
        </w:rPr>
        <w:drawing>
          <wp:inline distT="0" distB="0" distL="0" distR="0" wp14:anchorId="0B59C8A7" wp14:editId="2B6116DC">
            <wp:extent cx="5486400" cy="2216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216150"/>
                    </a:xfrm>
                    <a:prstGeom prst="rect">
                      <a:avLst/>
                    </a:prstGeom>
                  </pic:spPr>
                </pic:pic>
              </a:graphicData>
            </a:graphic>
          </wp:inline>
        </w:drawing>
      </w:r>
    </w:p>
    <w:p w:rsidR="002F35C8" w:rsidRDefault="002F35C8" w:rsidP="002F35C8">
      <w:pPr>
        <w:pStyle w:val="ListParagraph"/>
        <w:numPr>
          <w:ilvl w:val="0"/>
          <w:numId w:val="17"/>
        </w:numPr>
      </w:pPr>
      <w:r>
        <w:t>Right Click the Database Project</w:t>
      </w:r>
    </w:p>
    <w:p w:rsidR="002F35C8" w:rsidRDefault="002F35C8" w:rsidP="002F35C8">
      <w:pPr>
        <w:pStyle w:val="ListParagraph"/>
        <w:numPr>
          <w:ilvl w:val="1"/>
          <w:numId w:val="17"/>
        </w:numPr>
      </w:pPr>
      <w:r>
        <w:t>Click “Publish”</w:t>
      </w:r>
    </w:p>
    <w:p w:rsidR="002F35C8" w:rsidRDefault="002F35C8" w:rsidP="002F35C8">
      <w:pPr>
        <w:pStyle w:val="ListParagraph"/>
        <w:numPr>
          <w:ilvl w:val="1"/>
          <w:numId w:val="17"/>
        </w:numPr>
      </w:pPr>
      <w:r>
        <w:rPr>
          <w:noProof/>
          <w:lang w:eastAsia="en-US"/>
        </w:rPr>
        <w:lastRenderedPageBreak/>
        <w:drawing>
          <wp:inline distT="0" distB="0" distL="0" distR="0" wp14:anchorId="7F4593CC" wp14:editId="1C6CA289">
            <wp:extent cx="5486400" cy="3058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058795"/>
                    </a:xfrm>
                    <a:prstGeom prst="rect">
                      <a:avLst/>
                    </a:prstGeom>
                  </pic:spPr>
                </pic:pic>
              </a:graphicData>
            </a:graphic>
          </wp:inline>
        </w:drawing>
      </w:r>
    </w:p>
    <w:p w:rsidR="002F35C8" w:rsidRDefault="002F35C8" w:rsidP="002F35C8">
      <w:pPr>
        <w:pStyle w:val="ListParagraph"/>
        <w:numPr>
          <w:ilvl w:val="0"/>
          <w:numId w:val="17"/>
        </w:numPr>
      </w:pPr>
      <w:r>
        <w:t>Click Edit</w:t>
      </w:r>
    </w:p>
    <w:p w:rsidR="002F35C8" w:rsidRDefault="002F35C8" w:rsidP="002F35C8">
      <w:pPr>
        <w:pStyle w:val="ListParagraph"/>
        <w:numPr>
          <w:ilvl w:val="1"/>
          <w:numId w:val="17"/>
        </w:numPr>
      </w:pPr>
      <w:r>
        <w:rPr>
          <w:noProof/>
          <w:lang w:eastAsia="en-US"/>
        </w:rPr>
        <w:drawing>
          <wp:inline distT="0" distB="0" distL="0" distR="0" wp14:anchorId="587424C2" wp14:editId="2CC546E9">
            <wp:extent cx="2359873" cy="41021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60443" cy="4103091"/>
                    </a:xfrm>
                    <a:prstGeom prst="rect">
                      <a:avLst/>
                    </a:prstGeom>
                  </pic:spPr>
                </pic:pic>
              </a:graphicData>
            </a:graphic>
          </wp:inline>
        </w:drawing>
      </w:r>
    </w:p>
    <w:p w:rsidR="002F35C8" w:rsidRDefault="002F35C8" w:rsidP="002F35C8">
      <w:pPr>
        <w:pStyle w:val="ListParagraph"/>
        <w:numPr>
          <w:ilvl w:val="0"/>
          <w:numId w:val="17"/>
        </w:numPr>
      </w:pPr>
      <w:r>
        <w:t>From your Azure Portal, find your SQL Database and click on it</w:t>
      </w:r>
    </w:p>
    <w:p w:rsidR="002F35C8" w:rsidRDefault="002F35C8" w:rsidP="002F35C8">
      <w:pPr>
        <w:pStyle w:val="ListParagraph"/>
        <w:numPr>
          <w:ilvl w:val="1"/>
          <w:numId w:val="17"/>
        </w:numPr>
      </w:pPr>
      <w:r>
        <w:rPr>
          <w:noProof/>
          <w:lang w:eastAsia="en-US"/>
        </w:rPr>
        <w:lastRenderedPageBreak/>
        <w:drawing>
          <wp:inline distT="0" distB="0" distL="0" distR="0" wp14:anchorId="65ABE6CE" wp14:editId="4AA92BF7">
            <wp:extent cx="3714750" cy="25749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15310" cy="2575346"/>
                    </a:xfrm>
                    <a:prstGeom prst="rect">
                      <a:avLst/>
                    </a:prstGeom>
                  </pic:spPr>
                </pic:pic>
              </a:graphicData>
            </a:graphic>
          </wp:inline>
        </w:drawing>
      </w:r>
    </w:p>
    <w:p w:rsidR="002F35C8" w:rsidRDefault="002F35C8" w:rsidP="002F35C8">
      <w:pPr>
        <w:pStyle w:val="ListParagraph"/>
        <w:numPr>
          <w:ilvl w:val="0"/>
          <w:numId w:val="17"/>
        </w:numPr>
      </w:pPr>
      <w:r>
        <w:t>Locate your server name and copy it</w:t>
      </w:r>
    </w:p>
    <w:p w:rsidR="002F35C8" w:rsidRDefault="002F35C8" w:rsidP="002F35C8">
      <w:pPr>
        <w:pStyle w:val="ListParagraph"/>
        <w:numPr>
          <w:ilvl w:val="0"/>
          <w:numId w:val="17"/>
        </w:numPr>
      </w:pPr>
      <w:r>
        <w:t>Click on the server name to open the server blade</w:t>
      </w:r>
    </w:p>
    <w:p w:rsidR="002F35C8" w:rsidRDefault="002F35C8" w:rsidP="002F35C8">
      <w:pPr>
        <w:pStyle w:val="ListParagraph"/>
        <w:numPr>
          <w:ilvl w:val="1"/>
          <w:numId w:val="17"/>
        </w:numPr>
      </w:pPr>
      <w:r>
        <w:rPr>
          <w:noProof/>
          <w:lang w:eastAsia="en-US"/>
        </w:rPr>
        <w:drawing>
          <wp:inline distT="0" distB="0" distL="0" distR="0" wp14:anchorId="0BF04717" wp14:editId="01FE1281">
            <wp:extent cx="5486400" cy="46551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4655185"/>
                    </a:xfrm>
                    <a:prstGeom prst="rect">
                      <a:avLst/>
                    </a:prstGeom>
                  </pic:spPr>
                </pic:pic>
              </a:graphicData>
            </a:graphic>
          </wp:inline>
        </w:drawing>
      </w:r>
    </w:p>
    <w:p w:rsidR="002F35C8" w:rsidRDefault="002F35C8" w:rsidP="002F35C8">
      <w:pPr>
        <w:pStyle w:val="ListParagraph"/>
        <w:numPr>
          <w:ilvl w:val="0"/>
          <w:numId w:val="17"/>
        </w:numPr>
      </w:pPr>
      <w:r>
        <w:t>Click on “Show firewall settings”</w:t>
      </w:r>
    </w:p>
    <w:p w:rsidR="002F35C8" w:rsidRDefault="002F35C8" w:rsidP="002F35C8">
      <w:pPr>
        <w:pStyle w:val="ListParagraph"/>
        <w:numPr>
          <w:ilvl w:val="1"/>
          <w:numId w:val="17"/>
        </w:numPr>
      </w:pPr>
      <w:r w:rsidRPr="002F35C8">
        <w:rPr>
          <w:noProof/>
          <w:lang w:eastAsia="en-US"/>
        </w:rPr>
        <w:lastRenderedPageBreak/>
        <w:drawing>
          <wp:inline distT="0" distB="0" distL="0" distR="0" wp14:anchorId="0F5A748C" wp14:editId="52842F3A">
            <wp:extent cx="5099312" cy="2419474"/>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9312" cy="2419474"/>
                    </a:xfrm>
                    <a:prstGeom prst="rect">
                      <a:avLst/>
                    </a:prstGeom>
                  </pic:spPr>
                </pic:pic>
              </a:graphicData>
            </a:graphic>
          </wp:inline>
        </w:drawing>
      </w:r>
    </w:p>
    <w:p w:rsidR="002F35C8" w:rsidRDefault="002F35C8" w:rsidP="002F35C8">
      <w:pPr>
        <w:pStyle w:val="ListParagraph"/>
        <w:numPr>
          <w:ilvl w:val="0"/>
          <w:numId w:val="17"/>
        </w:numPr>
      </w:pPr>
      <w:r>
        <w:t>Click “Add Client IP”</w:t>
      </w:r>
    </w:p>
    <w:p w:rsidR="002F35C8" w:rsidRDefault="002F35C8" w:rsidP="002F35C8">
      <w:pPr>
        <w:pStyle w:val="ListParagraph"/>
        <w:numPr>
          <w:ilvl w:val="1"/>
          <w:numId w:val="17"/>
        </w:numPr>
      </w:pPr>
      <w:r>
        <w:rPr>
          <w:noProof/>
          <w:lang w:eastAsia="en-US"/>
        </w:rPr>
        <w:drawing>
          <wp:inline distT="0" distB="0" distL="0" distR="0" wp14:anchorId="6802371F" wp14:editId="6CD3BAC0">
            <wp:extent cx="5486400" cy="30486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3048635"/>
                    </a:xfrm>
                    <a:prstGeom prst="rect">
                      <a:avLst/>
                    </a:prstGeom>
                  </pic:spPr>
                </pic:pic>
              </a:graphicData>
            </a:graphic>
          </wp:inline>
        </w:drawing>
      </w:r>
    </w:p>
    <w:p w:rsidR="002F35C8" w:rsidRDefault="002F35C8" w:rsidP="002F35C8">
      <w:pPr>
        <w:pStyle w:val="ListParagraph"/>
        <w:numPr>
          <w:ilvl w:val="0"/>
          <w:numId w:val="17"/>
        </w:numPr>
      </w:pPr>
      <w:r>
        <w:t>Click “Save”</w:t>
      </w:r>
    </w:p>
    <w:p w:rsidR="002F35C8" w:rsidRDefault="00B4515C" w:rsidP="00B4515C">
      <w:pPr>
        <w:pStyle w:val="ListParagraph"/>
        <w:numPr>
          <w:ilvl w:val="1"/>
          <w:numId w:val="17"/>
        </w:numPr>
      </w:pPr>
      <w:r w:rsidRPr="00B4515C">
        <w:lastRenderedPageBreak/>
        <w:drawing>
          <wp:inline distT="0" distB="0" distL="0" distR="0" wp14:anchorId="68E2AA18" wp14:editId="5AA44830">
            <wp:extent cx="5353325" cy="3403775"/>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3325" cy="3403775"/>
                    </a:xfrm>
                    <a:prstGeom prst="rect">
                      <a:avLst/>
                    </a:prstGeom>
                  </pic:spPr>
                </pic:pic>
              </a:graphicData>
            </a:graphic>
          </wp:inline>
        </w:drawing>
      </w:r>
    </w:p>
    <w:p w:rsidR="002F35C8" w:rsidRDefault="002F35C8" w:rsidP="002F35C8">
      <w:pPr>
        <w:pStyle w:val="ListParagraph"/>
        <w:numPr>
          <w:ilvl w:val="0"/>
          <w:numId w:val="17"/>
        </w:numPr>
      </w:pPr>
      <w:r>
        <w:t>Paste the server name you copied earlier into the Server Name Section of the connection pop up</w:t>
      </w:r>
    </w:p>
    <w:p w:rsidR="002F35C8" w:rsidRDefault="002F35C8" w:rsidP="002F35C8">
      <w:pPr>
        <w:pStyle w:val="ListParagraph"/>
        <w:numPr>
          <w:ilvl w:val="1"/>
          <w:numId w:val="17"/>
        </w:numPr>
      </w:pPr>
      <w:r>
        <w:rPr>
          <w:noProof/>
          <w:lang w:eastAsia="en-US"/>
        </w:rPr>
        <w:drawing>
          <wp:inline distT="0" distB="0" distL="0" distR="0" wp14:anchorId="571AA220" wp14:editId="31D50DCA">
            <wp:extent cx="5486400" cy="8826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882650"/>
                    </a:xfrm>
                    <a:prstGeom prst="rect">
                      <a:avLst/>
                    </a:prstGeom>
                  </pic:spPr>
                </pic:pic>
              </a:graphicData>
            </a:graphic>
          </wp:inline>
        </w:drawing>
      </w:r>
    </w:p>
    <w:p w:rsidR="002F35C8" w:rsidRDefault="002F35C8" w:rsidP="002F35C8">
      <w:pPr>
        <w:pStyle w:val="ListParagraph"/>
        <w:numPr>
          <w:ilvl w:val="0"/>
          <w:numId w:val="17"/>
        </w:numPr>
      </w:pPr>
      <w:r>
        <w:t>For the Log on section…</w:t>
      </w:r>
    </w:p>
    <w:p w:rsidR="002F35C8" w:rsidRDefault="002F35C8" w:rsidP="002F35C8">
      <w:pPr>
        <w:pStyle w:val="ListParagraph"/>
        <w:numPr>
          <w:ilvl w:val="1"/>
          <w:numId w:val="17"/>
        </w:numPr>
      </w:pPr>
      <w:r>
        <w:t>SQL Authentication</w:t>
      </w:r>
    </w:p>
    <w:p w:rsidR="002F35C8" w:rsidRDefault="002F35C8" w:rsidP="002F35C8">
      <w:pPr>
        <w:pStyle w:val="ListParagraph"/>
        <w:numPr>
          <w:ilvl w:val="1"/>
          <w:numId w:val="17"/>
        </w:numPr>
      </w:pPr>
      <w:r>
        <w:t xml:space="preserve">Username: </w:t>
      </w:r>
      <w:proofErr w:type="spellStart"/>
      <w:r>
        <w:t>drcrook</w:t>
      </w:r>
      <w:proofErr w:type="spellEnd"/>
    </w:p>
    <w:p w:rsidR="002F35C8" w:rsidRDefault="002F35C8" w:rsidP="002F35C8">
      <w:pPr>
        <w:pStyle w:val="ListParagraph"/>
        <w:numPr>
          <w:ilvl w:val="1"/>
          <w:numId w:val="17"/>
        </w:numPr>
      </w:pPr>
      <w:r>
        <w:t>Password: David!2345</w:t>
      </w:r>
    </w:p>
    <w:p w:rsidR="002F35C8" w:rsidRDefault="002F35C8" w:rsidP="002F35C8">
      <w:pPr>
        <w:pStyle w:val="ListParagraph"/>
        <w:numPr>
          <w:ilvl w:val="1"/>
          <w:numId w:val="17"/>
        </w:numPr>
      </w:pPr>
      <w:r>
        <w:rPr>
          <w:noProof/>
          <w:lang w:eastAsia="en-US"/>
        </w:rPr>
        <w:drawing>
          <wp:inline distT="0" distB="0" distL="0" distR="0" wp14:anchorId="537A5AB9" wp14:editId="03E8DD60">
            <wp:extent cx="2984500" cy="148983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89040" cy="1492098"/>
                    </a:xfrm>
                    <a:prstGeom prst="rect">
                      <a:avLst/>
                    </a:prstGeom>
                  </pic:spPr>
                </pic:pic>
              </a:graphicData>
            </a:graphic>
          </wp:inline>
        </w:drawing>
      </w:r>
    </w:p>
    <w:p w:rsidR="002F35C8" w:rsidRDefault="0002553A" w:rsidP="002F35C8">
      <w:pPr>
        <w:pStyle w:val="ListParagraph"/>
        <w:numPr>
          <w:ilvl w:val="0"/>
          <w:numId w:val="17"/>
        </w:numPr>
      </w:pPr>
      <w:r>
        <w:t>In the database name section, type your database name, for example, mine was “</w:t>
      </w:r>
      <w:proofErr w:type="spellStart"/>
      <w:r>
        <w:t>drc-mtp</w:t>
      </w:r>
      <w:proofErr w:type="spellEnd"/>
      <w:r>
        <w:t>”</w:t>
      </w:r>
    </w:p>
    <w:p w:rsidR="0002553A" w:rsidRDefault="00B4515C" w:rsidP="0002553A">
      <w:pPr>
        <w:pStyle w:val="ListParagraph"/>
        <w:numPr>
          <w:ilvl w:val="1"/>
          <w:numId w:val="17"/>
        </w:numPr>
      </w:pPr>
      <w:r>
        <w:rPr>
          <w:noProof/>
          <w:lang w:eastAsia="en-US"/>
        </w:rPr>
        <w:drawing>
          <wp:inline distT="0" distB="0" distL="0" distR="0" wp14:anchorId="6D1A84C4" wp14:editId="49D8EC4C">
            <wp:extent cx="3606800" cy="901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3876" cy="903469"/>
                    </a:xfrm>
                    <a:prstGeom prst="rect">
                      <a:avLst/>
                    </a:prstGeom>
                  </pic:spPr>
                </pic:pic>
              </a:graphicData>
            </a:graphic>
          </wp:inline>
        </w:drawing>
      </w:r>
    </w:p>
    <w:p w:rsidR="0002553A" w:rsidRDefault="0002553A" w:rsidP="0002553A">
      <w:pPr>
        <w:pStyle w:val="ListParagraph"/>
        <w:numPr>
          <w:ilvl w:val="0"/>
          <w:numId w:val="17"/>
        </w:numPr>
      </w:pPr>
      <w:r>
        <w:lastRenderedPageBreak/>
        <w:t xml:space="preserve">Finally in the bottom left corner of the dialogue, click “Test Connection” to ensure you have a </w:t>
      </w:r>
      <w:proofErr w:type="gramStart"/>
      <w:r>
        <w:t>solid</w:t>
      </w:r>
      <w:proofErr w:type="gramEnd"/>
      <w:r>
        <w:t xml:space="preserve"> connection.</w:t>
      </w:r>
    </w:p>
    <w:p w:rsidR="0002553A" w:rsidRDefault="0002553A" w:rsidP="0002553A">
      <w:pPr>
        <w:pStyle w:val="ListParagraph"/>
        <w:numPr>
          <w:ilvl w:val="0"/>
          <w:numId w:val="17"/>
        </w:numPr>
      </w:pPr>
      <w:r>
        <w:t>Click OK.</w:t>
      </w:r>
    </w:p>
    <w:p w:rsidR="0002553A" w:rsidRDefault="0002553A" w:rsidP="0002553A">
      <w:pPr>
        <w:pStyle w:val="ListParagraph"/>
        <w:numPr>
          <w:ilvl w:val="1"/>
          <w:numId w:val="17"/>
        </w:numPr>
      </w:pPr>
    </w:p>
    <w:p w:rsidR="0002553A" w:rsidRDefault="00B4515C" w:rsidP="0002553A">
      <w:pPr>
        <w:pStyle w:val="ListParagraph"/>
        <w:numPr>
          <w:ilvl w:val="1"/>
          <w:numId w:val="17"/>
        </w:numPr>
      </w:pPr>
      <w:r>
        <w:rPr>
          <w:noProof/>
          <w:lang w:eastAsia="en-US"/>
        </w:rPr>
        <w:drawing>
          <wp:inline distT="0" distB="0" distL="0" distR="0" wp14:anchorId="7C730CB9" wp14:editId="3042974F">
            <wp:extent cx="2382154" cy="18288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84595" cy="1830674"/>
                    </a:xfrm>
                    <a:prstGeom prst="rect">
                      <a:avLst/>
                    </a:prstGeom>
                  </pic:spPr>
                </pic:pic>
              </a:graphicData>
            </a:graphic>
          </wp:inline>
        </w:drawing>
      </w:r>
      <w:r>
        <w:rPr>
          <w:noProof/>
          <w:lang w:eastAsia="en-US"/>
        </w:rPr>
        <w:drawing>
          <wp:inline distT="0" distB="0" distL="0" distR="0" wp14:anchorId="7AFFA9C1" wp14:editId="7A597BEC">
            <wp:extent cx="5486400" cy="308038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3080385"/>
                    </a:xfrm>
                    <a:prstGeom prst="rect">
                      <a:avLst/>
                    </a:prstGeom>
                  </pic:spPr>
                </pic:pic>
              </a:graphicData>
            </a:graphic>
          </wp:inline>
        </w:drawing>
      </w:r>
    </w:p>
    <w:p w:rsidR="0002553A" w:rsidRDefault="0002553A" w:rsidP="0002553A">
      <w:pPr>
        <w:pStyle w:val="ListParagraph"/>
        <w:numPr>
          <w:ilvl w:val="0"/>
          <w:numId w:val="17"/>
        </w:numPr>
      </w:pPr>
      <w:r>
        <w:t xml:space="preserve">Click “Save Profile </w:t>
      </w:r>
      <w:proofErr w:type="gramStart"/>
      <w:r>
        <w:t>As</w:t>
      </w:r>
      <w:proofErr w:type="gramEnd"/>
      <w:r>
        <w:t>…”</w:t>
      </w:r>
    </w:p>
    <w:p w:rsidR="0002553A" w:rsidRDefault="0002553A" w:rsidP="0002553A">
      <w:pPr>
        <w:pStyle w:val="ListParagraph"/>
        <w:numPr>
          <w:ilvl w:val="1"/>
          <w:numId w:val="17"/>
        </w:numPr>
      </w:pPr>
      <w:r>
        <w:t>Keep the default and save</w:t>
      </w:r>
    </w:p>
    <w:p w:rsidR="0002553A" w:rsidRDefault="0002553A" w:rsidP="0002553A">
      <w:pPr>
        <w:pStyle w:val="ListParagraph"/>
        <w:numPr>
          <w:ilvl w:val="1"/>
          <w:numId w:val="17"/>
        </w:numPr>
      </w:pPr>
      <w:r>
        <w:rPr>
          <w:noProof/>
          <w:lang w:eastAsia="en-US"/>
        </w:rPr>
        <w:lastRenderedPageBreak/>
        <w:drawing>
          <wp:inline distT="0" distB="0" distL="0" distR="0" wp14:anchorId="4747DC6C" wp14:editId="343907E7">
            <wp:extent cx="4686300" cy="310630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9547" cy="3108453"/>
                    </a:xfrm>
                    <a:prstGeom prst="rect">
                      <a:avLst/>
                    </a:prstGeom>
                  </pic:spPr>
                </pic:pic>
              </a:graphicData>
            </a:graphic>
          </wp:inline>
        </w:drawing>
      </w:r>
    </w:p>
    <w:p w:rsidR="0002553A" w:rsidRDefault="0002553A" w:rsidP="0002553A">
      <w:pPr>
        <w:pStyle w:val="ListParagraph"/>
        <w:numPr>
          <w:ilvl w:val="0"/>
          <w:numId w:val="17"/>
        </w:numPr>
      </w:pPr>
      <w:r>
        <w:t>Click the Publish Button.</w:t>
      </w:r>
    </w:p>
    <w:p w:rsidR="0002553A" w:rsidRDefault="0002553A" w:rsidP="0002553A">
      <w:pPr>
        <w:pStyle w:val="ListParagraph"/>
        <w:numPr>
          <w:ilvl w:val="1"/>
          <w:numId w:val="17"/>
        </w:numPr>
      </w:pPr>
      <w:r>
        <w:rPr>
          <w:noProof/>
          <w:lang w:eastAsia="en-US"/>
        </w:rPr>
        <w:drawing>
          <wp:inline distT="0" distB="0" distL="0" distR="0" wp14:anchorId="4C808C8C" wp14:editId="12E6E498">
            <wp:extent cx="5486400" cy="135191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1351915"/>
                    </a:xfrm>
                    <a:prstGeom prst="rect">
                      <a:avLst/>
                    </a:prstGeom>
                  </pic:spPr>
                </pic:pic>
              </a:graphicData>
            </a:graphic>
          </wp:inline>
        </w:drawing>
      </w:r>
    </w:p>
    <w:p w:rsidR="0002553A" w:rsidRDefault="00F2615F" w:rsidP="00440BDB">
      <w:pPr>
        <w:pStyle w:val="Heading2"/>
      </w:pPr>
      <w:r>
        <w:t>Device Application Code</w:t>
      </w:r>
    </w:p>
    <w:p w:rsidR="00727B8F" w:rsidRDefault="00727B8F" w:rsidP="00727B8F">
      <w:r>
        <w:t>In this section we will create code that sends dummy values up to IoT Hub to ensure that portion of the code base works prior to integrating with our circuitry.</w:t>
      </w:r>
    </w:p>
    <w:p w:rsidR="00F2615F" w:rsidRDefault="00F2615F" w:rsidP="00F2615F">
      <w:pPr>
        <w:pStyle w:val="Heading3"/>
      </w:pPr>
      <w:r>
        <w:t>Install Necessary Packages</w:t>
      </w:r>
    </w:p>
    <w:p w:rsidR="00727B8F" w:rsidRDefault="00727B8F" w:rsidP="00727B8F">
      <w:pPr>
        <w:pStyle w:val="ListParagraph"/>
        <w:numPr>
          <w:ilvl w:val="0"/>
          <w:numId w:val="18"/>
        </w:numPr>
      </w:pPr>
      <w:r>
        <w:t xml:space="preserve">Right Click the </w:t>
      </w:r>
      <w:proofErr w:type="spellStart"/>
      <w:r>
        <w:t>MTP.PiApp</w:t>
      </w:r>
      <w:proofErr w:type="spellEnd"/>
    </w:p>
    <w:p w:rsidR="00727B8F" w:rsidRDefault="00727B8F" w:rsidP="00727B8F">
      <w:pPr>
        <w:pStyle w:val="ListParagraph"/>
        <w:numPr>
          <w:ilvl w:val="1"/>
          <w:numId w:val="18"/>
        </w:numPr>
      </w:pPr>
      <w:r>
        <w:t xml:space="preserve">Select “Manage </w:t>
      </w:r>
      <w:proofErr w:type="spellStart"/>
      <w:r>
        <w:t>Nuget</w:t>
      </w:r>
      <w:proofErr w:type="spellEnd"/>
      <w:r>
        <w:t xml:space="preserve"> Packages”</w:t>
      </w:r>
    </w:p>
    <w:p w:rsidR="00727B8F" w:rsidRDefault="00727B8F" w:rsidP="00727B8F">
      <w:pPr>
        <w:pStyle w:val="ListParagraph"/>
        <w:numPr>
          <w:ilvl w:val="0"/>
          <w:numId w:val="18"/>
        </w:numPr>
      </w:pPr>
      <w:r>
        <w:t>Ensure “Include prerelease” is checked</w:t>
      </w:r>
    </w:p>
    <w:p w:rsidR="00727B8F" w:rsidRDefault="00727B8F" w:rsidP="00727B8F">
      <w:pPr>
        <w:pStyle w:val="ListParagraph"/>
        <w:numPr>
          <w:ilvl w:val="0"/>
          <w:numId w:val="18"/>
        </w:numPr>
      </w:pPr>
      <w:r>
        <w:t xml:space="preserve">Type into the search box “Microsoft </w:t>
      </w:r>
      <w:r w:rsidR="00F2615F">
        <w:t>Azure Devices Client</w:t>
      </w:r>
      <w:r>
        <w:t>”</w:t>
      </w:r>
    </w:p>
    <w:p w:rsidR="00F2615F" w:rsidRDefault="00F2615F" w:rsidP="00727B8F">
      <w:pPr>
        <w:pStyle w:val="ListParagraph"/>
        <w:numPr>
          <w:ilvl w:val="0"/>
          <w:numId w:val="18"/>
        </w:numPr>
      </w:pPr>
      <w:r>
        <w:t>Verify the author of the package is “Microsoft Corp”</w:t>
      </w:r>
    </w:p>
    <w:p w:rsidR="00727B8F" w:rsidRDefault="00727B8F" w:rsidP="00727B8F">
      <w:pPr>
        <w:pStyle w:val="ListParagraph"/>
        <w:numPr>
          <w:ilvl w:val="0"/>
          <w:numId w:val="18"/>
        </w:numPr>
      </w:pPr>
      <w:r>
        <w:t>Install the exact package “</w:t>
      </w:r>
      <w:proofErr w:type="spellStart"/>
      <w:r>
        <w:t>Microsoft.Azure.Devices</w:t>
      </w:r>
      <w:r w:rsidR="00F2615F">
        <w:t>.Client</w:t>
      </w:r>
      <w:proofErr w:type="spellEnd"/>
      <w:r>
        <w:t>”</w:t>
      </w:r>
    </w:p>
    <w:p w:rsidR="00727B8F" w:rsidRDefault="00F2615F" w:rsidP="00F2615F">
      <w:pPr>
        <w:pStyle w:val="ListParagraph"/>
        <w:numPr>
          <w:ilvl w:val="1"/>
          <w:numId w:val="18"/>
        </w:numPr>
      </w:pPr>
      <w:r w:rsidRPr="00F2615F">
        <w:rPr>
          <w:noProof/>
          <w:lang w:eastAsia="en-US"/>
        </w:rPr>
        <w:lastRenderedPageBreak/>
        <w:drawing>
          <wp:inline distT="0" distB="0" distL="0" distR="0" wp14:anchorId="41551C0F" wp14:editId="792239AC">
            <wp:extent cx="5486400" cy="18783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1878330"/>
                    </a:xfrm>
                    <a:prstGeom prst="rect">
                      <a:avLst/>
                    </a:prstGeom>
                  </pic:spPr>
                </pic:pic>
              </a:graphicData>
            </a:graphic>
          </wp:inline>
        </w:drawing>
      </w:r>
    </w:p>
    <w:p w:rsidR="00F2615F" w:rsidRDefault="00F2615F" w:rsidP="00F2615F">
      <w:pPr>
        <w:pStyle w:val="ListParagraph"/>
        <w:numPr>
          <w:ilvl w:val="0"/>
          <w:numId w:val="18"/>
        </w:numPr>
      </w:pPr>
      <w:r>
        <w:t>Read and accept the License Terms</w:t>
      </w:r>
    </w:p>
    <w:p w:rsidR="00F2615F" w:rsidRDefault="00F2615F" w:rsidP="00F2615F">
      <w:pPr>
        <w:pStyle w:val="ListParagraph"/>
        <w:numPr>
          <w:ilvl w:val="1"/>
          <w:numId w:val="18"/>
        </w:numPr>
      </w:pPr>
      <w:r>
        <w:rPr>
          <w:noProof/>
          <w:lang w:eastAsia="en-US"/>
        </w:rPr>
        <w:drawing>
          <wp:inline distT="0" distB="0" distL="0" distR="0" wp14:anchorId="3CA64038" wp14:editId="4E9E6574">
            <wp:extent cx="3270250" cy="3215367"/>
            <wp:effectExtent l="0" t="0" r="635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75631" cy="3220658"/>
                    </a:xfrm>
                    <a:prstGeom prst="rect">
                      <a:avLst/>
                    </a:prstGeom>
                  </pic:spPr>
                </pic:pic>
              </a:graphicData>
            </a:graphic>
          </wp:inline>
        </w:drawing>
      </w:r>
    </w:p>
    <w:p w:rsidR="00F2615F" w:rsidRDefault="00F2615F" w:rsidP="00F2615F">
      <w:pPr>
        <w:pStyle w:val="ListParagraph"/>
        <w:numPr>
          <w:ilvl w:val="0"/>
          <w:numId w:val="18"/>
        </w:numPr>
      </w:pPr>
      <w:r>
        <w:t>Search for “</w:t>
      </w:r>
      <w:proofErr w:type="spellStart"/>
      <w:r>
        <w:t>Newtonsoft</w:t>
      </w:r>
      <w:proofErr w:type="spellEnd"/>
      <w:r>
        <w:t>”</w:t>
      </w:r>
    </w:p>
    <w:p w:rsidR="00F2615F" w:rsidRDefault="00F2615F" w:rsidP="00F2615F">
      <w:pPr>
        <w:pStyle w:val="ListParagraph"/>
        <w:numPr>
          <w:ilvl w:val="1"/>
          <w:numId w:val="18"/>
        </w:numPr>
      </w:pPr>
    </w:p>
    <w:p w:rsidR="00F2615F" w:rsidRDefault="00F2615F" w:rsidP="00F2615F">
      <w:pPr>
        <w:pStyle w:val="ListParagraph"/>
        <w:numPr>
          <w:ilvl w:val="1"/>
          <w:numId w:val="18"/>
        </w:numPr>
      </w:pPr>
      <w:r>
        <w:t xml:space="preserve">Install </w:t>
      </w:r>
      <w:proofErr w:type="spellStart"/>
      <w:r>
        <w:t>Newtonsoft.Json</w:t>
      </w:r>
      <w:proofErr w:type="spellEnd"/>
    </w:p>
    <w:p w:rsidR="00F2615F" w:rsidRDefault="00F2615F" w:rsidP="00F2615F">
      <w:pPr>
        <w:pStyle w:val="ListParagraph"/>
        <w:numPr>
          <w:ilvl w:val="1"/>
          <w:numId w:val="18"/>
        </w:numPr>
      </w:pPr>
      <w:r>
        <w:t>Ensure author is: James Newton-King</w:t>
      </w:r>
    </w:p>
    <w:p w:rsidR="00F2615F" w:rsidRDefault="00F2615F" w:rsidP="00F2615F">
      <w:pPr>
        <w:pStyle w:val="ListParagraph"/>
        <w:numPr>
          <w:ilvl w:val="1"/>
          <w:numId w:val="18"/>
        </w:numPr>
      </w:pPr>
      <w:r w:rsidRPr="00F2615F">
        <w:rPr>
          <w:noProof/>
          <w:lang w:eastAsia="en-US"/>
        </w:rPr>
        <w:drawing>
          <wp:inline distT="0" distB="0" distL="0" distR="0" wp14:anchorId="4D73654C" wp14:editId="11ACD28F">
            <wp:extent cx="5486400" cy="17113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1711325"/>
                    </a:xfrm>
                    <a:prstGeom prst="rect">
                      <a:avLst/>
                    </a:prstGeom>
                  </pic:spPr>
                </pic:pic>
              </a:graphicData>
            </a:graphic>
          </wp:inline>
        </w:drawing>
      </w:r>
    </w:p>
    <w:p w:rsidR="00933909" w:rsidRDefault="00933909" w:rsidP="00933909">
      <w:pPr>
        <w:pStyle w:val="ListParagraph"/>
        <w:numPr>
          <w:ilvl w:val="0"/>
          <w:numId w:val="18"/>
        </w:numPr>
      </w:pPr>
      <w:r>
        <w:t xml:space="preserve">Search for “windows </w:t>
      </w:r>
      <w:proofErr w:type="spellStart"/>
      <w:r>
        <w:t>iot</w:t>
      </w:r>
      <w:proofErr w:type="spellEnd"/>
      <w:r>
        <w:t xml:space="preserve"> devices”</w:t>
      </w:r>
    </w:p>
    <w:p w:rsidR="00933909" w:rsidRDefault="00933909" w:rsidP="00933909">
      <w:pPr>
        <w:pStyle w:val="ListParagraph"/>
        <w:numPr>
          <w:ilvl w:val="1"/>
          <w:numId w:val="18"/>
        </w:numPr>
      </w:pPr>
      <w:r>
        <w:t xml:space="preserve">Install </w:t>
      </w:r>
      <w:proofErr w:type="spellStart"/>
      <w:r>
        <w:t>Microsoft.IoT.Devices</w:t>
      </w:r>
      <w:proofErr w:type="spellEnd"/>
    </w:p>
    <w:p w:rsidR="00933909" w:rsidRDefault="00933909" w:rsidP="00933909">
      <w:pPr>
        <w:pStyle w:val="ListParagraph"/>
        <w:numPr>
          <w:ilvl w:val="1"/>
          <w:numId w:val="18"/>
        </w:numPr>
      </w:pPr>
      <w:r>
        <w:lastRenderedPageBreak/>
        <w:t xml:space="preserve">Ensure author is: </w:t>
      </w:r>
      <w:proofErr w:type="spellStart"/>
      <w:r>
        <w:t>jbienzms</w:t>
      </w:r>
      <w:proofErr w:type="spellEnd"/>
    </w:p>
    <w:p w:rsidR="00933909" w:rsidRDefault="00933909" w:rsidP="00933909">
      <w:pPr>
        <w:pStyle w:val="ListParagraph"/>
        <w:numPr>
          <w:ilvl w:val="1"/>
          <w:numId w:val="18"/>
        </w:numPr>
      </w:pPr>
      <w:r w:rsidRPr="00933909">
        <w:rPr>
          <w:noProof/>
          <w:lang w:eastAsia="en-US"/>
        </w:rPr>
        <w:drawing>
          <wp:inline distT="0" distB="0" distL="0" distR="0" wp14:anchorId="7F733681" wp14:editId="45D54F1B">
            <wp:extent cx="5486400" cy="1771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1771015"/>
                    </a:xfrm>
                    <a:prstGeom prst="rect">
                      <a:avLst/>
                    </a:prstGeom>
                  </pic:spPr>
                </pic:pic>
              </a:graphicData>
            </a:graphic>
          </wp:inline>
        </w:drawing>
      </w:r>
    </w:p>
    <w:p w:rsidR="00933909" w:rsidRDefault="00933909" w:rsidP="00933909">
      <w:pPr>
        <w:pStyle w:val="Heading3"/>
      </w:pPr>
      <w:r>
        <w:t>Create Domain Types</w:t>
      </w:r>
    </w:p>
    <w:p w:rsidR="00933909" w:rsidRDefault="00933909" w:rsidP="00933909">
      <w:pPr>
        <w:pStyle w:val="ListParagraph"/>
        <w:numPr>
          <w:ilvl w:val="0"/>
          <w:numId w:val="19"/>
        </w:numPr>
      </w:pPr>
      <w:r>
        <w:t>Right click the “</w:t>
      </w:r>
      <w:proofErr w:type="spellStart"/>
      <w:r>
        <w:t>MTP.PiApp</w:t>
      </w:r>
      <w:proofErr w:type="spellEnd"/>
      <w:r>
        <w:t>” Project</w:t>
      </w:r>
    </w:p>
    <w:p w:rsidR="00933909" w:rsidRDefault="00933909" w:rsidP="00933909">
      <w:pPr>
        <w:pStyle w:val="ListParagraph"/>
        <w:numPr>
          <w:ilvl w:val="1"/>
          <w:numId w:val="19"/>
        </w:numPr>
      </w:pPr>
      <w:r>
        <w:t>Add -&gt; New Folder</w:t>
      </w:r>
    </w:p>
    <w:p w:rsidR="00933909" w:rsidRDefault="00933909" w:rsidP="00933909">
      <w:pPr>
        <w:pStyle w:val="ListParagraph"/>
        <w:numPr>
          <w:ilvl w:val="1"/>
          <w:numId w:val="19"/>
        </w:numPr>
      </w:pPr>
      <w:r>
        <w:t>Name the folder “</w:t>
      </w:r>
      <w:proofErr w:type="spellStart"/>
      <w:r>
        <w:t>DomainTypes</w:t>
      </w:r>
      <w:proofErr w:type="spellEnd"/>
      <w:r>
        <w:t>”</w:t>
      </w:r>
    </w:p>
    <w:p w:rsidR="00933909" w:rsidRDefault="00933909" w:rsidP="00933909">
      <w:pPr>
        <w:pStyle w:val="ListParagraph"/>
        <w:numPr>
          <w:ilvl w:val="0"/>
          <w:numId w:val="19"/>
        </w:numPr>
      </w:pPr>
      <w:r>
        <w:t xml:space="preserve">Right click the new </w:t>
      </w:r>
      <w:proofErr w:type="spellStart"/>
      <w:r>
        <w:t>DomainTypes</w:t>
      </w:r>
      <w:proofErr w:type="spellEnd"/>
      <w:r>
        <w:t xml:space="preserve"> folder</w:t>
      </w:r>
    </w:p>
    <w:p w:rsidR="00933909" w:rsidRDefault="00933909" w:rsidP="00933909">
      <w:pPr>
        <w:pStyle w:val="ListParagraph"/>
        <w:numPr>
          <w:ilvl w:val="1"/>
          <w:numId w:val="19"/>
        </w:numPr>
      </w:pPr>
      <w:r>
        <w:t>Add -&gt; New Class</w:t>
      </w:r>
    </w:p>
    <w:p w:rsidR="00933909" w:rsidRDefault="00933909" w:rsidP="00933909">
      <w:pPr>
        <w:pStyle w:val="ListParagraph"/>
        <w:numPr>
          <w:ilvl w:val="1"/>
          <w:numId w:val="19"/>
        </w:numPr>
      </w:pPr>
      <w:r>
        <w:t>Name the class “</w:t>
      </w:r>
      <w:proofErr w:type="spellStart"/>
      <w:r>
        <w:t>Temperature.cs</w:t>
      </w:r>
      <w:proofErr w:type="spellEnd"/>
      <w:r>
        <w:t>”</w:t>
      </w:r>
    </w:p>
    <w:p w:rsidR="00933909" w:rsidRDefault="00933909" w:rsidP="00933909">
      <w:pPr>
        <w:pStyle w:val="ListParagraph"/>
        <w:numPr>
          <w:ilvl w:val="1"/>
          <w:numId w:val="19"/>
        </w:numPr>
      </w:pPr>
      <w:r>
        <w:t>Click Add</w:t>
      </w:r>
    </w:p>
    <w:p w:rsidR="00933909" w:rsidRDefault="00933909" w:rsidP="00933909">
      <w:pPr>
        <w:pStyle w:val="ListParagraph"/>
        <w:numPr>
          <w:ilvl w:val="1"/>
          <w:numId w:val="19"/>
        </w:numPr>
      </w:pPr>
      <w:r w:rsidRPr="00933909">
        <w:rPr>
          <w:noProof/>
          <w:lang w:eastAsia="en-US"/>
        </w:rPr>
        <w:drawing>
          <wp:inline distT="0" distB="0" distL="0" distR="0" wp14:anchorId="67D70EB2" wp14:editId="2F0061BA">
            <wp:extent cx="5486400" cy="37960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3796030"/>
                    </a:xfrm>
                    <a:prstGeom prst="rect">
                      <a:avLst/>
                    </a:prstGeom>
                  </pic:spPr>
                </pic:pic>
              </a:graphicData>
            </a:graphic>
          </wp:inline>
        </w:drawing>
      </w:r>
    </w:p>
    <w:p w:rsidR="004E410B" w:rsidRDefault="004E410B" w:rsidP="004E410B">
      <w:pPr>
        <w:pStyle w:val="ListParagraph"/>
        <w:numPr>
          <w:ilvl w:val="0"/>
          <w:numId w:val="19"/>
        </w:numPr>
      </w:pPr>
      <w:r>
        <w:t xml:space="preserve">Replace the entirety of the </w:t>
      </w:r>
      <w:proofErr w:type="spellStart"/>
      <w:r>
        <w:t>Temperature.cs</w:t>
      </w:r>
      <w:proofErr w:type="spellEnd"/>
      <w:r>
        <w:t xml:space="preserve"> code file with the following code:</w:t>
      </w:r>
    </w:p>
    <w:p w:rsidR="004E410B" w:rsidRDefault="00F447C1" w:rsidP="004E410B">
      <w:pPr>
        <w:pStyle w:val="ListParagraph"/>
        <w:numPr>
          <w:ilvl w:val="1"/>
          <w:numId w:val="19"/>
        </w:numPr>
      </w:pPr>
      <w:r>
        <w:rPr>
          <w:noProof/>
          <w:lang w:eastAsia="en-US"/>
        </w:rPr>
        <w:lastRenderedPageBreak/>
        <w:drawing>
          <wp:inline distT="0" distB="0" distL="0" distR="0" wp14:anchorId="342E1DA1" wp14:editId="6AA9E74C">
            <wp:extent cx="6042892" cy="5619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49394" cy="5625797"/>
                    </a:xfrm>
                    <a:prstGeom prst="rect">
                      <a:avLst/>
                    </a:prstGeom>
                  </pic:spPr>
                </pic:pic>
              </a:graphicData>
            </a:graphic>
          </wp:inline>
        </w:drawing>
      </w:r>
    </w:p>
    <w:p w:rsidR="004E410B" w:rsidRDefault="004E410B" w:rsidP="004E410B">
      <w:pPr>
        <w:pStyle w:val="ListParagraph"/>
        <w:numPr>
          <w:ilvl w:val="0"/>
          <w:numId w:val="19"/>
        </w:numPr>
      </w:pPr>
      <w:r>
        <w:t>Right Click the Domain Types folder</w:t>
      </w:r>
    </w:p>
    <w:p w:rsidR="004E410B" w:rsidRDefault="004E410B" w:rsidP="004E410B">
      <w:pPr>
        <w:pStyle w:val="ListParagraph"/>
        <w:numPr>
          <w:ilvl w:val="1"/>
          <w:numId w:val="19"/>
        </w:numPr>
      </w:pPr>
      <w:r>
        <w:t>Add -&gt; New Class</w:t>
      </w:r>
    </w:p>
    <w:p w:rsidR="004E410B" w:rsidRDefault="004E410B" w:rsidP="004E410B">
      <w:pPr>
        <w:pStyle w:val="ListParagraph"/>
        <w:numPr>
          <w:ilvl w:val="1"/>
          <w:numId w:val="19"/>
        </w:numPr>
      </w:pPr>
      <w:r>
        <w:t>Name the class “</w:t>
      </w:r>
      <w:proofErr w:type="spellStart"/>
      <w:r>
        <w:t>Light.cs</w:t>
      </w:r>
      <w:proofErr w:type="spellEnd"/>
      <w:r>
        <w:t>”</w:t>
      </w:r>
    </w:p>
    <w:p w:rsidR="004E410B" w:rsidRDefault="004E410B" w:rsidP="004E410B">
      <w:pPr>
        <w:pStyle w:val="ListParagraph"/>
        <w:numPr>
          <w:ilvl w:val="1"/>
          <w:numId w:val="19"/>
        </w:numPr>
      </w:pPr>
      <w:r>
        <w:t>Click Add</w:t>
      </w:r>
    </w:p>
    <w:p w:rsidR="004E410B" w:rsidRDefault="004E410B" w:rsidP="004E410B">
      <w:pPr>
        <w:pStyle w:val="ListParagraph"/>
        <w:numPr>
          <w:ilvl w:val="1"/>
          <w:numId w:val="19"/>
        </w:numPr>
      </w:pPr>
      <w:r w:rsidRPr="004E410B">
        <w:rPr>
          <w:noProof/>
          <w:lang w:eastAsia="en-US"/>
        </w:rPr>
        <w:lastRenderedPageBreak/>
        <w:drawing>
          <wp:inline distT="0" distB="0" distL="0" distR="0" wp14:anchorId="2792D17E" wp14:editId="78D1CFF0">
            <wp:extent cx="5486400" cy="379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3797300"/>
                    </a:xfrm>
                    <a:prstGeom prst="rect">
                      <a:avLst/>
                    </a:prstGeom>
                  </pic:spPr>
                </pic:pic>
              </a:graphicData>
            </a:graphic>
          </wp:inline>
        </w:drawing>
      </w:r>
    </w:p>
    <w:p w:rsidR="006775C4" w:rsidRDefault="006775C4" w:rsidP="006775C4">
      <w:pPr>
        <w:pStyle w:val="ListParagraph"/>
        <w:numPr>
          <w:ilvl w:val="0"/>
          <w:numId w:val="19"/>
        </w:numPr>
      </w:pPr>
      <w:r>
        <w:t xml:space="preserve">Replace the entirety of the </w:t>
      </w:r>
      <w:proofErr w:type="spellStart"/>
      <w:r>
        <w:t>Light.cs</w:t>
      </w:r>
      <w:proofErr w:type="spellEnd"/>
      <w:r>
        <w:t xml:space="preserve"> code with the following code</w:t>
      </w:r>
    </w:p>
    <w:p w:rsidR="006775C4" w:rsidRDefault="001E2C61" w:rsidP="006775C4">
      <w:pPr>
        <w:pStyle w:val="ListParagraph"/>
        <w:numPr>
          <w:ilvl w:val="1"/>
          <w:numId w:val="19"/>
        </w:numPr>
      </w:pPr>
      <w:r>
        <w:rPr>
          <w:noProof/>
          <w:lang w:eastAsia="en-US"/>
        </w:rPr>
        <w:lastRenderedPageBreak/>
        <w:drawing>
          <wp:inline distT="0" distB="0" distL="0" distR="0" wp14:anchorId="127A48AC" wp14:editId="2DAA964E">
            <wp:extent cx="6050888" cy="58674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58621" cy="5874898"/>
                    </a:xfrm>
                    <a:prstGeom prst="rect">
                      <a:avLst/>
                    </a:prstGeom>
                  </pic:spPr>
                </pic:pic>
              </a:graphicData>
            </a:graphic>
          </wp:inline>
        </w:drawing>
      </w:r>
    </w:p>
    <w:p w:rsidR="00BC779C" w:rsidRDefault="00BC779C" w:rsidP="00BC779C">
      <w:pPr>
        <w:pStyle w:val="ListParagraph"/>
        <w:numPr>
          <w:ilvl w:val="0"/>
          <w:numId w:val="19"/>
        </w:numPr>
      </w:pPr>
      <w:r>
        <w:t>Right Click the Domain Types Folder</w:t>
      </w:r>
    </w:p>
    <w:p w:rsidR="00BC779C" w:rsidRDefault="00BC779C" w:rsidP="00BC779C">
      <w:pPr>
        <w:pStyle w:val="ListParagraph"/>
        <w:numPr>
          <w:ilvl w:val="1"/>
          <w:numId w:val="19"/>
        </w:numPr>
      </w:pPr>
      <w:r>
        <w:t>Add -&gt; New Class</w:t>
      </w:r>
    </w:p>
    <w:p w:rsidR="00BC779C" w:rsidRDefault="00BC779C" w:rsidP="00BC779C">
      <w:pPr>
        <w:pStyle w:val="ListParagraph"/>
        <w:numPr>
          <w:ilvl w:val="1"/>
          <w:numId w:val="19"/>
        </w:numPr>
      </w:pPr>
      <w:r>
        <w:t>Name the class “</w:t>
      </w:r>
      <w:proofErr w:type="spellStart"/>
      <w:r>
        <w:t>Telemetry.cs</w:t>
      </w:r>
      <w:proofErr w:type="spellEnd"/>
      <w:r>
        <w:t>”</w:t>
      </w:r>
    </w:p>
    <w:p w:rsidR="00BC779C" w:rsidRDefault="00BC779C" w:rsidP="00BC779C">
      <w:pPr>
        <w:pStyle w:val="ListParagraph"/>
        <w:numPr>
          <w:ilvl w:val="1"/>
          <w:numId w:val="19"/>
        </w:numPr>
      </w:pPr>
      <w:r>
        <w:t>Click Add</w:t>
      </w:r>
    </w:p>
    <w:p w:rsidR="00BC779C" w:rsidRDefault="00BC779C" w:rsidP="00BC779C">
      <w:pPr>
        <w:pStyle w:val="ListParagraph"/>
        <w:numPr>
          <w:ilvl w:val="1"/>
          <w:numId w:val="19"/>
        </w:numPr>
      </w:pPr>
      <w:r w:rsidRPr="00BC779C">
        <w:rPr>
          <w:noProof/>
          <w:lang w:eastAsia="en-US"/>
        </w:rPr>
        <w:lastRenderedPageBreak/>
        <w:drawing>
          <wp:inline distT="0" distB="0" distL="0" distR="0" wp14:anchorId="00AC5CAD" wp14:editId="36327546">
            <wp:extent cx="5486400" cy="3794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3794125"/>
                    </a:xfrm>
                    <a:prstGeom prst="rect">
                      <a:avLst/>
                    </a:prstGeom>
                  </pic:spPr>
                </pic:pic>
              </a:graphicData>
            </a:graphic>
          </wp:inline>
        </w:drawing>
      </w:r>
    </w:p>
    <w:p w:rsidR="00BC779C" w:rsidRDefault="00BC779C" w:rsidP="00BC779C">
      <w:pPr>
        <w:pStyle w:val="ListParagraph"/>
        <w:numPr>
          <w:ilvl w:val="0"/>
          <w:numId w:val="19"/>
        </w:numPr>
      </w:pPr>
      <w:r>
        <w:t xml:space="preserve">Replace the </w:t>
      </w:r>
      <w:proofErr w:type="spellStart"/>
      <w:r>
        <w:t>Telemetry.cs</w:t>
      </w:r>
      <w:proofErr w:type="spellEnd"/>
      <w:r>
        <w:t xml:space="preserve"> code file with the following code</w:t>
      </w:r>
    </w:p>
    <w:p w:rsidR="00AE2E9C" w:rsidRDefault="00115CEF" w:rsidP="00AE2E9C">
      <w:pPr>
        <w:pStyle w:val="ListParagraph"/>
        <w:numPr>
          <w:ilvl w:val="1"/>
          <w:numId w:val="19"/>
        </w:numPr>
      </w:pPr>
      <w:r>
        <w:rPr>
          <w:noProof/>
          <w:lang w:eastAsia="en-US"/>
        </w:rPr>
        <w:lastRenderedPageBreak/>
        <w:drawing>
          <wp:inline distT="0" distB="0" distL="0" distR="0" wp14:anchorId="537F6A34" wp14:editId="1C316B06">
            <wp:extent cx="5486400" cy="45612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4561205"/>
                    </a:xfrm>
                    <a:prstGeom prst="rect">
                      <a:avLst/>
                    </a:prstGeom>
                  </pic:spPr>
                </pic:pic>
              </a:graphicData>
            </a:graphic>
          </wp:inline>
        </w:drawing>
      </w:r>
    </w:p>
    <w:p w:rsidR="00727B8F" w:rsidRDefault="000A1A83" w:rsidP="000A1A83">
      <w:pPr>
        <w:pStyle w:val="Heading3"/>
      </w:pPr>
      <w:r>
        <w:t>Create Application Code</w:t>
      </w:r>
    </w:p>
    <w:p w:rsidR="000A1A83" w:rsidRPr="000A1A83" w:rsidRDefault="000A1A83" w:rsidP="000A1A83">
      <w:r>
        <w:t xml:space="preserve">The entirety of the original </w:t>
      </w:r>
      <w:proofErr w:type="spellStart"/>
      <w:r>
        <w:t>StartupTask.cs</w:t>
      </w:r>
      <w:proofErr w:type="spellEnd"/>
      <w:r>
        <w:t xml:space="preserve"> file will be replaced, you can begin by just deleting its entire contents.</w:t>
      </w:r>
    </w:p>
    <w:p w:rsidR="000A1A83" w:rsidRDefault="000A1A83" w:rsidP="000A1A83">
      <w:pPr>
        <w:pStyle w:val="ListParagraph"/>
        <w:numPr>
          <w:ilvl w:val="0"/>
          <w:numId w:val="20"/>
        </w:numPr>
      </w:pPr>
      <w:r>
        <w:t>Create these using statements</w:t>
      </w:r>
    </w:p>
    <w:p w:rsidR="000A1A83" w:rsidRDefault="000A1A83" w:rsidP="000A1A83">
      <w:pPr>
        <w:pStyle w:val="ListParagraph"/>
        <w:numPr>
          <w:ilvl w:val="1"/>
          <w:numId w:val="20"/>
        </w:numPr>
      </w:pPr>
      <w:r>
        <w:rPr>
          <w:noProof/>
          <w:lang w:eastAsia="en-US"/>
        </w:rPr>
        <w:lastRenderedPageBreak/>
        <w:drawing>
          <wp:inline distT="0" distB="0" distL="0" distR="0" wp14:anchorId="43C88AA8" wp14:editId="303203FA">
            <wp:extent cx="54864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3157855"/>
                    </a:xfrm>
                    <a:prstGeom prst="rect">
                      <a:avLst/>
                    </a:prstGeom>
                  </pic:spPr>
                </pic:pic>
              </a:graphicData>
            </a:graphic>
          </wp:inline>
        </w:drawing>
      </w:r>
    </w:p>
    <w:p w:rsidR="00115CEF" w:rsidRDefault="00115CEF" w:rsidP="000A1A83">
      <w:pPr>
        <w:pStyle w:val="ListParagraph"/>
        <w:numPr>
          <w:ilvl w:val="0"/>
          <w:numId w:val="20"/>
        </w:numPr>
      </w:pPr>
      <w:r>
        <w:t>Create the Class and Variables</w:t>
      </w:r>
    </w:p>
    <w:p w:rsidR="00115CEF" w:rsidRDefault="008D3F33" w:rsidP="00115CEF">
      <w:pPr>
        <w:pStyle w:val="ListParagraph"/>
        <w:numPr>
          <w:ilvl w:val="1"/>
          <w:numId w:val="20"/>
        </w:numPr>
      </w:pPr>
      <w:r>
        <w:rPr>
          <w:noProof/>
          <w:lang w:eastAsia="en-US"/>
        </w:rPr>
        <w:drawing>
          <wp:inline distT="0" distB="0" distL="0" distR="0" wp14:anchorId="0D31926C" wp14:editId="041E1E29">
            <wp:extent cx="5486400" cy="1377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1377950"/>
                    </a:xfrm>
                    <a:prstGeom prst="rect">
                      <a:avLst/>
                    </a:prstGeom>
                  </pic:spPr>
                </pic:pic>
              </a:graphicData>
            </a:graphic>
          </wp:inline>
        </w:drawing>
      </w:r>
    </w:p>
    <w:p w:rsidR="000A1A83" w:rsidRDefault="000A1A83" w:rsidP="000A1A83">
      <w:pPr>
        <w:pStyle w:val="ListParagraph"/>
        <w:numPr>
          <w:ilvl w:val="0"/>
          <w:numId w:val="20"/>
        </w:numPr>
      </w:pPr>
      <w:r>
        <w:t>Create the Run Function</w:t>
      </w:r>
    </w:p>
    <w:p w:rsidR="000A1A83" w:rsidRDefault="008D3F33" w:rsidP="000A1A83">
      <w:pPr>
        <w:pStyle w:val="ListParagraph"/>
        <w:numPr>
          <w:ilvl w:val="1"/>
          <w:numId w:val="20"/>
        </w:numPr>
      </w:pPr>
      <w:r>
        <w:rPr>
          <w:noProof/>
          <w:lang w:eastAsia="en-US"/>
        </w:rPr>
        <w:drawing>
          <wp:inline distT="0" distB="0" distL="0" distR="0" wp14:anchorId="55082761" wp14:editId="343E8D04">
            <wp:extent cx="5549900" cy="230282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51411" cy="2303450"/>
                    </a:xfrm>
                    <a:prstGeom prst="rect">
                      <a:avLst/>
                    </a:prstGeom>
                  </pic:spPr>
                </pic:pic>
              </a:graphicData>
            </a:graphic>
          </wp:inline>
        </w:drawing>
      </w:r>
    </w:p>
    <w:p w:rsidR="000A1A83" w:rsidRDefault="000A1A83" w:rsidP="000A1A83">
      <w:pPr>
        <w:pStyle w:val="ListParagraph"/>
        <w:numPr>
          <w:ilvl w:val="0"/>
          <w:numId w:val="20"/>
        </w:numPr>
      </w:pPr>
      <w:r>
        <w:t>Create the Initialize Function</w:t>
      </w:r>
    </w:p>
    <w:p w:rsidR="000A1A83" w:rsidRDefault="008D3F33" w:rsidP="000A1A83">
      <w:pPr>
        <w:pStyle w:val="ListParagraph"/>
        <w:numPr>
          <w:ilvl w:val="1"/>
          <w:numId w:val="20"/>
        </w:numPr>
      </w:pPr>
      <w:r>
        <w:rPr>
          <w:noProof/>
          <w:lang w:eastAsia="en-US"/>
        </w:rPr>
        <w:lastRenderedPageBreak/>
        <w:drawing>
          <wp:inline distT="0" distB="0" distL="0" distR="0" wp14:anchorId="2B72EE99" wp14:editId="42A43150">
            <wp:extent cx="5486400" cy="14859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1485900"/>
                    </a:xfrm>
                    <a:prstGeom prst="rect">
                      <a:avLst/>
                    </a:prstGeom>
                  </pic:spPr>
                </pic:pic>
              </a:graphicData>
            </a:graphic>
          </wp:inline>
        </w:drawing>
      </w:r>
    </w:p>
    <w:p w:rsidR="000A1A83" w:rsidRDefault="000A1A83" w:rsidP="000A1A83">
      <w:pPr>
        <w:pStyle w:val="ListParagraph"/>
        <w:numPr>
          <w:ilvl w:val="0"/>
          <w:numId w:val="20"/>
        </w:numPr>
      </w:pPr>
      <w:r>
        <w:t xml:space="preserve">Create the </w:t>
      </w:r>
      <w:proofErr w:type="spellStart"/>
      <w:r>
        <w:t>InitializeHardware</w:t>
      </w:r>
      <w:proofErr w:type="spellEnd"/>
      <w:r>
        <w:t xml:space="preserve"> Function</w:t>
      </w:r>
    </w:p>
    <w:p w:rsidR="000A1A83" w:rsidRDefault="000A1A83" w:rsidP="000A1A83">
      <w:pPr>
        <w:pStyle w:val="ListParagraph"/>
        <w:numPr>
          <w:ilvl w:val="1"/>
          <w:numId w:val="20"/>
        </w:numPr>
      </w:pPr>
      <w:r>
        <w:rPr>
          <w:noProof/>
          <w:lang w:eastAsia="en-US"/>
        </w:rPr>
        <w:drawing>
          <wp:inline distT="0" distB="0" distL="0" distR="0" wp14:anchorId="3582A7E9" wp14:editId="205B40BB">
            <wp:extent cx="5486400" cy="3719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3719830"/>
                    </a:xfrm>
                    <a:prstGeom prst="rect">
                      <a:avLst/>
                    </a:prstGeom>
                  </pic:spPr>
                </pic:pic>
              </a:graphicData>
            </a:graphic>
          </wp:inline>
        </w:drawing>
      </w:r>
    </w:p>
    <w:p w:rsidR="000A1A83" w:rsidRDefault="000A1A83" w:rsidP="000A1A83">
      <w:pPr>
        <w:pStyle w:val="ListParagraph"/>
        <w:numPr>
          <w:ilvl w:val="0"/>
          <w:numId w:val="20"/>
        </w:numPr>
      </w:pPr>
      <w:r>
        <w:t xml:space="preserve">Create the </w:t>
      </w:r>
      <w:proofErr w:type="spellStart"/>
      <w:r w:rsidR="00CE0E95">
        <w:t>TempSensor_ReadingChanged</w:t>
      </w:r>
      <w:proofErr w:type="spellEnd"/>
      <w:r w:rsidR="00CE0E95">
        <w:t xml:space="preserve"> Function</w:t>
      </w:r>
    </w:p>
    <w:p w:rsidR="00CE0E95" w:rsidRDefault="00CE0E95" w:rsidP="00CE0E95">
      <w:pPr>
        <w:pStyle w:val="ListParagraph"/>
        <w:numPr>
          <w:ilvl w:val="1"/>
          <w:numId w:val="20"/>
        </w:numPr>
      </w:pPr>
      <w:r>
        <w:rPr>
          <w:noProof/>
          <w:lang w:eastAsia="en-US"/>
        </w:rPr>
        <w:drawing>
          <wp:inline distT="0" distB="0" distL="0" distR="0" wp14:anchorId="6AD52903" wp14:editId="29C4AEF1">
            <wp:extent cx="6178714" cy="1054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9068" cy="1055866"/>
                    </a:xfrm>
                    <a:prstGeom prst="rect">
                      <a:avLst/>
                    </a:prstGeom>
                  </pic:spPr>
                </pic:pic>
              </a:graphicData>
            </a:graphic>
          </wp:inline>
        </w:drawing>
      </w:r>
    </w:p>
    <w:p w:rsidR="00CE0E95" w:rsidRDefault="00CE0E95" w:rsidP="00CE0E95">
      <w:pPr>
        <w:pStyle w:val="ListParagraph"/>
        <w:numPr>
          <w:ilvl w:val="0"/>
          <w:numId w:val="20"/>
        </w:numPr>
      </w:pPr>
      <w:r>
        <w:t xml:space="preserve">Create the </w:t>
      </w:r>
      <w:proofErr w:type="spellStart"/>
      <w:r>
        <w:t>LightSensor_ReadingChanged</w:t>
      </w:r>
      <w:proofErr w:type="spellEnd"/>
      <w:r>
        <w:t xml:space="preserve"> Function</w:t>
      </w:r>
    </w:p>
    <w:p w:rsidR="00CE0E95" w:rsidRDefault="00CE0E95" w:rsidP="00CE0E95">
      <w:pPr>
        <w:pStyle w:val="ListParagraph"/>
        <w:numPr>
          <w:ilvl w:val="1"/>
          <w:numId w:val="20"/>
        </w:numPr>
      </w:pPr>
      <w:r>
        <w:rPr>
          <w:noProof/>
          <w:lang w:eastAsia="en-US"/>
        </w:rPr>
        <w:lastRenderedPageBreak/>
        <w:drawing>
          <wp:inline distT="0" distB="0" distL="0" distR="0" wp14:anchorId="3061AC3C" wp14:editId="18FFE877">
            <wp:extent cx="5486400" cy="1259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1259205"/>
                    </a:xfrm>
                    <a:prstGeom prst="rect">
                      <a:avLst/>
                    </a:prstGeom>
                  </pic:spPr>
                </pic:pic>
              </a:graphicData>
            </a:graphic>
          </wp:inline>
        </w:drawing>
      </w:r>
    </w:p>
    <w:p w:rsidR="00CE0E95" w:rsidRDefault="00CE0E95" w:rsidP="00CE0E95">
      <w:pPr>
        <w:pStyle w:val="ListParagraph"/>
        <w:numPr>
          <w:ilvl w:val="0"/>
          <w:numId w:val="20"/>
        </w:numPr>
      </w:pPr>
      <w:r>
        <w:t xml:space="preserve">Create the </w:t>
      </w:r>
      <w:proofErr w:type="spellStart"/>
      <w:r>
        <w:t>BroadcastTelemetry</w:t>
      </w:r>
      <w:proofErr w:type="spellEnd"/>
      <w:r>
        <w:t xml:space="preserve"> Function</w:t>
      </w:r>
    </w:p>
    <w:p w:rsidR="00CE0E95" w:rsidRDefault="00CE0E95" w:rsidP="00CE0E95">
      <w:pPr>
        <w:pStyle w:val="ListParagraph"/>
        <w:numPr>
          <w:ilvl w:val="1"/>
          <w:numId w:val="20"/>
        </w:numPr>
      </w:pPr>
      <w:r>
        <w:rPr>
          <w:noProof/>
          <w:lang w:eastAsia="en-US"/>
        </w:rPr>
        <w:drawing>
          <wp:inline distT="0" distB="0" distL="0" distR="0" wp14:anchorId="3A42DE11" wp14:editId="6F93D890">
            <wp:extent cx="5486400" cy="27235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2723515"/>
                    </a:xfrm>
                    <a:prstGeom prst="rect">
                      <a:avLst/>
                    </a:prstGeom>
                  </pic:spPr>
                </pic:pic>
              </a:graphicData>
            </a:graphic>
          </wp:inline>
        </w:drawing>
      </w:r>
    </w:p>
    <w:p w:rsidR="00CE0E95" w:rsidRDefault="00CE0E95" w:rsidP="00CE0E95">
      <w:pPr>
        <w:pStyle w:val="ListParagraph"/>
        <w:numPr>
          <w:ilvl w:val="0"/>
          <w:numId w:val="20"/>
        </w:numPr>
      </w:pPr>
      <w:r>
        <w:t>Validate Program Structure</w:t>
      </w:r>
    </w:p>
    <w:p w:rsidR="00CE0E95" w:rsidRDefault="00CE0E95" w:rsidP="00CE0E95">
      <w:pPr>
        <w:pStyle w:val="ListParagraph"/>
        <w:numPr>
          <w:ilvl w:val="1"/>
          <w:numId w:val="20"/>
        </w:numPr>
      </w:pPr>
      <w:r>
        <w:t>Pressing ctrl + m + o will collapse all functions.</w:t>
      </w:r>
    </w:p>
    <w:p w:rsidR="00CE0E95" w:rsidRDefault="008D3F33" w:rsidP="00CE0E95">
      <w:pPr>
        <w:pStyle w:val="ListParagraph"/>
        <w:numPr>
          <w:ilvl w:val="1"/>
          <w:numId w:val="20"/>
        </w:numPr>
      </w:pPr>
      <w:r>
        <w:rPr>
          <w:noProof/>
          <w:lang w:eastAsia="en-US"/>
        </w:rPr>
        <w:lastRenderedPageBreak/>
        <w:drawing>
          <wp:inline distT="0" distB="0" distL="0" distR="0" wp14:anchorId="15B80B8F" wp14:editId="74D6F0FF">
            <wp:extent cx="5486400" cy="47853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4785360"/>
                    </a:xfrm>
                    <a:prstGeom prst="rect">
                      <a:avLst/>
                    </a:prstGeom>
                  </pic:spPr>
                </pic:pic>
              </a:graphicData>
            </a:graphic>
          </wp:inline>
        </w:drawing>
      </w:r>
    </w:p>
    <w:p w:rsidR="00CE0E95" w:rsidRDefault="00C700C2" w:rsidP="00C700C2">
      <w:pPr>
        <w:pStyle w:val="Heading3"/>
      </w:pPr>
      <w:r>
        <w:t>Register Device with IoT Hub</w:t>
      </w:r>
    </w:p>
    <w:p w:rsidR="00C700C2" w:rsidRDefault="00C700C2" w:rsidP="00C700C2">
      <w:r>
        <w:t>You likely noticed that the IoT Hub connection string was blank as was the device id.  That is because we need to download the application to register the device with IoT Hub.</w:t>
      </w:r>
    </w:p>
    <w:p w:rsidR="00C700C2" w:rsidRDefault="00344E10" w:rsidP="00C700C2">
      <w:pPr>
        <w:pStyle w:val="ListParagraph"/>
        <w:numPr>
          <w:ilvl w:val="0"/>
          <w:numId w:val="21"/>
        </w:numPr>
      </w:pPr>
      <w:r>
        <w:t>Install the IoT Device Monitor.</w:t>
      </w:r>
    </w:p>
    <w:p w:rsidR="00344E10" w:rsidRDefault="00344E10" w:rsidP="00344E10">
      <w:pPr>
        <w:pStyle w:val="ListParagraph"/>
        <w:numPr>
          <w:ilvl w:val="1"/>
          <w:numId w:val="21"/>
        </w:numPr>
      </w:pPr>
      <w:r>
        <w:t xml:space="preserve">Navigate to this page: </w:t>
      </w:r>
      <w:hyperlink r:id="rId130" w:history="1">
        <w:r w:rsidRPr="00356DFD">
          <w:rPr>
            <w:rStyle w:val="Hyperlink"/>
          </w:rPr>
          <w:t>https://github.com/Azure/azure-iot-sdks/releases/</w:t>
        </w:r>
      </w:hyperlink>
      <w:r>
        <w:t xml:space="preserve"> </w:t>
      </w:r>
    </w:p>
    <w:p w:rsidR="00344E10" w:rsidRDefault="00344E10" w:rsidP="00344E10">
      <w:pPr>
        <w:pStyle w:val="ListParagraph"/>
        <w:numPr>
          <w:ilvl w:val="2"/>
          <w:numId w:val="21"/>
        </w:numPr>
      </w:pPr>
      <w:r>
        <w:rPr>
          <w:noProof/>
          <w:lang w:eastAsia="en-US"/>
        </w:rPr>
        <w:drawing>
          <wp:inline distT="0" distB="0" distL="0" distR="0" wp14:anchorId="3946131C" wp14:editId="1A699379">
            <wp:extent cx="3835400" cy="17911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40384" cy="1793513"/>
                    </a:xfrm>
                    <a:prstGeom prst="rect">
                      <a:avLst/>
                    </a:prstGeom>
                  </pic:spPr>
                </pic:pic>
              </a:graphicData>
            </a:graphic>
          </wp:inline>
        </w:drawing>
      </w:r>
    </w:p>
    <w:p w:rsidR="00344E10" w:rsidRDefault="00344E10" w:rsidP="00344E10">
      <w:pPr>
        <w:pStyle w:val="ListParagraph"/>
        <w:numPr>
          <w:ilvl w:val="1"/>
          <w:numId w:val="21"/>
        </w:numPr>
      </w:pPr>
      <w:r>
        <w:t>Scroll down to the most recent release’s downloads section</w:t>
      </w:r>
    </w:p>
    <w:p w:rsidR="00344E10" w:rsidRDefault="00344E10" w:rsidP="00344E10">
      <w:pPr>
        <w:pStyle w:val="ListParagraph"/>
        <w:numPr>
          <w:ilvl w:val="2"/>
          <w:numId w:val="21"/>
        </w:numPr>
      </w:pPr>
      <w:r>
        <w:rPr>
          <w:noProof/>
          <w:lang w:eastAsia="en-US"/>
        </w:rPr>
        <w:lastRenderedPageBreak/>
        <w:drawing>
          <wp:inline distT="0" distB="0" distL="0" distR="0" wp14:anchorId="3DE3BD58" wp14:editId="57F73417">
            <wp:extent cx="5486400" cy="12033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1203325"/>
                    </a:xfrm>
                    <a:prstGeom prst="rect">
                      <a:avLst/>
                    </a:prstGeom>
                  </pic:spPr>
                </pic:pic>
              </a:graphicData>
            </a:graphic>
          </wp:inline>
        </w:drawing>
      </w:r>
    </w:p>
    <w:p w:rsidR="00344E10" w:rsidRDefault="00344E10" w:rsidP="00344E10">
      <w:pPr>
        <w:pStyle w:val="ListParagraph"/>
        <w:numPr>
          <w:ilvl w:val="1"/>
          <w:numId w:val="21"/>
        </w:numPr>
      </w:pPr>
      <w:r>
        <w:t>Download and Run the “SetupDeviceExplorer.msi”</w:t>
      </w:r>
    </w:p>
    <w:p w:rsidR="00344E10" w:rsidRDefault="00344E10" w:rsidP="00344E10">
      <w:pPr>
        <w:pStyle w:val="ListParagraph"/>
        <w:numPr>
          <w:ilvl w:val="2"/>
          <w:numId w:val="21"/>
        </w:numPr>
      </w:pPr>
      <w:r>
        <w:rPr>
          <w:noProof/>
          <w:lang w:eastAsia="en-US"/>
        </w:rPr>
        <w:drawing>
          <wp:inline distT="0" distB="0" distL="0" distR="0" wp14:anchorId="6B0BBA32" wp14:editId="27E88B5B">
            <wp:extent cx="5486400" cy="33972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339725"/>
                    </a:xfrm>
                    <a:prstGeom prst="rect">
                      <a:avLst/>
                    </a:prstGeom>
                  </pic:spPr>
                </pic:pic>
              </a:graphicData>
            </a:graphic>
          </wp:inline>
        </w:drawing>
      </w:r>
    </w:p>
    <w:p w:rsidR="00344E10" w:rsidRDefault="00344E10" w:rsidP="00344E10">
      <w:pPr>
        <w:pStyle w:val="ListParagraph"/>
        <w:numPr>
          <w:ilvl w:val="2"/>
          <w:numId w:val="21"/>
        </w:numPr>
      </w:pPr>
      <w:r>
        <w:t>Click Run</w:t>
      </w:r>
    </w:p>
    <w:p w:rsidR="00344E10" w:rsidRDefault="00344E10" w:rsidP="00344E10">
      <w:pPr>
        <w:pStyle w:val="ListParagraph"/>
        <w:numPr>
          <w:ilvl w:val="2"/>
          <w:numId w:val="21"/>
        </w:numPr>
      </w:pPr>
      <w:r>
        <w:t>Click Next through all the notifications</w:t>
      </w:r>
    </w:p>
    <w:p w:rsidR="00344E10" w:rsidRDefault="00344E10" w:rsidP="00344E10">
      <w:pPr>
        <w:pStyle w:val="ListParagraph"/>
        <w:numPr>
          <w:ilvl w:val="2"/>
          <w:numId w:val="21"/>
        </w:numPr>
      </w:pPr>
      <w:r>
        <w:t>Click “Yes” when it asks if you would like to have it installed.</w:t>
      </w:r>
    </w:p>
    <w:p w:rsidR="00344E10" w:rsidRDefault="00824F33" w:rsidP="00344E10">
      <w:pPr>
        <w:pStyle w:val="ListParagraph"/>
        <w:numPr>
          <w:ilvl w:val="1"/>
          <w:numId w:val="21"/>
        </w:numPr>
      </w:pPr>
      <w:r>
        <w:t>From the Windows 10 Search area, search for “Device Explorer” and run the application.</w:t>
      </w:r>
    </w:p>
    <w:p w:rsidR="00824F33" w:rsidRDefault="00824F33" w:rsidP="00824F33">
      <w:pPr>
        <w:pStyle w:val="ListParagraph"/>
        <w:numPr>
          <w:ilvl w:val="2"/>
          <w:numId w:val="21"/>
        </w:numPr>
      </w:pPr>
      <w:r>
        <w:rPr>
          <w:noProof/>
          <w:lang w:eastAsia="en-US"/>
        </w:rPr>
        <w:drawing>
          <wp:inline distT="0" distB="0" distL="0" distR="0" wp14:anchorId="2A35F18B" wp14:editId="1616F349">
            <wp:extent cx="4705350" cy="486437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6781" cy="4865852"/>
                    </a:xfrm>
                    <a:prstGeom prst="rect">
                      <a:avLst/>
                    </a:prstGeom>
                  </pic:spPr>
                </pic:pic>
              </a:graphicData>
            </a:graphic>
          </wp:inline>
        </w:drawing>
      </w:r>
    </w:p>
    <w:p w:rsidR="00824F33" w:rsidRDefault="00824F33" w:rsidP="00824F33">
      <w:pPr>
        <w:pStyle w:val="ListParagraph"/>
        <w:numPr>
          <w:ilvl w:val="0"/>
          <w:numId w:val="21"/>
        </w:numPr>
      </w:pPr>
      <w:r>
        <w:t>Navigate to the Azure Portal and login.</w:t>
      </w:r>
    </w:p>
    <w:p w:rsidR="00824F33" w:rsidRDefault="00824F33" w:rsidP="00824F33">
      <w:pPr>
        <w:pStyle w:val="ListParagraph"/>
        <w:numPr>
          <w:ilvl w:val="1"/>
          <w:numId w:val="21"/>
        </w:numPr>
      </w:pPr>
      <w:r>
        <w:rPr>
          <w:noProof/>
          <w:lang w:eastAsia="en-US"/>
        </w:rPr>
        <w:lastRenderedPageBreak/>
        <w:drawing>
          <wp:inline distT="0" distB="0" distL="0" distR="0" wp14:anchorId="60690DE6" wp14:editId="71A45E6D">
            <wp:extent cx="5486400" cy="36982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3698240"/>
                    </a:xfrm>
                    <a:prstGeom prst="rect">
                      <a:avLst/>
                    </a:prstGeom>
                  </pic:spPr>
                </pic:pic>
              </a:graphicData>
            </a:graphic>
          </wp:inline>
        </w:drawing>
      </w:r>
    </w:p>
    <w:p w:rsidR="00824F33" w:rsidRDefault="00824F33" w:rsidP="00824F33">
      <w:pPr>
        <w:pStyle w:val="ListParagraph"/>
        <w:numPr>
          <w:ilvl w:val="0"/>
          <w:numId w:val="21"/>
        </w:numPr>
      </w:pPr>
      <w:r>
        <w:t xml:space="preserve">Click on your provisioned IoT Hub (in my case it is </w:t>
      </w:r>
      <w:proofErr w:type="spellStart"/>
      <w:r>
        <w:t>drc-mtp</w:t>
      </w:r>
      <w:proofErr w:type="spellEnd"/>
      <w:r>
        <w:t>)</w:t>
      </w:r>
    </w:p>
    <w:p w:rsidR="00824F33" w:rsidRDefault="00824F33" w:rsidP="00824F33">
      <w:pPr>
        <w:pStyle w:val="ListParagraph"/>
        <w:numPr>
          <w:ilvl w:val="1"/>
          <w:numId w:val="21"/>
        </w:numPr>
      </w:pPr>
      <w:r>
        <w:rPr>
          <w:noProof/>
          <w:lang w:eastAsia="en-US"/>
        </w:rPr>
        <w:drawing>
          <wp:inline distT="0" distB="0" distL="0" distR="0" wp14:anchorId="46BCE290" wp14:editId="2350D915">
            <wp:extent cx="4438650" cy="325963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0502" cy="3260994"/>
                    </a:xfrm>
                    <a:prstGeom prst="rect">
                      <a:avLst/>
                    </a:prstGeom>
                  </pic:spPr>
                </pic:pic>
              </a:graphicData>
            </a:graphic>
          </wp:inline>
        </w:drawing>
      </w:r>
    </w:p>
    <w:p w:rsidR="00824F33" w:rsidRDefault="00824F33" w:rsidP="00824F33">
      <w:pPr>
        <w:pStyle w:val="ListParagraph"/>
        <w:numPr>
          <w:ilvl w:val="0"/>
          <w:numId w:val="21"/>
        </w:numPr>
      </w:pPr>
      <w:r>
        <w:t>On the right blade, click on “Shared access policies”</w:t>
      </w:r>
    </w:p>
    <w:p w:rsidR="00824F33" w:rsidRDefault="00824F33" w:rsidP="00824F33">
      <w:pPr>
        <w:pStyle w:val="ListParagraph"/>
        <w:numPr>
          <w:ilvl w:val="1"/>
          <w:numId w:val="21"/>
        </w:numPr>
      </w:pPr>
      <w:r>
        <w:t>Then click on “</w:t>
      </w:r>
      <w:proofErr w:type="spellStart"/>
      <w:r>
        <w:t>iothubowner</w:t>
      </w:r>
      <w:proofErr w:type="spellEnd"/>
      <w:r>
        <w:t>”</w:t>
      </w:r>
    </w:p>
    <w:p w:rsidR="00824F33" w:rsidRDefault="00824F33" w:rsidP="00824F33">
      <w:pPr>
        <w:pStyle w:val="ListParagraph"/>
        <w:numPr>
          <w:ilvl w:val="1"/>
          <w:numId w:val="21"/>
        </w:numPr>
      </w:pPr>
      <w:r>
        <w:t>Copy your Secondary Key Connection String</w:t>
      </w:r>
    </w:p>
    <w:p w:rsidR="00835BFF" w:rsidRDefault="00835BFF" w:rsidP="00835BFF">
      <w:pPr>
        <w:pStyle w:val="ListParagraph"/>
        <w:numPr>
          <w:ilvl w:val="1"/>
          <w:numId w:val="21"/>
        </w:numPr>
      </w:pPr>
      <w:r w:rsidRPr="00835BFF">
        <w:rPr>
          <w:noProof/>
          <w:lang w:eastAsia="en-US"/>
        </w:rPr>
        <w:lastRenderedPageBreak/>
        <w:drawing>
          <wp:inline distT="0" distB="0" distL="0" distR="0" wp14:anchorId="565AE2F9" wp14:editId="3E4A10D3">
            <wp:extent cx="5486400" cy="27711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2771140"/>
                    </a:xfrm>
                    <a:prstGeom prst="rect">
                      <a:avLst/>
                    </a:prstGeom>
                  </pic:spPr>
                </pic:pic>
              </a:graphicData>
            </a:graphic>
          </wp:inline>
        </w:drawing>
      </w:r>
    </w:p>
    <w:p w:rsidR="00835BFF" w:rsidRDefault="00835BFF" w:rsidP="00835BFF">
      <w:pPr>
        <w:pStyle w:val="ListParagraph"/>
        <w:numPr>
          <w:ilvl w:val="0"/>
          <w:numId w:val="21"/>
        </w:numPr>
      </w:pPr>
      <w:r>
        <w:t>Paste the connection string into the connection string section of the Devices Explorer</w:t>
      </w:r>
    </w:p>
    <w:p w:rsidR="00835BFF" w:rsidRDefault="00835BFF" w:rsidP="00835BFF">
      <w:pPr>
        <w:pStyle w:val="ListParagraph"/>
        <w:numPr>
          <w:ilvl w:val="1"/>
          <w:numId w:val="21"/>
        </w:numPr>
      </w:pPr>
      <w:r>
        <w:t>Push “Update”</w:t>
      </w:r>
    </w:p>
    <w:p w:rsidR="00835BFF" w:rsidRDefault="00835BFF" w:rsidP="00835BFF">
      <w:pPr>
        <w:pStyle w:val="ListParagraph"/>
        <w:numPr>
          <w:ilvl w:val="1"/>
          <w:numId w:val="21"/>
        </w:numPr>
      </w:pPr>
      <w:r w:rsidRPr="00835BFF">
        <w:rPr>
          <w:noProof/>
          <w:lang w:eastAsia="en-US"/>
        </w:rPr>
        <w:drawing>
          <wp:inline distT="0" distB="0" distL="0" distR="0" wp14:anchorId="6F297DBA" wp14:editId="33C65CDC">
            <wp:extent cx="4591050" cy="4698918"/>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2354" cy="4700252"/>
                    </a:xfrm>
                    <a:prstGeom prst="rect">
                      <a:avLst/>
                    </a:prstGeom>
                  </pic:spPr>
                </pic:pic>
              </a:graphicData>
            </a:graphic>
          </wp:inline>
        </w:drawing>
      </w:r>
    </w:p>
    <w:p w:rsidR="00835BFF" w:rsidRDefault="00835BFF" w:rsidP="00835BFF">
      <w:pPr>
        <w:pStyle w:val="ListParagraph"/>
        <w:numPr>
          <w:ilvl w:val="0"/>
          <w:numId w:val="21"/>
        </w:numPr>
      </w:pPr>
      <w:r>
        <w:t>You should get a pop up indicating success.</w:t>
      </w:r>
    </w:p>
    <w:p w:rsidR="00835BFF" w:rsidRDefault="00835BFF" w:rsidP="00835BFF">
      <w:pPr>
        <w:pStyle w:val="ListParagraph"/>
        <w:numPr>
          <w:ilvl w:val="0"/>
          <w:numId w:val="21"/>
        </w:numPr>
      </w:pPr>
      <w:r>
        <w:lastRenderedPageBreak/>
        <w:t>Click on the Management Tab</w:t>
      </w:r>
    </w:p>
    <w:p w:rsidR="00835BFF" w:rsidRDefault="00835BFF" w:rsidP="00835BFF">
      <w:pPr>
        <w:pStyle w:val="ListParagraph"/>
        <w:numPr>
          <w:ilvl w:val="1"/>
          <w:numId w:val="21"/>
        </w:numPr>
      </w:pPr>
      <w:r>
        <w:t>Click on the “Create” Button</w:t>
      </w:r>
    </w:p>
    <w:p w:rsidR="00835BFF" w:rsidRDefault="00835BFF" w:rsidP="00835BFF">
      <w:pPr>
        <w:pStyle w:val="ListParagraph"/>
        <w:numPr>
          <w:ilvl w:val="1"/>
          <w:numId w:val="21"/>
        </w:numPr>
      </w:pPr>
      <w:r w:rsidRPr="00835BFF">
        <w:rPr>
          <w:noProof/>
          <w:lang w:eastAsia="en-US"/>
        </w:rPr>
        <w:drawing>
          <wp:inline distT="0" distB="0" distL="0" distR="0" wp14:anchorId="3B96E7C9" wp14:editId="03D15D7B">
            <wp:extent cx="5486400" cy="29121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2912110"/>
                    </a:xfrm>
                    <a:prstGeom prst="rect">
                      <a:avLst/>
                    </a:prstGeom>
                  </pic:spPr>
                </pic:pic>
              </a:graphicData>
            </a:graphic>
          </wp:inline>
        </w:drawing>
      </w:r>
    </w:p>
    <w:p w:rsidR="00835BFF" w:rsidRDefault="00835BFF" w:rsidP="00835BFF">
      <w:pPr>
        <w:pStyle w:val="ListParagraph"/>
        <w:numPr>
          <w:ilvl w:val="0"/>
          <w:numId w:val="21"/>
        </w:numPr>
      </w:pPr>
      <w:r>
        <w:t>Create your device</w:t>
      </w:r>
    </w:p>
    <w:p w:rsidR="00835BFF" w:rsidRDefault="00835BFF" w:rsidP="00835BFF">
      <w:pPr>
        <w:pStyle w:val="ListParagraph"/>
        <w:numPr>
          <w:ilvl w:val="1"/>
          <w:numId w:val="21"/>
        </w:numPr>
      </w:pPr>
      <w:r>
        <w:t>Ensure Auto Generate ID is not checked</w:t>
      </w:r>
    </w:p>
    <w:p w:rsidR="00835BFF" w:rsidRDefault="00835BFF" w:rsidP="00835BFF">
      <w:pPr>
        <w:pStyle w:val="ListParagraph"/>
        <w:numPr>
          <w:ilvl w:val="1"/>
          <w:numId w:val="21"/>
        </w:numPr>
      </w:pPr>
      <w:r>
        <w:t>Ensure Auto Generate Keys is checked</w:t>
      </w:r>
    </w:p>
    <w:p w:rsidR="00835BFF" w:rsidRDefault="00835BFF" w:rsidP="00835BFF">
      <w:pPr>
        <w:pStyle w:val="ListParagraph"/>
        <w:numPr>
          <w:ilvl w:val="1"/>
          <w:numId w:val="21"/>
        </w:numPr>
      </w:pPr>
      <w:r>
        <w:t>Pick an ID.</w:t>
      </w:r>
    </w:p>
    <w:p w:rsidR="00835BFF" w:rsidRDefault="00835BFF" w:rsidP="00835BFF">
      <w:pPr>
        <w:pStyle w:val="ListParagraph"/>
        <w:numPr>
          <w:ilvl w:val="2"/>
          <w:numId w:val="21"/>
        </w:numPr>
      </w:pPr>
      <w:r>
        <w:t xml:space="preserve">I find it helpful to have a device id taxonomy for ease of adding new devices in a way that makes </w:t>
      </w:r>
      <w:proofErr w:type="spellStart"/>
      <w:r>
        <w:t>snse</w:t>
      </w:r>
      <w:proofErr w:type="spellEnd"/>
      <w:r>
        <w:t>.</w:t>
      </w:r>
    </w:p>
    <w:p w:rsidR="00835BFF" w:rsidRDefault="00835BFF" w:rsidP="00835BFF">
      <w:pPr>
        <w:pStyle w:val="ListParagraph"/>
        <w:numPr>
          <w:ilvl w:val="1"/>
          <w:numId w:val="21"/>
        </w:numPr>
      </w:pPr>
      <w:r w:rsidRPr="00835BFF">
        <w:rPr>
          <w:noProof/>
          <w:lang w:eastAsia="en-US"/>
        </w:rPr>
        <w:drawing>
          <wp:inline distT="0" distB="0" distL="0" distR="0" wp14:anchorId="700FEBC2" wp14:editId="4AFBE33B">
            <wp:extent cx="4610337" cy="2260716"/>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10337" cy="2260716"/>
                    </a:xfrm>
                    <a:prstGeom prst="rect">
                      <a:avLst/>
                    </a:prstGeom>
                  </pic:spPr>
                </pic:pic>
              </a:graphicData>
            </a:graphic>
          </wp:inline>
        </w:drawing>
      </w:r>
    </w:p>
    <w:p w:rsidR="00B35695" w:rsidRDefault="00B35695" w:rsidP="00835BFF">
      <w:pPr>
        <w:pStyle w:val="ListParagraph"/>
        <w:numPr>
          <w:ilvl w:val="1"/>
          <w:numId w:val="21"/>
        </w:numPr>
      </w:pPr>
      <w:r>
        <w:t>You will see a popup indicating completion</w:t>
      </w:r>
    </w:p>
    <w:p w:rsidR="00B35695" w:rsidRDefault="00B35695" w:rsidP="00B35695">
      <w:pPr>
        <w:pStyle w:val="ListParagraph"/>
        <w:numPr>
          <w:ilvl w:val="2"/>
          <w:numId w:val="21"/>
        </w:numPr>
      </w:pPr>
      <w:r>
        <w:rPr>
          <w:noProof/>
          <w:lang w:eastAsia="en-US"/>
        </w:rPr>
        <w:drawing>
          <wp:inline distT="0" distB="0" distL="0" distR="0" wp14:anchorId="6F44EF7B" wp14:editId="6DB1406F">
            <wp:extent cx="2489200" cy="1077212"/>
            <wp:effectExtent l="0" t="0" r="635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7914" cy="1080983"/>
                    </a:xfrm>
                    <a:prstGeom prst="rect">
                      <a:avLst/>
                    </a:prstGeom>
                  </pic:spPr>
                </pic:pic>
              </a:graphicData>
            </a:graphic>
          </wp:inline>
        </w:drawing>
      </w:r>
    </w:p>
    <w:p w:rsidR="00B35695" w:rsidRDefault="00B35695" w:rsidP="00B35695">
      <w:pPr>
        <w:pStyle w:val="ListParagraph"/>
        <w:numPr>
          <w:ilvl w:val="2"/>
          <w:numId w:val="21"/>
        </w:numPr>
      </w:pPr>
      <w:r>
        <w:t>Click Done</w:t>
      </w:r>
    </w:p>
    <w:p w:rsidR="00B35695" w:rsidRDefault="00B35695" w:rsidP="00B35695">
      <w:pPr>
        <w:pStyle w:val="ListParagraph"/>
        <w:numPr>
          <w:ilvl w:val="0"/>
          <w:numId w:val="21"/>
        </w:numPr>
      </w:pPr>
      <w:r>
        <w:lastRenderedPageBreak/>
        <w:t>Right Click the new device’s row.</w:t>
      </w:r>
    </w:p>
    <w:p w:rsidR="00B35695" w:rsidRDefault="00B35695" w:rsidP="00B35695">
      <w:pPr>
        <w:pStyle w:val="ListParagraph"/>
        <w:numPr>
          <w:ilvl w:val="1"/>
          <w:numId w:val="21"/>
        </w:numPr>
      </w:pPr>
      <w:r>
        <w:rPr>
          <w:noProof/>
          <w:lang w:eastAsia="en-US"/>
        </w:rPr>
        <w:drawing>
          <wp:inline distT="0" distB="0" distL="0" distR="0" wp14:anchorId="34342394" wp14:editId="196372C8">
            <wp:extent cx="5486400" cy="22561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2256155"/>
                    </a:xfrm>
                    <a:prstGeom prst="rect">
                      <a:avLst/>
                    </a:prstGeom>
                  </pic:spPr>
                </pic:pic>
              </a:graphicData>
            </a:graphic>
          </wp:inline>
        </w:drawing>
      </w:r>
    </w:p>
    <w:p w:rsidR="00B35695" w:rsidRDefault="00B35695" w:rsidP="00B35695">
      <w:pPr>
        <w:pStyle w:val="ListParagraph"/>
        <w:numPr>
          <w:ilvl w:val="1"/>
          <w:numId w:val="21"/>
        </w:numPr>
      </w:pPr>
      <w:r>
        <w:t>Select the option “Copy Connection String for Device”</w:t>
      </w:r>
    </w:p>
    <w:p w:rsidR="00B35695" w:rsidRDefault="00B35695" w:rsidP="00B35695">
      <w:pPr>
        <w:pStyle w:val="ListParagraph"/>
        <w:numPr>
          <w:ilvl w:val="0"/>
          <w:numId w:val="21"/>
        </w:numPr>
      </w:pPr>
      <w:r>
        <w:t xml:space="preserve">In the </w:t>
      </w:r>
      <w:proofErr w:type="spellStart"/>
      <w:r>
        <w:t>StartupTask.cs</w:t>
      </w:r>
      <w:proofErr w:type="spellEnd"/>
      <w:r>
        <w:t xml:space="preserve"> file (back in Visual Studio)</w:t>
      </w:r>
    </w:p>
    <w:p w:rsidR="00B35695" w:rsidRDefault="00B35695" w:rsidP="00B35695">
      <w:pPr>
        <w:pStyle w:val="ListParagraph"/>
        <w:numPr>
          <w:ilvl w:val="1"/>
          <w:numId w:val="21"/>
        </w:numPr>
      </w:pPr>
      <w:r>
        <w:t xml:space="preserve">Replace the </w:t>
      </w:r>
      <w:r w:rsidR="00EE7907">
        <w:t>variable “</w:t>
      </w:r>
      <w:proofErr w:type="spellStart"/>
      <w:r w:rsidR="00EE7907">
        <w:t>IoTHubConnString</w:t>
      </w:r>
      <w:proofErr w:type="spellEnd"/>
      <w:r w:rsidR="00EE7907">
        <w:t>”’s value with the copied connection string.</w:t>
      </w:r>
    </w:p>
    <w:p w:rsidR="00824F33" w:rsidRDefault="00EE7907" w:rsidP="00824F33">
      <w:pPr>
        <w:pStyle w:val="ListParagraph"/>
        <w:numPr>
          <w:ilvl w:val="2"/>
          <w:numId w:val="21"/>
        </w:numPr>
      </w:pPr>
      <w:r w:rsidRPr="00EE7907">
        <w:rPr>
          <w:noProof/>
          <w:lang w:eastAsia="en-US"/>
        </w:rPr>
        <w:drawing>
          <wp:inline distT="0" distB="0" distL="0" distR="0" wp14:anchorId="47452EE2" wp14:editId="442476EF">
            <wp:extent cx="7846754" cy="1574800"/>
            <wp:effectExtent l="0" t="0" r="1905"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853429" cy="1576140"/>
                    </a:xfrm>
                    <a:prstGeom prst="rect">
                      <a:avLst/>
                    </a:prstGeom>
                  </pic:spPr>
                </pic:pic>
              </a:graphicData>
            </a:graphic>
          </wp:inline>
        </w:drawing>
      </w:r>
    </w:p>
    <w:p w:rsidR="00EE7907" w:rsidRDefault="00EE7907" w:rsidP="00EE7907">
      <w:pPr>
        <w:pStyle w:val="ListParagraph"/>
        <w:numPr>
          <w:ilvl w:val="1"/>
          <w:numId w:val="21"/>
        </w:numPr>
      </w:pPr>
      <w:r>
        <w:t>Replace the variable “</w:t>
      </w:r>
      <w:proofErr w:type="spellStart"/>
      <w:r>
        <w:t>DeviceId</w:t>
      </w:r>
      <w:proofErr w:type="spellEnd"/>
      <w:r>
        <w:t>” with your named id</w:t>
      </w:r>
    </w:p>
    <w:p w:rsidR="00EE7907" w:rsidRDefault="00EE7907" w:rsidP="00EE7907">
      <w:pPr>
        <w:pStyle w:val="ListParagraph"/>
        <w:numPr>
          <w:ilvl w:val="2"/>
          <w:numId w:val="21"/>
        </w:numPr>
      </w:pPr>
      <w:r w:rsidRPr="00EE7907">
        <w:rPr>
          <w:noProof/>
          <w:lang w:eastAsia="en-US"/>
        </w:rPr>
        <w:drawing>
          <wp:inline distT="0" distB="0" distL="0" distR="0" wp14:anchorId="510B3D1C" wp14:editId="23B44BED">
            <wp:extent cx="5486400" cy="5905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590550"/>
                    </a:xfrm>
                    <a:prstGeom prst="rect">
                      <a:avLst/>
                    </a:prstGeom>
                  </pic:spPr>
                </pic:pic>
              </a:graphicData>
            </a:graphic>
          </wp:inline>
        </w:drawing>
      </w:r>
    </w:p>
    <w:p w:rsidR="00EE7907" w:rsidRDefault="00EE7907" w:rsidP="00EE7907">
      <w:pPr>
        <w:pStyle w:val="ListParagraph"/>
        <w:numPr>
          <w:ilvl w:val="1"/>
          <w:numId w:val="21"/>
        </w:numPr>
      </w:pPr>
      <w:r>
        <w:t>Replace the variable “Location” with your location.</w:t>
      </w:r>
    </w:p>
    <w:p w:rsidR="00EE7907" w:rsidRDefault="00EE7907" w:rsidP="00EE7907">
      <w:pPr>
        <w:pStyle w:val="ListParagraph"/>
        <w:numPr>
          <w:ilvl w:val="2"/>
          <w:numId w:val="21"/>
        </w:numPr>
      </w:pPr>
      <w:r w:rsidRPr="00EE7907">
        <w:rPr>
          <w:noProof/>
          <w:lang w:eastAsia="en-US"/>
        </w:rPr>
        <w:drawing>
          <wp:inline distT="0" distB="0" distL="0" distR="0" wp14:anchorId="38E6BB2A" wp14:editId="72AAD1B2">
            <wp:extent cx="5486400" cy="590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590550"/>
                    </a:xfrm>
                    <a:prstGeom prst="rect">
                      <a:avLst/>
                    </a:prstGeom>
                  </pic:spPr>
                </pic:pic>
              </a:graphicData>
            </a:graphic>
          </wp:inline>
        </w:drawing>
      </w:r>
    </w:p>
    <w:p w:rsidR="00EE7907" w:rsidRDefault="00B54446" w:rsidP="00B54446">
      <w:pPr>
        <w:pStyle w:val="Heading3"/>
      </w:pPr>
      <w:r>
        <w:t>Build and Deploy Debug</w:t>
      </w:r>
    </w:p>
    <w:p w:rsidR="00B54446" w:rsidRDefault="00B54446" w:rsidP="00B54446">
      <w:r>
        <w:t>As the Raspberry Pi is an ARM based processing system, we need to change the build configuration to target ARM.  We also need to set the deployment target to be the remote machine, our Raspberry Pi and deploy the test version of our application.</w:t>
      </w:r>
    </w:p>
    <w:p w:rsidR="00B54446" w:rsidRDefault="00B54446" w:rsidP="00B54446">
      <w:pPr>
        <w:pStyle w:val="ListParagraph"/>
        <w:numPr>
          <w:ilvl w:val="0"/>
          <w:numId w:val="23"/>
        </w:numPr>
      </w:pPr>
      <w:r>
        <w:t>Right Click the “</w:t>
      </w:r>
      <w:proofErr w:type="spellStart"/>
      <w:r>
        <w:t>MTP.PiApp</w:t>
      </w:r>
      <w:proofErr w:type="spellEnd"/>
      <w:r>
        <w:t>” Project</w:t>
      </w:r>
    </w:p>
    <w:p w:rsidR="00B54446" w:rsidRDefault="00B54446" w:rsidP="00B54446">
      <w:pPr>
        <w:pStyle w:val="ListParagraph"/>
        <w:numPr>
          <w:ilvl w:val="1"/>
          <w:numId w:val="23"/>
        </w:numPr>
      </w:pPr>
      <w:r>
        <w:rPr>
          <w:noProof/>
          <w:lang w:eastAsia="en-US"/>
        </w:rPr>
        <w:lastRenderedPageBreak/>
        <w:drawing>
          <wp:inline distT="0" distB="0" distL="0" distR="0" wp14:anchorId="5ABA08D3" wp14:editId="7AD2BD59">
            <wp:extent cx="2692400" cy="4125937"/>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3819" cy="4128112"/>
                    </a:xfrm>
                    <a:prstGeom prst="rect">
                      <a:avLst/>
                    </a:prstGeom>
                  </pic:spPr>
                </pic:pic>
              </a:graphicData>
            </a:graphic>
          </wp:inline>
        </w:drawing>
      </w:r>
    </w:p>
    <w:p w:rsidR="00B54446" w:rsidRDefault="00B54446" w:rsidP="00B54446">
      <w:pPr>
        <w:pStyle w:val="ListParagraph"/>
        <w:numPr>
          <w:ilvl w:val="1"/>
          <w:numId w:val="23"/>
        </w:numPr>
      </w:pPr>
      <w:r>
        <w:t>Select Properties and click “Debug”</w:t>
      </w:r>
    </w:p>
    <w:p w:rsidR="00B54446" w:rsidRDefault="00B54446" w:rsidP="00B54446">
      <w:pPr>
        <w:pStyle w:val="ListParagraph"/>
        <w:numPr>
          <w:ilvl w:val="2"/>
          <w:numId w:val="23"/>
        </w:numPr>
      </w:pPr>
      <w:r w:rsidRPr="00B54446">
        <w:rPr>
          <w:noProof/>
          <w:lang w:eastAsia="en-US"/>
        </w:rPr>
        <w:drawing>
          <wp:inline distT="0" distB="0" distL="0" distR="0" wp14:anchorId="1E2AB822" wp14:editId="67E6BDD3">
            <wp:extent cx="5486400" cy="26904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2690495"/>
                    </a:xfrm>
                    <a:prstGeom prst="rect">
                      <a:avLst/>
                    </a:prstGeom>
                  </pic:spPr>
                </pic:pic>
              </a:graphicData>
            </a:graphic>
          </wp:inline>
        </w:drawing>
      </w:r>
    </w:p>
    <w:p w:rsidR="000E3EE5" w:rsidRDefault="000E3EE5" w:rsidP="00B54446">
      <w:pPr>
        <w:pStyle w:val="ListParagraph"/>
        <w:numPr>
          <w:ilvl w:val="0"/>
          <w:numId w:val="23"/>
        </w:numPr>
      </w:pPr>
      <w:r>
        <w:t>Switch the Platform to “ARM”</w:t>
      </w:r>
    </w:p>
    <w:p w:rsidR="000E3EE5" w:rsidRDefault="000E3EE5" w:rsidP="000E3EE5">
      <w:pPr>
        <w:pStyle w:val="ListParagraph"/>
        <w:numPr>
          <w:ilvl w:val="1"/>
          <w:numId w:val="23"/>
        </w:numPr>
      </w:pPr>
      <w:r w:rsidRPr="000E3EE5">
        <w:rPr>
          <w:noProof/>
          <w:lang w:eastAsia="en-US"/>
        </w:rPr>
        <w:lastRenderedPageBreak/>
        <w:drawing>
          <wp:inline distT="0" distB="0" distL="0" distR="0" wp14:anchorId="224C3577" wp14:editId="26E2AD80">
            <wp:extent cx="5486400" cy="2533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2533650"/>
                    </a:xfrm>
                    <a:prstGeom prst="rect">
                      <a:avLst/>
                    </a:prstGeom>
                  </pic:spPr>
                </pic:pic>
              </a:graphicData>
            </a:graphic>
          </wp:inline>
        </w:drawing>
      </w:r>
    </w:p>
    <w:p w:rsidR="00B54446" w:rsidRDefault="000E3EE5" w:rsidP="00B54446">
      <w:pPr>
        <w:pStyle w:val="ListParagraph"/>
        <w:numPr>
          <w:ilvl w:val="0"/>
          <w:numId w:val="23"/>
        </w:numPr>
      </w:pPr>
      <w:r>
        <w:t>Change Target Device to “Remote Machine”</w:t>
      </w:r>
    </w:p>
    <w:p w:rsidR="000E3EE5" w:rsidRDefault="000E3EE5" w:rsidP="00B54446">
      <w:pPr>
        <w:pStyle w:val="ListParagraph"/>
        <w:numPr>
          <w:ilvl w:val="0"/>
          <w:numId w:val="23"/>
        </w:numPr>
      </w:pPr>
      <w:r>
        <w:t>In the Remote Machine text box, type “</w:t>
      </w:r>
      <w:proofErr w:type="spellStart"/>
      <w:r>
        <w:t>winminpc</w:t>
      </w:r>
      <w:proofErr w:type="spellEnd"/>
      <w:r>
        <w:t>”</w:t>
      </w:r>
    </w:p>
    <w:p w:rsidR="000E3EE5" w:rsidRDefault="000E3EE5" w:rsidP="00B54446">
      <w:pPr>
        <w:pStyle w:val="ListParagraph"/>
        <w:numPr>
          <w:ilvl w:val="0"/>
          <w:numId w:val="23"/>
        </w:numPr>
      </w:pPr>
      <w:r>
        <w:t>Set Authentication Mode to “</w:t>
      </w:r>
      <w:r w:rsidR="0008309F">
        <w:t>Universal (Unencrypted Protocol)</w:t>
      </w:r>
      <w:r>
        <w:t>”</w:t>
      </w:r>
    </w:p>
    <w:p w:rsidR="000E3EE5" w:rsidRDefault="000E3EE5" w:rsidP="00B54446">
      <w:pPr>
        <w:pStyle w:val="ListParagraph"/>
        <w:numPr>
          <w:ilvl w:val="0"/>
          <w:numId w:val="23"/>
        </w:numPr>
      </w:pPr>
      <w:r>
        <w:t>Ensure the checkbox for “Uninstall and Reinstall my package” is checked.</w:t>
      </w:r>
    </w:p>
    <w:p w:rsidR="000E3EE5" w:rsidRDefault="0008309F" w:rsidP="0008309F">
      <w:pPr>
        <w:pStyle w:val="ListParagraph"/>
        <w:numPr>
          <w:ilvl w:val="1"/>
          <w:numId w:val="23"/>
        </w:numPr>
      </w:pPr>
      <w:r w:rsidRPr="0008309F">
        <w:drawing>
          <wp:inline distT="0" distB="0" distL="0" distR="0" wp14:anchorId="4E33C919" wp14:editId="33B6AC9C">
            <wp:extent cx="5486400" cy="254889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2548890"/>
                    </a:xfrm>
                    <a:prstGeom prst="rect">
                      <a:avLst/>
                    </a:prstGeom>
                  </pic:spPr>
                </pic:pic>
              </a:graphicData>
            </a:graphic>
          </wp:inline>
        </w:drawing>
      </w:r>
    </w:p>
    <w:p w:rsidR="0008309F" w:rsidRDefault="0008309F" w:rsidP="0008309F">
      <w:pPr>
        <w:pStyle w:val="ListParagraph"/>
        <w:numPr>
          <w:ilvl w:val="2"/>
          <w:numId w:val="23"/>
        </w:numPr>
      </w:pPr>
      <w:r>
        <w:t>Misconfiguration here will result in failure to deploy</w:t>
      </w:r>
    </w:p>
    <w:p w:rsidR="000E3EE5" w:rsidRDefault="00403193" w:rsidP="000E3EE5">
      <w:pPr>
        <w:pStyle w:val="ListParagraph"/>
        <w:numPr>
          <w:ilvl w:val="0"/>
          <w:numId w:val="23"/>
        </w:numPr>
      </w:pPr>
      <w:r>
        <w:t>Save the configuration</w:t>
      </w:r>
    </w:p>
    <w:p w:rsidR="00403193" w:rsidRDefault="00403193" w:rsidP="00403193">
      <w:pPr>
        <w:pStyle w:val="ListParagraph"/>
        <w:numPr>
          <w:ilvl w:val="1"/>
          <w:numId w:val="23"/>
        </w:numPr>
      </w:pPr>
      <w:r>
        <w:t>Ctrl + S</w:t>
      </w:r>
    </w:p>
    <w:p w:rsidR="00403193" w:rsidRDefault="00403193" w:rsidP="00403193">
      <w:pPr>
        <w:pStyle w:val="ListParagraph"/>
        <w:numPr>
          <w:ilvl w:val="1"/>
          <w:numId w:val="23"/>
        </w:numPr>
      </w:pPr>
      <w:r>
        <w:t>The little save button in the top left.</w:t>
      </w:r>
    </w:p>
    <w:p w:rsidR="00403193" w:rsidRDefault="005239C6" w:rsidP="00403193">
      <w:pPr>
        <w:pStyle w:val="ListParagraph"/>
        <w:numPr>
          <w:ilvl w:val="0"/>
          <w:numId w:val="23"/>
        </w:numPr>
      </w:pPr>
      <w:r>
        <w:t xml:space="preserve">Ensure the Debug Execution Configuration </w:t>
      </w:r>
    </w:p>
    <w:p w:rsidR="00990D8B" w:rsidRDefault="00990D8B" w:rsidP="00403193">
      <w:pPr>
        <w:pStyle w:val="ListParagraph"/>
        <w:numPr>
          <w:ilvl w:val="0"/>
          <w:numId w:val="23"/>
        </w:numPr>
      </w:pPr>
      <w:r>
        <w:t>Build, Deploy, Debug</w:t>
      </w:r>
    </w:p>
    <w:p w:rsidR="00990D8B" w:rsidRDefault="00990D8B" w:rsidP="00990D8B">
      <w:pPr>
        <w:pStyle w:val="ListParagraph"/>
        <w:numPr>
          <w:ilvl w:val="1"/>
          <w:numId w:val="23"/>
        </w:numPr>
      </w:pPr>
      <w:r>
        <w:t>Push the Remote Machine button with the green arrow next to it.</w:t>
      </w:r>
    </w:p>
    <w:p w:rsidR="00990D8B" w:rsidRDefault="00990D8B" w:rsidP="00990D8B">
      <w:pPr>
        <w:pStyle w:val="ListParagraph"/>
        <w:numPr>
          <w:ilvl w:val="2"/>
          <w:numId w:val="23"/>
        </w:numPr>
      </w:pPr>
      <w:r>
        <w:t>This is the debug button</w:t>
      </w:r>
    </w:p>
    <w:p w:rsidR="00990D8B" w:rsidRDefault="00990D8B" w:rsidP="00990D8B">
      <w:pPr>
        <w:pStyle w:val="ListParagraph"/>
        <w:numPr>
          <w:ilvl w:val="1"/>
          <w:numId w:val="23"/>
        </w:numPr>
      </w:pPr>
      <w:r w:rsidRPr="00990D8B">
        <w:lastRenderedPageBreak/>
        <w:drawing>
          <wp:inline distT="0" distB="0" distL="0" distR="0" wp14:anchorId="691C5A5E" wp14:editId="2A77A4FD">
            <wp:extent cx="5486400" cy="31673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3167380"/>
                    </a:xfrm>
                    <a:prstGeom prst="rect">
                      <a:avLst/>
                    </a:prstGeom>
                  </pic:spPr>
                </pic:pic>
              </a:graphicData>
            </a:graphic>
          </wp:inline>
        </w:drawing>
      </w:r>
    </w:p>
    <w:p w:rsidR="00990D8B" w:rsidRDefault="00990D8B" w:rsidP="00990D8B">
      <w:pPr>
        <w:pStyle w:val="ListParagraph"/>
        <w:numPr>
          <w:ilvl w:val="1"/>
          <w:numId w:val="23"/>
        </w:numPr>
      </w:pPr>
      <w:r>
        <w:t>The code will begin running.</w:t>
      </w:r>
    </w:p>
    <w:p w:rsidR="00990D8B" w:rsidRDefault="00990D8B" w:rsidP="00990D8B">
      <w:pPr>
        <w:pStyle w:val="Heading2"/>
      </w:pPr>
      <w:r>
        <w:t>Verify Data Stream</w:t>
      </w:r>
    </w:p>
    <w:p w:rsidR="00990D8B" w:rsidRDefault="00990D8B" w:rsidP="00990D8B">
      <w:r>
        <w:t>Ensure the code is running still in debug mode from the previous section (Device Application Code).  The device explorer has a listening that watches the cloud based data stream.  We can verify telemetry has reached the cloud by ensuring messages make it here.</w:t>
      </w:r>
    </w:p>
    <w:p w:rsidR="00990D8B" w:rsidRDefault="00990D8B" w:rsidP="00990D8B">
      <w:pPr>
        <w:pStyle w:val="ListParagraph"/>
        <w:numPr>
          <w:ilvl w:val="0"/>
          <w:numId w:val="24"/>
        </w:numPr>
      </w:pPr>
      <w:r>
        <w:t>Open the Device Explorer</w:t>
      </w:r>
    </w:p>
    <w:p w:rsidR="00990D8B" w:rsidRDefault="00990D8B" w:rsidP="00990D8B">
      <w:pPr>
        <w:pStyle w:val="ListParagraph"/>
        <w:numPr>
          <w:ilvl w:val="0"/>
          <w:numId w:val="24"/>
        </w:numPr>
      </w:pPr>
      <w:r>
        <w:t>Navigate to the Data Tab</w:t>
      </w:r>
    </w:p>
    <w:p w:rsidR="00990D8B" w:rsidRDefault="00990D8B" w:rsidP="00990D8B">
      <w:pPr>
        <w:pStyle w:val="ListParagraph"/>
        <w:numPr>
          <w:ilvl w:val="1"/>
          <w:numId w:val="24"/>
        </w:numPr>
      </w:pPr>
      <w:r w:rsidRPr="00990D8B">
        <w:lastRenderedPageBreak/>
        <w:drawing>
          <wp:inline distT="0" distB="0" distL="0" distR="0" wp14:anchorId="0231011C" wp14:editId="60266B6C">
            <wp:extent cx="5486400" cy="56305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630545"/>
                    </a:xfrm>
                    <a:prstGeom prst="rect">
                      <a:avLst/>
                    </a:prstGeom>
                  </pic:spPr>
                </pic:pic>
              </a:graphicData>
            </a:graphic>
          </wp:inline>
        </w:drawing>
      </w:r>
    </w:p>
    <w:p w:rsidR="00990D8B" w:rsidRDefault="00990D8B" w:rsidP="00990D8B">
      <w:pPr>
        <w:pStyle w:val="ListParagraph"/>
        <w:numPr>
          <w:ilvl w:val="1"/>
          <w:numId w:val="24"/>
        </w:numPr>
      </w:pPr>
      <w:r>
        <w:t>Click “Monitor”</w:t>
      </w:r>
    </w:p>
    <w:p w:rsidR="00990D8B" w:rsidRDefault="00990D8B" w:rsidP="00990D8B">
      <w:pPr>
        <w:pStyle w:val="ListParagraph"/>
        <w:numPr>
          <w:ilvl w:val="0"/>
          <w:numId w:val="24"/>
        </w:numPr>
      </w:pPr>
      <w:r>
        <w:rPr>
          <w:noProof/>
          <w:lang w:eastAsia="en-US"/>
        </w:rPr>
        <w:lastRenderedPageBreak/>
        <w:drawing>
          <wp:inline distT="0" distB="0" distL="0" distR="0" wp14:anchorId="0E1977C2" wp14:editId="21751E3A">
            <wp:extent cx="5486400" cy="46196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4619625"/>
                    </a:xfrm>
                    <a:prstGeom prst="rect">
                      <a:avLst/>
                    </a:prstGeom>
                  </pic:spPr>
                </pic:pic>
              </a:graphicData>
            </a:graphic>
          </wp:inline>
        </w:drawing>
      </w:r>
    </w:p>
    <w:p w:rsidR="00990D8B" w:rsidRDefault="00990D8B" w:rsidP="00990D8B">
      <w:pPr>
        <w:pStyle w:val="ListParagraph"/>
        <w:numPr>
          <w:ilvl w:val="1"/>
          <w:numId w:val="24"/>
        </w:numPr>
      </w:pPr>
      <w:r>
        <w:t>You should see events beginning to come across like so.</w:t>
      </w:r>
    </w:p>
    <w:p w:rsidR="00990D8B" w:rsidRDefault="00990D8B" w:rsidP="00990D8B">
      <w:pPr>
        <w:pStyle w:val="ListParagraph"/>
        <w:numPr>
          <w:ilvl w:val="1"/>
          <w:numId w:val="24"/>
        </w:numPr>
      </w:pPr>
      <w:r>
        <w:t>If you do not, try restarting the device explorer.</w:t>
      </w:r>
    </w:p>
    <w:p w:rsidR="00990D8B" w:rsidRDefault="00990D8B" w:rsidP="00990D8B">
      <w:pPr>
        <w:pStyle w:val="ListParagraph"/>
        <w:numPr>
          <w:ilvl w:val="1"/>
          <w:numId w:val="24"/>
        </w:numPr>
      </w:pPr>
      <w:r>
        <w:t>Other common problems include:</w:t>
      </w:r>
    </w:p>
    <w:p w:rsidR="00990D8B" w:rsidRDefault="00990D8B" w:rsidP="00990D8B">
      <w:pPr>
        <w:pStyle w:val="ListParagraph"/>
        <w:numPr>
          <w:ilvl w:val="2"/>
          <w:numId w:val="24"/>
        </w:numPr>
      </w:pPr>
      <w:r>
        <w:t>SAS token that has gone invalid.</w:t>
      </w:r>
    </w:p>
    <w:p w:rsidR="00990D8B" w:rsidRDefault="00990D8B" w:rsidP="00990D8B">
      <w:pPr>
        <w:pStyle w:val="ListParagraph"/>
        <w:numPr>
          <w:ilvl w:val="2"/>
          <w:numId w:val="24"/>
        </w:numPr>
      </w:pPr>
      <w:r>
        <w:t>Message overload.</w:t>
      </w:r>
    </w:p>
    <w:p w:rsidR="00990D8B" w:rsidRDefault="00990D8B" w:rsidP="00990D8B">
      <w:pPr>
        <w:pStyle w:val="ListParagraph"/>
        <w:numPr>
          <w:ilvl w:val="2"/>
          <w:numId w:val="24"/>
        </w:numPr>
      </w:pPr>
      <w:r>
        <w:t>Poor connectivity.</w:t>
      </w:r>
    </w:p>
    <w:p w:rsidR="00990D8B" w:rsidRDefault="00990D8B" w:rsidP="00990D8B">
      <w:pPr>
        <w:pStyle w:val="ListParagraph"/>
        <w:numPr>
          <w:ilvl w:val="2"/>
          <w:numId w:val="24"/>
        </w:numPr>
      </w:pPr>
      <w:r>
        <w:t>Failed DNS configuration.</w:t>
      </w:r>
    </w:p>
    <w:p w:rsidR="00990D8B" w:rsidRDefault="00990D8B" w:rsidP="00990D8B">
      <w:pPr>
        <w:pStyle w:val="ListParagraph"/>
        <w:numPr>
          <w:ilvl w:val="0"/>
          <w:numId w:val="24"/>
        </w:numPr>
      </w:pPr>
      <w:r>
        <w:t>You can alternatively verify messages by first navigating to the Azure Portal.</w:t>
      </w:r>
    </w:p>
    <w:p w:rsidR="00990D8B" w:rsidRDefault="00C75729" w:rsidP="00C75729">
      <w:pPr>
        <w:pStyle w:val="ListParagraph"/>
        <w:numPr>
          <w:ilvl w:val="1"/>
          <w:numId w:val="24"/>
        </w:numPr>
      </w:pPr>
      <w:r>
        <w:rPr>
          <w:noProof/>
          <w:lang w:eastAsia="en-US"/>
        </w:rPr>
        <w:lastRenderedPageBreak/>
        <w:drawing>
          <wp:inline distT="0" distB="0" distL="0" distR="0" wp14:anchorId="261F0336" wp14:editId="761BBB2C">
            <wp:extent cx="5486400" cy="3482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3482340"/>
                    </a:xfrm>
                    <a:prstGeom prst="rect">
                      <a:avLst/>
                    </a:prstGeom>
                  </pic:spPr>
                </pic:pic>
              </a:graphicData>
            </a:graphic>
          </wp:inline>
        </w:drawing>
      </w:r>
    </w:p>
    <w:p w:rsidR="00C75729" w:rsidRDefault="00C75729" w:rsidP="00C75729">
      <w:pPr>
        <w:pStyle w:val="ListParagraph"/>
        <w:numPr>
          <w:ilvl w:val="0"/>
          <w:numId w:val="24"/>
        </w:numPr>
      </w:pPr>
      <w:r>
        <w:t>Click on your IoT Hub</w:t>
      </w:r>
    </w:p>
    <w:p w:rsidR="00C75729" w:rsidRDefault="00C75729" w:rsidP="00C75729">
      <w:pPr>
        <w:pStyle w:val="ListParagraph"/>
        <w:numPr>
          <w:ilvl w:val="1"/>
          <w:numId w:val="24"/>
        </w:numPr>
      </w:pPr>
      <w:r>
        <w:t>Notice the number of messages sent</w:t>
      </w:r>
    </w:p>
    <w:p w:rsidR="00C75729" w:rsidRDefault="00C75729" w:rsidP="00C75729">
      <w:pPr>
        <w:pStyle w:val="ListParagraph"/>
        <w:numPr>
          <w:ilvl w:val="1"/>
          <w:numId w:val="24"/>
        </w:numPr>
      </w:pPr>
      <w:r w:rsidRPr="00C75729">
        <w:drawing>
          <wp:inline distT="0" distB="0" distL="0" distR="0" wp14:anchorId="151B9216" wp14:editId="20B02A31">
            <wp:extent cx="5486400" cy="348361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3483610"/>
                    </a:xfrm>
                    <a:prstGeom prst="rect">
                      <a:avLst/>
                    </a:prstGeom>
                  </pic:spPr>
                </pic:pic>
              </a:graphicData>
            </a:graphic>
          </wp:inline>
        </w:drawing>
      </w:r>
    </w:p>
    <w:p w:rsidR="00C6162D" w:rsidRDefault="00C6162D" w:rsidP="00C6162D">
      <w:pPr>
        <w:pStyle w:val="Heading2"/>
      </w:pPr>
      <w:r>
        <w:lastRenderedPageBreak/>
        <w:t>Stream Query and Routing</w:t>
      </w:r>
    </w:p>
    <w:p w:rsidR="00C6162D" w:rsidRDefault="00C6162D" w:rsidP="00C6162D">
      <w:r>
        <w:t>This is a continuation from the previous parts.  A live stream must exist for this section to work.  As the free tier is only 8,000 messages/day, feel free to increase the task delay to reduce the quantity of messages sent.</w:t>
      </w:r>
    </w:p>
    <w:p w:rsidR="00C6162D" w:rsidRDefault="00C6162D" w:rsidP="00C6162D">
      <w:pPr>
        <w:pStyle w:val="ListParagraph"/>
        <w:numPr>
          <w:ilvl w:val="0"/>
          <w:numId w:val="25"/>
        </w:numPr>
      </w:pPr>
      <w:r>
        <w:t>For this portion, it helps to have two tabs open on Azure.com</w:t>
      </w:r>
    </w:p>
    <w:p w:rsidR="00C6162D" w:rsidRDefault="00C6162D" w:rsidP="00C6162D">
      <w:pPr>
        <w:pStyle w:val="ListParagraph"/>
        <w:numPr>
          <w:ilvl w:val="0"/>
          <w:numId w:val="25"/>
        </w:numPr>
      </w:pPr>
      <w:r>
        <w:t>Navigate (both tabs) to Azure.com</w:t>
      </w:r>
    </w:p>
    <w:p w:rsidR="00C6162D" w:rsidRDefault="00C6162D" w:rsidP="00C6162D">
      <w:pPr>
        <w:pStyle w:val="ListParagraph"/>
        <w:numPr>
          <w:ilvl w:val="1"/>
          <w:numId w:val="25"/>
        </w:numPr>
      </w:pPr>
      <w:r>
        <w:rPr>
          <w:noProof/>
          <w:lang w:eastAsia="en-US"/>
        </w:rPr>
        <w:drawing>
          <wp:inline distT="0" distB="0" distL="0" distR="0" wp14:anchorId="43C111A8" wp14:editId="40AAA2FB">
            <wp:extent cx="4076700" cy="255312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78960" cy="2554543"/>
                    </a:xfrm>
                    <a:prstGeom prst="rect">
                      <a:avLst/>
                    </a:prstGeom>
                  </pic:spPr>
                </pic:pic>
              </a:graphicData>
            </a:graphic>
          </wp:inline>
        </w:drawing>
      </w:r>
    </w:p>
    <w:p w:rsidR="00C6162D" w:rsidRDefault="00C6162D" w:rsidP="00C6162D">
      <w:pPr>
        <w:pStyle w:val="ListParagraph"/>
        <w:numPr>
          <w:ilvl w:val="0"/>
          <w:numId w:val="25"/>
        </w:numPr>
      </w:pPr>
      <w:r>
        <w:t>Click on your Streaming Job</w:t>
      </w:r>
    </w:p>
    <w:p w:rsidR="00C6162D" w:rsidRDefault="00C6162D" w:rsidP="00C6162D">
      <w:pPr>
        <w:pStyle w:val="ListParagraph"/>
        <w:numPr>
          <w:ilvl w:val="1"/>
          <w:numId w:val="25"/>
        </w:numPr>
      </w:pPr>
      <w:r w:rsidRPr="00C6162D">
        <w:drawing>
          <wp:inline distT="0" distB="0" distL="0" distR="0" wp14:anchorId="74CA0A69" wp14:editId="05A920B7">
            <wp:extent cx="4692650" cy="293888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7693" cy="2942039"/>
                    </a:xfrm>
                    <a:prstGeom prst="rect">
                      <a:avLst/>
                    </a:prstGeom>
                  </pic:spPr>
                </pic:pic>
              </a:graphicData>
            </a:graphic>
          </wp:inline>
        </w:drawing>
      </w:r>
    </w:p>
    <w:p w:rsidR="00C6162D" w:rsidRDefault="00C6162D" w:rsidP="00C6162D">
      <w:pPr>
        <w:pStyle w:val="ListParagraph"/>
        <w:numPr>
          <w:ilvl w:val="0"/>
          <w:numId w:val="25"/>
        </w:numPr>
      </w:pPr>
      <w:r>
        <w:t>Click on Inputs</w:t>
      </w:r>
    </w:p>
    <w:p w:rsidR="00C6162D" w:rsidRDefault="00C6162D" w:rsidP="00C6162D">
      <w:pPr>
        <w:pStyle w:val="ListParagraph"/>
        <w:numPr>
          <w:ilvl w:val="1"/>
          <w:numId w:val="25"/>
        </w:numPr>
      </w:pPr>
      <w:r w:rsidRPr="00C6162D">
        <w:lastRenderedPageBreak/>
        <w:drawing>
          <wp:inline distT="0" distB="0" distL="0" distR="0" wp14:anchorId="4DC63C87" wp14:editId="0F8BFF39">
            <wp:extent cx="2947196" cy="372110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48113" cy="3722258"/>
                    </a:xfrm>
                    <a:prstGeom prst="rect">
                      <a:avLst/>
                    </a:prstGeom>
                  </pic:spPr>
                </pic:pic>
              </a:graphicData>
            </a:graphic>
          </wp:inline>
        </w:drawing>
      </w:r>
    </w:p>
    <w:p w:rsidR="00C6162D" w:rsidRDefault="00C6162D" w:rsidP="00C6162D">
      <w:pPr>
        <w:pStyle w:val="ListParagraph"/>
        <w:numPr>
          <w:ilvl w:val="0"/>
          <w:numId w:val="25"/>
        </w:numPr>
      </w:pPr>
      <w:r>
        <w:t>Click “Add”</w:t>
      </w:r>
    </w:p>
    <w:p w:rsidR="00C6162D" w:rsidRDefault="00C6162D" w:rsidP="00C6162D">
      <w:pPr>
        <w:pStyle w:val="ListParagraph"/>
        <w:numPr>
          <w:ilvl w:val="1"/>
          <w:numId w:val="25"/>
        </w:numPr>
      </w:pPr>
      <w:r w:rsidRPr="00C6162D">
        <w:drawing>
          <wp:inline distT="0" distB="0" distL="0" distR="0" wp14:anchorId="622B9254" wp14:editId="6A841DDC">
            <wp:extent cx="5207268" cy="188604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07268" cy="1886047"/>
                    </a:xfrm>
                    <a:prstGeom prst="rect">
                      <a:avLst/>
                    </a:prstGeom>
                  </pic:spPr>
                </pic:pic>
              </a:graphicData>
            </a:graphic>
          </wp:inline>
        </w:drawing>
      </w:r>
    </w:p>
    <w:p w:rsidR="00C6162D" w:rsidRDefault="00455061" w:rsidP="00C6162D">
      <w:pPr>
        <w:pStyle w:val="ListParagraph"/>
        <w:numPr>
          <w:ilvl w:val="0"/>
          <w:numId w:val="25"/>
        </w:numPr>
      </w:pPr>
      <w:r>
        <w:t>You will see a series of configurations</w:t>
      </w:r>
    </w:p>
    <w:p w:rsidR="00455061" w:rsidRDefault="00455061" w:rsidP="00455061">
      <w:pPr>
        <w:pStyle w:val="ListParagraph"/>
        <w:numPr>
          <w:ilvl w:val="1"/>
          <w:numId w:val="25"/>
        </w:numPr>
      </w:pPr>
      <w:r>
        <w:rPr>
          <w:noProof/>
          <w:lang w:eastAsia="en-US"/>
        </w:rPr>
        <w:lastRenderedPageBreak/>
        <w:drawing>
          <wp:inline distT="0" distB="0" distL="0" distR="0" wp14:anchorId="722E8156" wp14:editId="1F46A3B8">
            <wp:extent cx="1746250" cy="4426581"/>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47558" cy="4429897"/>
                    </a:xfrm>
                    <a:prstGeom prst="rect">
                      <a:avLst/>
                    </a:prstGeom>
                  </pic:spPr>
                </pic:pic>
              </a:graphicData>
            </a:graphic>
          </wp:inline>
        </w:drawing>
      </w:r>
    </w:p>
    <w:p w:rsidR="00455061" w:rsidRDefault="00455061" w:rsidP="00455061">
      <w:pPr>
        <w:pStyle w:val="ListParagraph"/>
        <w:numPr>
          <w:ilvl w:val="0"/>
          <w:numId w:val="25"/>
        </w:numPr>
      </w:pPr>
      <w:r>
        <w:t>From your other tab, navigate to your IoT Hub</w:t>
      </w:r>
    </w:p>
    <w:p w:rsidR="00455061" w:rsidRDefault="00455061" w:rsidP="00455061">
      <w:pPr>
        <w:pStyle w:val="ListParagraph"/>
        <w:numPr>
          <w:ilvl w:val="1"/>
          <w:numId w:val="25"/>
        </w:numPr>
      </w:pPr>
      <w:r>
        <w:t>It will be easier to copy many of these settings form the tab with IoT Hub open into the tab with the Streaming Job open.</w:t>
      </w:r>
    </w:p>
    <w:p w:rsidR="00455061" w:rsidRDefault="00455061" w:rsidP="00455061">
      <w:pPr>
        <w:pStyle w:val="ListParagraph"/>
        <w:numPr>
          <w:ilvl w:val="1"/>
          <w:numId w:val="25"/>
        </w:numPr>
      </w:pPr>
      <w:r>
        <w:rPr>
          <w:noProof/>
          <w:lang w:eastAsia="en-US"/>
        </w:rPr>
        <w:drawing>
          <wp:inline distT="0" distB="0" distL="0" distR="0" wp14:anchorId="77D7B518" wp14:editId="7CA06DEB">
            <wp:extent cx="4074528" cy="245745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6643" cy="2458726"/>
                    </a:xfrm>
                    <a:prstGeom prst="rect">
                      <a:avLst/>
                    </a:prstGeom>
                  </pic:spPr>
                </pic:pic>
              </a:graphicData>
            </a:graphic>
          </wp:inline>
        </w:drawing>
      </w:r>
    </w:p>
    <w:p w:rsidR="00455061" w:rsidRDefault="00455061" w:rsidP="00455061">
      <w:pPr>
        <w:pStyle w:val="ListParagraph"/>
        <w:numPr>
          <w:ilvl w:val="1"/>
          <w:numId w:val="25"/>
        </w:numPr>
      </w:pPr>
      <w:r>
        <w:t>Copy the IoT Hub name into the Streaming Job’s IoT Hub section</w:t>
      </w:r>
    </w:p>
    <w:p w:rsidR="00455061" w:rsidRDefault="00455061" w:rsidP="00455061">
      <w:pPr>
        <w:pStyle w:val="ListParagraph"/>
        <w:numPr>
          <w:ilvl w:val="2"/>
          <w:numId w:val="25"/>
        </w:numPr>
      </w:pPr>
      <w:r w:rsidRPr="00455061">
        <w:lastRenderedPageBreak/>
        <w:drawing>
          <wp:inline distT="0" distB="0" distL="0" distR="0" wp14:anchorId="5990987D" wp14:editId="2E8281FB">
            <wp:extent cx="5486400" cy="23031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2303145"/>
                    </a:xfrm>
                    <a:prstGeom prst="rect">
                      <a:avLst/>
                    </a:prstGeom>
                  </pic:spPr>
                </pic:pic>
              </a:graphicData>
            </a:graphic>
          </wp:inline>
        </w:drawing>
      </w:r>
    </w:p>
    <w:p w:rsidR="00455061" w:rsidRDefault="00455061" w:rsidP="00455061">
      <w:pPr>
        <w:pStyle w:val="ListParagraph"/>
        <w:numPr>
          <w:ilvl w:val="2"/>
          <w:numId w:val="25"/>
        </w:numPr>
      </w:pPr>
      <w:r>
        <w:rPr>
          <w:noProof/>
          <w:lang w:eastAsia="en-US"/>
        </w:rPr>
        <w:drawing>
          <wp:inline distT="0" distB="0" distL="0" distR="0" wp14:anchorId="6358B9D1" wp14:editId="1C560C27">
            <wp:extent cx="2581275" cy="7620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81275" cy="762000"/>
                    </a:xfrm>
                    <a:prstGeom prst="rect">
                      <a:avLst/>
                    </a:prstGeom>
                  </pic:spPr>
                </pic:pic>
              </a:graphicData>
            </a:graphic>
          </wp:inline>
        </w:drawing>
      </w:r>
    </w:p>
    <w:p w:rsidR="00455061" w:rsidRDefault="00455061" w:rsidP="00455061">
      <w:pPr>
        <w:pStyle w:val="ListParagraph"/>
        <w:numPr>
          <w:ilvl w:val="1"/>
          <w:numId w:val="25"/>
        </w:numPr>
      </w:pPr>
      <w:r>
        <w:t>Type “</w:t>
      </w:r>
      <w:proofErr w:type="spellStart"/>
      <w:r>
        <w:t>iothubowner</w:t>
      </w:r>
      <w:proofErr w:type="spellEnd"/>
      <w:r>
        <w:t>” into the shared access policy name area</w:t>
      </w:r>
    </w:p>
    <w:p w:rsidR="00455061" w:rsidRDefault="00455061" w:rsidP="00455061">
      <w:pPr>
        <w:pStyle w:val="ListParagraph"/>
        <w:numPr>
          <w:ilvl w:val="2"/>
          <w:numId w:val="25"/>
        </w:numPr>
      </w:pPr>
      <w:r>
        <w:rPr>
          <w:noProof/>
          <w:lang w:eastAsia="en-US"/>
        </w:rPr>
        <w:drawing>
          <wp:inline distT="0" distB="0" distL="0" distR="0" wp14:anchorId="4996E6C9" wp14:editId="131739E7">
            <wp:extent cx="2505075" cy="6286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05075" cy="628650"/>
                    </a:xfrm>
                    <a:prstGeom prst="rect">
                      <a:avLst/>
                    </a:prstGeom>
                  </pic:spPr>
                </pic:pic>
              </a:graphicData>
            </a:graphic>
          </wp:inline>
        </w:drawing>
      </w:r>
    </w:p>
    <w:p w:rsidR="00455061" w:rsidRDefault="00455061" w:rsidP="00455061">
      <w:pPr>
        <w:pStyle w:val="ListParagraph"/>
        <w:numPr>
          <w:ilvl w:val="1"/>
          <w:numId w:val="25"/>
        </w:numPr>
      </w:pPr>
      <w:r>
        <w:t>Copy the “</w:t>
      </w:r>
      <w:proofErr w:type="spellStart"/>
      <w:r>
        <w:t>iothubowner</w:t>
      </w:r>
      <w:proofErr w:type="spellEnd"/>
      <w:r>
        <w:t xml:space="preserve">” shared access policy key from the </w:t>
      </w:r>
      <w:proofErr w:type="spellStart"/>
      <w:r>
        <w:t>iothubowner</w:t>
      </w:r>
      <w:proofErr w:type="spellEnd"/>
      <w:r>
        <w:t xml:space="preserve"> settings</w:t>
      </w:r>
    </w:p>
    <w:p w:rsidR="00455061" w:rsidRDefault="00455061" w:rsidP="00455061">
      <w:pPr>
        <w:pStyle w:val="ListParagraph"/>
        <w:numPr>
          <w:ilvl w:val="2"/>
          <w:numId w:val="25"/>
        </w:numPr>
      </w:pPr>
      <w:r w:rsidRPr="00455061">
        <w:drawing>
          <wp:inline distT="0" distB="0" distL="0" distR="0" wp14:anchorId="4ED0DC75" wp14:editId="658726F7">
            <wp:extent cx="5486400" cy="24726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2472690"/>
                    </a:xfrm>
                    <a:prstGeom prst="rect">
                      <a:avLst/>
                    </a:prstGeom>
                  </pic:spPr>
                </pic:pic>
              </a:graphicData>
            </a:graphic>
          </wp:inline>
        </w:drawing>
      </w:r>
    </w:p>
    <w:p w:rsidR="00455061" w:rsidRDefault="00455061" w:rsidP="00455061">
      <w:pPr>
        <w:pStyle w:val="ListParagraph"/>
        <w:numPr>
          <w:ilvl w:val="2"/>
          <w:numId w:val="25"/>
        </w:numPr>
      </w:pPr>
      <w:r>
        <w:rPr>
          <w:noProof/>
          <w:lang w:eastAsia="en-US"/>
        </w:rPr>
        <w:drawing>
          <wp:inline distT="0" distB="0" distL="0" distR="0" wp14:anchorId="4C748BA5" wp14:editId="263CB75A">
            <wp:extent cx="2381250" cy="6000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81250" cy="600075"/>
                    </a:xfrm>
                    <a:prstGeom prst="rect">
                      <a:avLst/>
                    </a:prstGeom>
                  </pic:spPr>
                </pic:pic>
              </a:graphicData>
            </a:graphic>
          </wp:inline>
        </w:drawing>
      </w:r>
    </w:p>
    <w:p w:rsidR="00455061" w:rsidRDefault="00455061" w:rsidP="00455061">
      <w:pPr>
        <w:pStyle w:val="ListParagraph"/>
        <w:numPr>
          <w:ilvl w:val="1"/>
          <w:numId w:val="25"/>
        </w:numPr>
      </w:pPr>
      <w:r>
        <w:t>The rest of the settings can be left at their defaults for this scenario.</w:t>
      </w:r>
    </w:p>
    <w:p w:rsidR="00455061" w:rsidRDefault="00455061" w:rsidP="00455061">
      <w:pPr>
        <w:pStyle w:val="ListParagraph"/>
        <w:numPr>
          <w:ilvl w:val="0"/>
          <w:numId w:val="25"/>
        </w:numPr>
      </w:pPr>
      <w:r>
        <w:t>When Complete, Click Create</w:t>
      </w:r>
    </w:p>
    <w:p w:rsidR="00455061" w:rsidRDefault="00455061" w:rsidP="00455061">
      <w:pPr>
        <w:pStyle w:val="ListParagraph"/>
        <w:numPr>
          <w:ilvl w:val="1"/>
          <w:numId w:val="25"/>
        </w:numPr>
      </w:pPr>
      <w:r w:rsidRPr="00455061">
        <w:lastRenderedPageBreak/>
        <w:drawing>
          <wp:inline distT="0" distB="0" distL="0" distR="0" wp14:anchorId="683B7962" wp14:editId="711E7730">
            <wp:extent cx="2813195" cy="7360028"/>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13195" cy="7360028"/>
                    </a:xfrm>
                    <a:prstGeom prst="rect">
                      <a:avLst/>
                    </a:prstGeom>
                  </pic:spPr>
                </pic:pic>
              </a:graphicData>
            </a:graphic>
          </wp:inline>
        </w:drawing>
      </w:r>
    </w:p>
    <w:p w:rsidR="00455061" w:rsidRDefault="00455061" w:rsidP="00455061">
      <w:pPr>
        <w:pStyle w:val="ListParagraph"/>
        <w:numPr>
          <w:ilvl w:val="0"/>
          <w:numId w:val="25"/>
        </w:numPr>
      </w:pPr>
      <w:r>
        <w:t>Click on Outputs</w:t>
      </w:r>
    </w:p>
    <w:p w:rsidR="00455061" w:rsidRDefault="00455061" w:rsidP="00455061">
      <w:pPr>
        <w:pStyle w:val="ListParagraph"/>
        <w:numPr>
          <w:ilvl w:val="1"/>
          <w:numId w:val="25"/>
        </w:numPr>
      </w:pPr>
      <w:r w:rsidRPr="00455061">
        <w:lastRenderedPageBreak/>
        <w:drawing>
          <wp:inline distT="0" distB="0" distL="0" distR="0" wp14:anchorId="212A91D2" wp14:editId="447A981C">
            <wp:extent cx="3238500" cy="37591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79" cy="3761017"/>
                    </a:xfrm>
                    <a:prstGeom prst="rect">
                      <a:avLst/>
                    </a:prstGeom>
                  </pic:spPr>
                </pic:pic>
              </a:graphicData>
            </a:graphic>
          </wp:inline>
        </w:drawing>
      </w:r>
    </w:p>
    <w:p w:rsidR="00455061" w:rsidRDefault="00E13DF5" w:rsidP="00455061">
      <w:pPr>
        <w:pStyle w:val="ListParagraph"/>
        <w:numPr>
          <w:ilvl w:val="0"/>
          <w:numId w:val="25"/>
        </w:numPr>
      </w:pPr>
      <w:r>
        <w:t>Click on “Add”</w:t>
      </w:r>
    </w:p>
    <w:p w:rsidR="00E13DF5" w:rsidRDefault="00E13DF5" w:rsidP="00E13DF5">
      <w:pPr>
        <w:pStyle w:val="ListParagraph"/>
        <w:numPr>
          <w:ilvl w:val="1"/>
          <w:numId w:val="25"/>
        </w:numPr>
      </w:pPr>
      <w:r w:rsidRPr="00E13DF5">
        <w:drawing>
          <wp:inline distT="0" distB="0" distL="0" distR="0" wp14:anchorId="199DAE55" wp14:editId="5135C53A">
            <wp:extent cx="5270771" cy="1695537"/>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0771" cy="1695537"/>
                    </a:xfrm>
                    <a:prstGeom prst="rect">
                      <a:avLst/>
                    </a:prstGeom>
                  </pic:spPr>
                </pic:pic>
              </a:graphicData>
            </a:graphic>
          </wp:inline>
        </w:drawing>
      </w:r>
    </w:p>
    <w:p w:rsidR="00E13DF5" w:rsidRDefault="00E13DF5" w:rsidP="00E13DF5">
      <w:pPr>
        <w:pStyle w:val="ListParagraph"/>
        <w:numPr>
          <w:ilvl w:val="0"/>
          <w:numId w:val="25"/>
        </w:numPr>
      </w:pPr>
      <w:r>
        <w:t>You will see a series of configurations</w:t>
      </w:r>
    </w:p>
    <w:p w:rsidR="008041B0" w:rsidRDefault="008041B0" w:rsidP="008041B0">
      <w:pPr>
        <w:pStyle w:val="ListParagraph"/>
        <w:numPr>
          <w:ilvl w:val="1"/>
          <w:numId w:val="25"/>
        </w:numPr>
      </w:pPr>
      <w:r>
        <w:t>Set output alias to “</w:t>
      </w:r>
      <w:proofErr w:type="spellStart"/>
      <w:r>
        <w:t>sqlTemperatures</w:t>
      </w:r>
      <w:proofErr w:type="spellEnd"/>
      <w:r>
        <w:t>”</w:t>
      </w:r>
    </w:p>
    <w:p w:rsidR="008041B0" w:rsidRDefault="008041B0" w:rsidP="008041B0">
      <w:pPr>
        <w:pStyle w:val="ListParagraph"/>
        <w:numPr>
          <w:ilvl w:val="1"/>
          <w:numId w:val="25"/>
        </w:numPr>
      </w:pPr>
      <w:r>
        <w:t>Sink is “SQL database”</w:t>
      </w:r>
    </w:p>
    <w:p w:rsidR="00E13DF5" w:rsidRDefault="008041B0" w:rsidP="00E13DF5">
      <w:pPr>
        <w:pStyle w:val="ListParagraph"/>
        <w:numPr>
          <w:ilvl w:val="1"/>
          <w:numId w:val="25"/>
        </w:numPr>
      </w:pPr>
      <w:r>
        <w:rPr>
          <w:noProof/>
          <w:lang w:eastAsia="en-US"/>
        </w:rPr>
        <w:lastRenderedPageBreak/>
        <w:drawing>
          <wp:inline distT="0" distB="0" distL="0" distR="0" wp14:anchorId="65093A4D" wp14:editId="3563DDE2">
            <wp:extent cx="1460500" cy="3866999"/>
            <wp:effectExtent l="0" t="0" r="635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65191" cy="3879419"/>
                    </a:xfrm>
                    <a:prstGeom prst="rect">
                      <a:avLst/>
                    </a:prstGeom>
                  </pic:spPr>
                </pic:pic>
              </a:graphicData>
            </a:graphic>
          </wp:inline>
        </w:drawing>
      </w:r>
    </w:p>
    <w:p w:rsidR="00E13DF5" w:rsidRDefault="00E13DF5" w:rsidP="00E13DF5">
      <w:pPr>
        <w:pStyle w:val="ListParagraph"/>
        <w:numPr>
          <w:ilvl w:val="0"/>
          <w:numId w:val="25"/>
        </w:numPr>
      </w:pPr>
      <w:r>
        <w:t>From your second tab, navigate to your SQL DB</w:t>
      </w:r>
    </w:p>
    <w:p w:rsidR="00E13DF5" w:rsidRDefault="00E13DF5" w:rsidP="00E13DF5">
      <w:pPr>
        <w:pStyle w:val="ListParagraph"/>
        <w:numPr>
          <w:ilvl w:val="1"/>
          <w:numId w:val="25"/>
        </w:numPr>
      </w:pPr>
      <w:r>
        <w:rPr>
          <w:noProof/>
          <w:lang w:eastAsia="en-US"/>
        </w:rPr>
        <w:drawing>
          <wp:inline distT="0" distB="0" distL="0" distR="0" wp14:anchorId="77D6FE7D" wp14:editId="2D2EFE30">
            <wp:extent cx="4241386" cy="2260600"/>
            <wp:effectExtent l="0" t="0" r="6985"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42714" cy="2261308"/>
                    </a:xfrm>
                    <a:prstGeom prst="rect">
                      <a:avLst/>
                    </a:prstGeom>
                  </pic:spPr>
                </pic:pic>
              </a:graphicData>
            </a:graphic>
          </wp:inline>
        </w:drawing>
      </w:r>
    </w:p>
    <w:p w:rsidR="00E13DF5" w:rsidRDefault="00E13DF5" w:rsidP="00E13DF5">
      <w:pPr>
        <w:pStyle w:val="ListParagraph"/>
        <w:numPr>
          <w:ilvl w:val="1"/>
          <w:numId w:val="25"/>
        </w:numPr>
      </w:pPr>
      <w:r>
        <w:t>Copy your DB name and Server Name into the configuration</w:t>
      </w:r>
    </w:p>
    <w:p w:rsidR="00E13DF5" w:rsidRDefault="008041B0" w:rsidP="008041B0">
      <w:pPr>
        <w:pStyle w:val="ListParagraph"/>
        <w:numPr>
          <w:ilvl w:val="2"/>
          <w:numId w:val="25"/>
        </w:numPr>
      </w:pPr>
      <w:r w:rsidRPr="008041B0">
        <w:lastRenderedPageBreak/>
        <w:drawing>
          <wp:inline distT="0" distB="0" distL="0" distR="0" wp14:anchorId="0EE91D6D" wp14:editId="201A850A">
            <wp:extent cx="5264421" cy="3479979"/>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64421" cy="3479979"/>
                    </a:xfrm>
                    <a:prstGeom prst="rect">
                      <a:avLst/>
                    </a:prstGeom>
                  </pic:spPr>
                </pic:pic>
              </a:graphicData>
            </a:graphic>
          </wp:inline>
        </w:drawing>
      </w:r>
    </w:p>
    <w:p w:rsidR="00E13DF5" w:rsidRDefault="00E13DF5" w:rsidP="00E13DF5">
      <w:pPr>
        <w:pStyle w:val="ListParagraph"/>
        <w:numPr>
          <w:ilvl w:val="2"/>
          <w:numId w:val="25"/>
        </w:numPr>
      </w:pPr>
      <w:r>
        <w:rPr>
          <w:noProof/>
          <w:lang w:eastAsia="en-US"/>
        </w:rPr>
        <w:drawing>
          <wp:inline distT="0" distB="0" distL="0" distR="0" wp14:anchorId="2004BAEF" wp14:editId="1A72FA61">
            <wp:extent cx="2190750" cy="1143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90750" cy="1143000"/>
                    </a:xfrm>
                    <a:prstGeom prst="rect">
                      <a:avLst/>
                    </a:prstGeom>
                  </pic:spPr>
                </pic:pic>
              </a:graphicData>
            </a:graphic>
          </wp:inline>
        </w:drawing>
      </w:r>
    </w:p>
    <w:p w:rsidR="00E13DF5" w:rsidRDefault="00E13DF5" w:rsidP="00E13DF5">
      <w:pPr>
        <w:pStyle w:val="ListParagraph"/>
        <w:numPr>
          <w:ilvl w:val="1"/>
          <w:numId w:val="25"/>
        </w:numPr>
      </w:pPr>
      <w:r>
        <w:t>Your username is “</w:t>
      </w:r>
      <w:proofErr w:type="spellStart"/>
      <w:r>
        <w:t>drcrook</w:t>
      </w:r>
      <w:proofErr w:type="spellEnd"/>
      <w:r>
        <w:t>”</w:t>
      </w:r>
    </w:p>
    <w:p w:rsidR="00E13DF5" w:rsidRDefault="00E13DF5" w:rsidP="00E13DF5">
      <w:pPr>
        <w:pStyle w:val="ListParagraph"/>
        <w:numPr>
          <w:ilvl w:val="2"/>
          <w:numId w:val="25"/>
        </w:numPr>
      </w:pPr>
      <w:r>
        <w:t>Unless you specified otherwise</w:t>
      </w:r>
    </w:p>
    <w:p w:rsidR="00E13DF5" w:rsidRDefault="00E13DF5" w:rsidP="00E13DF5">
      <w:pPr>
        <w:pStyle w:val="ListParagraph"/>
        <w:numPr>
          <w:ilvl w:val="1"/>
          <w:numId w:val="25"/>
        </w:numPr>
      </w:pPr>
      <w:r>
        <w:t>Your password is “David!2345”</w:t>
      </w:r>
    </w:p>
    <w:p w:rsidR="00E13DF5" w:rsidRDefault="00E13DF5" w:rsidP="00E13DF5">
      <w:pPr>
        <w:pStyle w:val="ListParagraph"/>
        <w:numPr>
          <w:ilvl w:val="2"/>
          <w:numId w:val="25"/>
        </w:numPr>
      </w:pPr>
      <w:r>
        <w:t>Unless you specified otherwise</w:t>
      </w:r>
    </w:p>
    <w:p w:rsidR="00E13DF5" w:rsidRDefault="00E13DF5" w:rsidP="00E13DF5">
      <w:pPr>
        <w:pStyle w:val="ListParagraph"/>
        <w:numPr>
          <w:ilvl w:val="1"/>
          <w:numId w:val="25"/>
        </w:numPr>
      </w:pPr>
      <w:r>
        <w:t>For table, type “Temperatures” exactly as you did in the SQL DB Project</w:t>
      </w:r>
    </w:p>
    <w:p w:rsidR="008041B0" w:rsidRDefault="008041B0" w:rsidP="00E13DF5">
      <w:pPr>
        <w:pStyle w:val="ListParagraph"/>
        <w:numPr>
          <w:ilvl w:val="1"/>
          <w:numId w:val="25"/>
        </w:numPr>
      </w:pPr>
      <w:r>
        <w:t>Click “Create”</w:t>
      </w:r>
    </w:p>
    <w:p w:rsidR="008041B0" w:rsidRDefault="008041B0" w:rsidP="00E13DF5">
      <w:pPr>
        <w:pStyle w:val="ListParagraph"/>
        <w:numPr>
          <w:ilvl w:val="1"/>
          <w:numId w:val="25"/>
        </w:numPr>
      </w:pPr>
      <w:r>
        <w:rPr>
          <w:noProof/>
          <w:lang w:eastAsia="en-US"/>
        </w:rPr>
        <w:drawing>
          <wp:inline distT="0" distB="0" distL="0" distR="0" wp14:anchorId="7FA3AADF" wp14:editId="107A596D">
            <wp:extent cx="1895475" cy="6191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95475" cy="619125"/>
                    </a:xfrm>
                    <a:prstGeom prst="rect">
                      <a:avLst/>
                    </a:prstGeom>
                  </pic:spPr>
                </pic:pic>
              </a:graphicData>
            </a:graphic>
          </wp:inline>
        </w:drawing>
      </w:r>
    </w:p>
    <w:p w:rsidR="008041B0" w:rsidRDefault="008041B0" w:rsidP="008041B0">
      <w:pPr>
        <w:pStyle w:val="ListParagraph"/>
        <w:numPr>
          <w:ilvl w:val="0"/>
          <w:numId w:val="25"/>
        </w:numPr>
      </w:pPr>
      <w:r>
        <w:t>Repeat steps 9 – 12d</w:t>
      </w:r>
    </w:p>
    <w:p w:rsidR="008041B0" w:rsidRDefault="008041B0" w:rsidP="008041B0">
      <w:pPr>
        <w:pStyle w:val="ListParagraph"/>
        <w:numPr>
          <w:ilvl w:val="1"/>
          <w:numId w:val="25"/>
        </w:numPr>
      </w:pPr>
      <w:r>
        <w:t>Make the alias “</w:t>
      </w:r>
      <w:proofErr w:type="spellStart"/>
      <w:r>
        <w:t>sqlLightVals</w:t>
      </w:r>
      <w:proofErr w:type="spellEnd"/>
      <w:r>
        <w:t>”</w:t>
      </w:r>
    </w:p>
    <w:p w:rsidR="008041B0" w:rsidRDefault="008041B0" w:rsidP="008041B0">
      <w:pPr>
        <w:pStyle w:val="ListParagraph"/>
        <w:numPr>
          <w:ilvl w:val="1"/>
          <w:numId w:val="25"/>
        </w:numPr>
      </w:pPr>
      <w:r>
        <w:t>For table, type “</w:t>
      </w:r>
      <w:proofErr w:type="spellStart"/>
      <w:r>
        <w:t>LightVals</w:t>
      </w:r>
      <w:proofErr w:type="spellEnd"/>
      <w:r>
        <w:t>” exactly as you did in the SQL DB Project</w:t>
      </w:r>
    </w:p>
    <w:p w:rsidR="008041B0" w:rsidRDefault="008041B0" w:rsidP="008041B0">
      <w:pPr>
        <w:pStyle w:val="ListParagraph"/>
        <w:numPr>
          <w:ilvl w:val="1"/>
          <w:numId w:val="25"/>
        </w:numPr>
      </w:pPr>
      <w:r>
        <w:rPr>
          <w:noProof/>
          <w:lang w:eastAsia="en-US"/>
        </w:rPr>
        <w:lastRenderedPageBreak/>
        <w:drawing>
          <wp:inline distT="0" distB="0" distL="0" distR="0" wp14:anchorId="7D511A38" wp14:editId="43652EC7">
            <wp:extent cx="1621242" cy="4292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24952" cy="4302423"/>
                    </a:xfrm>
                    <a:prstGeom prst="rect">
                      <a:avLst/>
                    </a:prstGeom>
                  </pic:spPr>
                </pic:pic>
              </a:graphicData>
            </a:graphic>
          </wp:inline>
        </w:drawing>
      </w:r>
    </w:p>
    <w:p w:rsidR="008041B0" w:rsidRDefault="008041B0" w:rsidP="008041B0">
      <w:pPr>
        <w:pStyle w:val="ListParagraph"/>
        <w:numPr>
          <w:ilvl w:val="1"/>
          <w:numId w:val="25"/>
        </w:numPr>
      </w:pPr>
      <w:r>
        <w:t>Click “Create”</w:t>
      </w:r>
    </w:p>
    <w:p w:rsidR="008041B0" w:rsidRDefault="008041B0" w:rsidP="008041B0">
      <w:pPr>
        <w:pStyle w:val="ListParagraph"/>
        <w:numPr>
          <w:ilvl w:val="1"/>
          <w:numId w:val="25"/>
        </w:numPr>
      </w:pPr>
      <w:r>
        <w:rPr>
          <w:noProof/>
          <w:lang w:eastAsia="en-US"/>
        </w:rPr>
        <w:drawing>
          <wp:inline distT="0" distB="0" distL="0" distR="0" wp14:anchorId="675C4CE2" wp14:editId="0C1CE45C">
            <wp:extent cx="1895475" cy="6191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95475" cy="619125"/>
                    </a:xfrm>
                    <a:prstGeom prst="rect">
                      <a:avLst/>
                    </a:prstGeom>
                  </pic:spPr>
                </pic:pic>
              </a:graphicData>
            </a:graphic>
          </wp:inline>
        </w:drawing>
      </w:r>
    </w:p>
    <w:p w:rsidR="00A43144" w:rsidRDefault="00A43144" w:rsidP="00A43144">
      <w:pPr>
        <w:pStyle w:val="ListParagraph"/>
        <w:numPr>
          <w:ilvl w:val="0"/>
          <w:numId w:val="25"/>
        </w:numPr>
      </w:pPr>
      <w:r>
        <w:t>Click on Query</w:t>
      </w:r>
    </w:p>
    <w:p w:rsidR="00A43144" w:rsidRDefault="00A43144" w:rsidP="00A43144">
      <w:pPr>
        <w:pStyle w:val="ListParagraph"/>
        <w:numPr>
          <w:ilvl w:val="1"/>
          <w:numId w:val="25"/>
        </w:numPr>
      </w:pPr>
      <w:r w:rsidRPr="00A43144">
        <w:lastRenderedPageBreak/>
        <w:drawing>
          <wp:inline distT="0" distB="0" distL="0" distR="0" wp14:anchorId="5674C422" wp14:editId="710F23A3">
            <wp:extent cx="3524250" cy="39493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26311" cy="3951679"/>
                    </a:xfrm>
                    <a:prstGeom prst="rect">
                      <a:avLst/>
                    </a:prstGeom>
                  </pic:spPr>
                </pic:pic>
              </a:graphicData>
            </a:graphic>
          </wp:inline>
        </w:drawing>
      </w:r>
    </w:p>
    <w:p w:rsidR="00A43144" w:rsidRDefault="00A43144" w:rsidP="00A43144">
      <w:pPr>
        <w:pStyle w:val="ListParagraph"/>
        <w:numPr>
          <w:ilvl w:val="0"/>
          <w:numId w:val="25"/>
        </w:numPr>
      </w:pPr>
      <w:r>
        <w:t>Type the following Query</w:t>
      </w:r>
    </w:p>
    <w:p w:rsidR="00A43144" w:rsidRDefault="00A43144" w:rsidP="00A43144">
      <w:pPr>
        <w:pStyle w:val="ListParagraph"/>
        <w:numPr>
          <w:ilvl w:val="1"/>
          <w:numId w:val="25"/>
        </w:numPr>
      </w:pPr>
      <w:r>
        <w:rPr>
          <w:noProof/>
          <w:lang w:eastAsia="en-US"/>
        </w:rPr>
        <w:drawing>
          <wp:inline distT="0" distB="0" distL="0" distR="0" wp14:anchorId="0927E3AD" wp14:editId="0F86AD54">
            <wp:extent cx="6130552" cy="876300"/>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45067" cy="878375"/>
                    </a:xfrm>
                    <a:prstGeom prst="rect">
                      <a:avLst/>
                    </a:prstGeom>
                  </pic:spPr>
                </pic:pic>
              </a:graphicData>
            </a:graphic>
          </wp:inline>
        </w:drawing>
      </w:r>
    </w:p>
    <w:p w:rsidR="00A43144" w:rsidRDefault="00A43144" w:rsidP="00A43144">
      <w:pPr>
        <w:pStyle w:val="ListParagraph"/>
        <w:numPr>
          <w:ilvl w:val="1"/>
          <w:numId w:val="25"/>
        </w:numPr>
      </w:pPr>
      <w:r>
        <w:t>The value after “INTO” should be your temperature and light output aliases</w:t>
      </w:r>
    </w:p>
    <w:p w:rsidR="00A43144" w:rsidRDefault="00A43144" w:rsidP="00A43144">
      <w:pPr>
        <w:pStyle w:val="ListParagraph"/>
        <w:numPr>
          <w:ilvl w:val="1"/>
          <w:numId w:val="25"/>
        </w:numPr>
      </w:pPr>
      <w:r>
        <w:t>The value after FROM should be your input alias</w:t>
      </w:r>
    </w:p>
    <w:p w:rsidR="00A43144" w:rsidRDefault="00BF513E" w:rsidP="00BF513E">
      <w:pPr>
        <w:pStyle w:val="ListParagraph"/>
        <w:numPr>
          <w:ilvl w:val="0"/>
          <w:numId w:val="25"/>
        </w:numPr>
      </w:pPr>
      <w:r>
        <w:t>Click Save</w:t>
      </w:r>
    </w:p>
    <w:p w:rsidR="00BF513E" w:rsidRDefault="00BF513E" w:rsidP="00BF513E">
      <w:pPr>
        <w:pStyle w:val="ListParagraph"/>
        <w:numPr>
          <w:ilvl w:val="1"/>
          <w:numId w:val="25"/>
        </w:numPr>
      </w:pPr>
      <w:r w:rsidRPr="00BF513E">
        <w:drawing>
          <wp:inline distT="0" distB="0" distL="0" distR="0" wp14:anchorId="5206B77B" wp14:editId="64BE3812">
            <wp:extent cx="5486400" cy="15900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86400" cy="1590040"/>
                    </a:xfrm>
                    <a:prstGeom prst="rect">
                      <a:avLst/>
                    </a:prstGeom>
                  </pic:spPr>
                </pic:pic>
              </a:graphicData>
            </a:graphic>
          </wp:inline>
        </w:drawing>
      </w:r>
    </w:p>
    <w:p w:rsidR="00BF513E" w:rsidRDefault="00BF513E" w:rsidP="00BF513E">
      <w:pPr>
        <w:pStyle w:val="ListParagraph"/>
        <w:numPr>
          <w:ilvl w:val="0"/>
          <w:numId w:val="25"/>
        </w:numPr>
      </w:pPr>
      <w:r>
        <w:t>Click “Start” on the Stream Job</w:t>
      </w:r>
    </w:p>
    <w:p w:rsidR="00BF513E" w:rsidRDefault="00BF513E" w:rsidP="00BF513E">
      <w:pPr>
        <w:pStyle w:val="ListParagraph"/>
        <w:numPr>
          <w:ilvl w:val="1"/>
          <w:numId w:val="25"/>
        </w:numPr>
      </w:pPr>
      <w:r w:rsidRPr="00BF513E">
        <w:lastRenderedPageBreak/>
        <w:drawing>
          <wp:inline distT="0" distB="0" distL="0" distR="0" wp14:anchorId="1E2F7BDB" wp14:editId="57A41184">
            <wp:extent cx="4207969" cy="480695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1188" cy="4810628"/>
                    </a:xfrm>
                    <a:prstGeom prst="rect">
                      <a:avLst/>
                    </a:prstGeom>
                  </pic:spPr>
                </pic:pic>
              </a:graphicData>
            </a:graphic>
          </wp:inline>
        </w:drawing>
      </w:r>
    </w:p>
    <w:p w:rsidR="00BF513E" w:rsidRDefault="00BF513E" w:rsidP="00BF513E">
      <w:pPr>
        <w:pStyle w:val="Heading2"/>
      </w:pPr>
      <w:r>
        <w:t>Verify Stream To Storage</w:t>
      </w:r>
    </w:p>
    <w:p w:rsidR="00BF513E" w:rsidRDefault="00BF513E" w:rsidP="00BF513E">
      <w:r>
        <w:t>This is great and all, theoretically we have a data stream, which is an aggregate of telemetry from n devices dropping into two different outputs in SQL.  But we should verify it.</w:t>
      </w:r>
    </w:p>
    <w:p w:rsidR="00BF513E" w:rsidRDefault="00BF513E" w:rsidP="00BF513E">
      <w:pPr>
        <w:pStyle w:val="ListParagraph"/>
        <w:numPr>
          <w:ilvl w:val="0"/>
          <w:numId w:val="26"/>
        </w:numPr>
      </w:pPr>
      <w:r>
        <w:t>From Visual Studio</w:t>
      </w:r>
    </w:p>
    <w:p w:rsidR="00BF513E" w:rsidRDefault="00BF513E" w:rsidP="00BF513E">
      <w:pPr>
        <w:pStyle w:val="ListParagraph"/>
        <w:numPr>
          <w:ilvl w:val="1"/>
          <w:numId w:val="26"/>
        </w:numPr>
      </w:pPr>
      <w:r>
        <w:t>Click on View</w:t>
      </w:r>
    </w:p>
    <w:p w:rsidR="00BF513E" w:rsidRDefault="00BF513E" w:rsidP="00BF513E">
      <w:pPr>
        <w:pStyle w:val="ListParagraph"/>
        <w:numPr>
          <w:ilvl w:val="2"/>
          <w:numId w:val="26"/>
        </w:numPr>
      </w:pPr>
      <w:r w:rsidRPr="00BF513E">
        <w:drawing>
          <wp:inline distT="0" distB="0" distL="0" distR="0" wp14:anchorId="7CD9EC9F" wp14:editId="42B2D313">
            <wp:extent cx="5486400" cy="44259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86400" cy="442595"/>
                    </a:xfrm>
                    <a:prstGeom prst="rect">
                      <a:avLst/>
                    </a:prstGeom>
                  </pic:spPr>
                </pic:pic>
              </a:graphicData>
            </a:graphic>
          </wp:inline>
        </w:drawing>
      </w:r>
    </w:p>
    <w:p w:rsidR="00BF513E" w:rsidRDefault="00BF513E" w:rsidP="00BF513E">
      <w:pPr>
        <w:pStyle w:val="ListParagraph"/>
        <w:numPr>
          <w:ilvl w:val="1"/>
          <w:numId w:val="26"/>
        </w:numPr>
      </w:pPr>
      <w:r>
        <w:t>Select “SQL Server Object Explorer”</w:t>
      </w:r>
    </w:p>
    <w:p w:rsidR="00BF513E" w:rsidRDefault="00BF513E" w:rsidP="00BF513E">
      <w:pPr>
        <w:pStyle w:val="ListParagraph"/>
        <w:numPr>
          <w:ilvl w:val="0"/>
          <w:numId w:val="26"/>
        </w:numPr>
      </w:pPr>
      <w:r>
        <w:t xml:space="preserve">Expand the Server hosting the </w:t>
      </w:r>
      <w:proofErr w:type="spellStart"/>
      <w:r>
        <w:t>mtp</w:t>
      </w:r>
      <w:proofErr w:type="spellEnd"/>
      <w:r>
        <w:t xml:space="preserve"> database.</w:t>
      </w:r>
    </w:p>
    <w:p w:rsidR="00BF513E" w:rsidRDefault="00BF513E" w:rsidP="00BF513E">
      <w:pPr>
        <w:pStyle w:val="ListParagraph"/>
        <w:numPr>
          <w:ilvl w:val="1"/>
          <w:numId w:val="26"/>
        </w:numPr>
      </w:pPr>
      <w:r>
        <w:rPr>
          <w:noProof/>
          <w:lang w:eastAsia="en-US"/>
        </w:rPr>
        <w:lastRenderedPageBreak/>
        <w:drawing>
          <wp:inline distT="0" distB="0" distL="0" distR="0" wp14:anchorId="5D1E7CA5" wp14:editId="33E0CBD0">
            <wp:extent cx="2870200" cy="2617519"/>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72604" cy="2619711"/>
                    </a:xfrm>
                    <a:prstGeom prst="rect">
                      <a:avLst/>
                    </a:prstGeom>
                  </pic:spPr>
                </pic:pic>
              </a:graphicData>
            </a:graphic>
          </wp:inline>
        </w:drawing>
      </w:r>
    </w:p>
    <w:p w:rsidR="00BF513E" w:rsidRDefault="00545C0B" w:rsidP="00BF513E">
      <w:pPr>
        <w:pStyle w:val="ListParagraph"/>
        <w:numPr>
          <w:ilvl w:val="1"/>
          <w:numId w:val="26"/>
        </w:numPr>
      </w:pPr>
      <w:r>
        <w:t>Expand Databases</w:t>
      </w:r>
    </w:p>
    <w:p w:rsidR="00545C0B" w:rsidRDefault="00545C0B" w:rsidP="00545C0B">
      <w:pPr>
        <w:pStyle w:val="ListParagraph"/>
        <w:numPr>
          <w:ilvl w:val="2"/>
          <w:numId w:val="26"/>
        </w:numPr>
      </w:pPr>
      <w:r>
        <w:rPr>
          <w:noProof/>
          <w:lang w:eastAsia="en-US"/>
        </w:rPr>
        <w:drawing>
          <wp:inline distT="0" distB="0" distL="0" distR="0" wp14:anchorId="754335DF" wp14:editId="5D226B33">
            <wp:extent cx="2351972" cy="26479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55315" cy="2651713"/>
                    </a:xfrm>
                    <a:prstGeom prst="rect">
                      <a:avLst/>
                    </a:prstGeom>
                  </pic:spPr>
                </pic:pic>
              </a:graphicData>
            </a:graphic>
          </wp:inline>
        </w:drawing>
      </w:r>
    </w:p>
    <w:p w:rsidR="00545C0B" w:rsidRDefault="00545C0B" w:rsidP="00545C0B">
      <w:pPr>
        <w:pStyle w:val="ListParagraph"/>
        <w:numPr>
          <w:ilvl w:val="1"/>
          <w:numId w:val="26"/>
        </w:numPr>
      </w:pPr>
      <w:r>
        <w:t>Right click your database</w:t>
      </w:r>
    </w:p>
    <w:p w:rsidR="00545C0B" w:rsidRDefault="00545C0B" w:rsidP="00545C0B">
      <w:pPr>
        <w:pStyle w:val="ListParagraph"/>
        <w:numPr>
          <w:ilvl w:val="1"/>
          <w:numId w:val="26"/>
        </w:numPr>
      </w:pPr>
      <w:r>
        <w:t>Select “New Query”</w:t>
      </w:r>
    </w:p>
    <w:p w:rsidR="00545C0B" w:rsidRDefault="00545C0B" w:rsidP="00545C0B">
      <w:pPr>
        <w:pStyle w:val="ListParagraph"/>
        <w:numPr>
          <w:ilvl w:val="0"/>
          <w:numId w:val="26"/>
        </w:numPr>
      </w:pPr>
      <w:r>
        <w:t>Execute the query “Select * from Temperatures”</w:t>
      </w:r>
    </w:p>
    <w:p w:rsidR="00BF513E" w:rsidRDefault="00545C0B" w:rsidP="00545C0B">
      <w:pPr>
        <w:pStyle w:val="ListParagraph"/>
        <w:numPr>
          <w:ilvl w:val="1"/>
          <w:numId w:val="26"/>
        </w:numPr>
      </w:pPr>
      <w:r w:rsidRPr="00545C0B">
        <w:lastRenderedPageBreak/>
        <w:drawing>
          <wp:inline distT="0" distB="0" distL="0" distR="0" wp14:anchorId="7A512A3B" wp14:editId="22B287A9">
            <wp:extent cx="4356324" cy="6007409"/>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56324" cy="6007409"/>
                    </a:xfrm>
                    <a:prstGeom prst="rect">
                      <a:avLst/>
                    </a:prstGeom>
                  </pic:spPr>
                </pic:pic>
              </a:graphicData>
            </a:graphic>
          </wp:inline>
        </w:drawing>
      </w:r>
    </w:p>
    <w:p w:rsidR="00545C0B" w:rsidRDefault="00545C0B" w:rsidP="00545C0B">
      <w:pPr>
        <w:pStyle w:val="ListParagraph"/>
        <w:numPr>
          <w:ilvl w:val="1"/>
          <w:numId w:val="26"/>
        </w:numPr>
      </w:pPr>
      <w:r>
        <w:t>If you have results, you are golden!</w:t>
      </w:r>
    </w:p>
    <w:p w:rsidR="00545C0B" w:rsidRDefault="00545C0B" w:rsidP="00545C0B">
      <w:pPr>
        <w:pStyle w:val="ListParagraph"/>
        <w:numPr>
          <w:ilvl w:val="0"/>
          <w:numId w:val="26"/>
        </w:numPr>
      </w:pPr>
      <w:r>
        <w:t>Repeat step 3 with the query</w:t>
      </w:r>
    </w:p>
    <w:p w:rsidR="00545C0B" w:rsidRDefault="00545C0B" w:rsidP="00545C0B">
      <w:pPr>
        <w:pStyle w:val="ListParagraph"/>
        <w:numPr>
          <w:ilvl w:val="1"/>
          <w:numId w:val="26"/>
        </w:numPr>
      </w:pPr>
      <w:r>
        <w:t xml:space="preserve">“Select * from </w:t>
      </w:r>
      <w:proofErr w:type="spellStart"/>
      <w:r>
        <w:t>LightVals</w:t>
      </w:r>
      <w:proofErr w:type="spellEnd"/>
      <w:r>
        <w:t>”</w:t>
      </w:r>
    </w:p>
    <w:p w:rsidR="003B68D3" w:rsidRDefault="003B68D3" w:rsidP="00545C0B">
      <w:pPr>
        <w:pStyle w:val="ListParagraph"/>
        <w:numPr>
          <w:ilvl w:val="1"/>
          <w:numId w:val="26"/>
        </w:numPr>
      </w:pPr>
      <w:bookmarkStart w:id="5" w:name="_GoBack"/>
      <w:r>
        <w:rPr>
          <w:noProof/>
          <w:lang w:eastAsia="en-US"/>
        </w:rPr>
        <w:lastRenderedPageBreak/>
        <w:drawing>
          <wp:inline distT="0" distB="0" distL="0" distR="0" wp14:anchorId="38A97A05" wp14:editId="6916E1F9">
            <wp:extent cx="2006600" cy="3008120"/>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08709" cy="3011282"/>
                    </a:xfrm>
                    <a:prstGeom prst="rect">
                      <a:avLst/>
                    </a:prstGeom>
                  </pic:spPr>
                </pic:pic>
              </a:graphicData>
            </a:graphic>
          </wp:inline>
        </w:drawing>
      </w:r>
      <w:bookmarkEnd w:id="5"/>
    </w:p>
    <w:p w:rsidR="00545C0B" w:rsidRPr="00BF513E" w:rsidRDefault="00545C0B" w:rsidP="00545C0B"/>
    <w:p w:rsidR="00C6162D" w:rsidRPr="00990D8B" w:rsidRDefault="00C6162D" w:rsidP="00C6162D">
      <w:pPr>
        <w:pStyle w:val="Heading1"/>
      </w:pPr>
    </w:p>
    <w:sectPr w:rsidR="00C6162D" w:rsidRPr="00990D8B">
      <w:footerReference w:type="default" r:id="rId183"/>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3564" w:rsidRDefault="00E73564">
      <w:pPr>
        <w:spacing w:before="0" w:after="0" w:line="240" w:lineRule="auto"/>
      </w:pPr>
      <w:r>
        <w:separator/>
      </w:r>
    </w:p>
  </w:endnote>
  <w:endnote w:type="continuationSeparator" w:id="0">
    <w:p w:rsidR="00E73564" w:rsidRDefault="00E735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F33" w:rsidRDefault="008D3F33">
    <w:pPr>
      <w:pStyle w:val="Footer"/>
    </w:pPr>
    <w:r>
      <w:t xml:space="preserve">Page </w:t>
    </w:r>
    <w:r>
      <w:fldChar w:fldCharType="begin"/>
    </w:r>
    <w:r>
      <w:instrText xml:space="preserve"> PAGE  \* Arabic  \* MERGEFORMAT </w:instrText>
    </w:r>
    <w:r>
      <w:fldChar w:fldCharType="separate"/>
    </w:r>
    <w:r w:rsidR="003B68D3">
      <w:rPr>
        <w:noProof/>
      </w:rPr>
      <w:t>87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3564" w:rsidRDefault="00E73564">
      <w:pPr>
        <w:spacing w:before="0" w:after="0" w:line="240" w:lineRule="auto"/>
      </w:pPr>
      <w:r>
        <w:separator/>
      </w:r>
    </w:p>
  </w:footnote>
  <w:footnote w:type="continuationSeparator" w:id="0">
    <w:p w:rsidR="00E73564" w:rsidRDefault="00E73564">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5746C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1B531A6"/>
    <w:multiLevelType w:val="hybridMultilevel"/>
    <w:tmpl w:val="34261688"/>
    <w:lvl w:ilvl="0" w:tplc="D73A724E">
      <w:start w:val="1"/>
      <w:numFmt w:val="decimal"/>
      <w:lvlText w:val="%1."/>
      <w:lvlJc w:val="left"/>
      <w:pPr>
        <w:ind w:left="720" w:hanging="360"/>
      </w:pPr>
      <w:rPr>
        <w:rFonts w:hint="default"/>
      </w:rPr>
    </w:lvl>
    <w:lvl w:ilvl="1" w:tplc="8F149AEA">
      <w:start w:val="1"/>
      <w:numFmt w:val="lowerLetter"/>
      <w:lvlText w:val="%2."/>
      <w:lvlJc w:val="left"/>
      <w:pPr>
        <w:ind w:left="1440" w:hanging="360"/>
      </w:pPr>
    </w:lvl>
    <w:lvl w:ilvl="2" w:tplc="8640C4EE" w:tentative="1">
      <w:start w:val="1"/>
      <w:numFmt w:val="lowerRoman"/>
      <w:lvlText w:val="%3."/>
      <w:lvlJc w:val="right"/>
      <w:pPr>
        <w:ind w:left="2160" w:hanging="180"/>
      </w:pPr>
    </w:lvl>
    <w:lvl w:ilvl="3" w:tplc="72E8D2F8" w:tentative="1">
      <w:start w:val="1"/>
      <w:numFmt w:val="decimal"/>
      <w:lvlText w:val="%4."/>
      <w:lvlJc w:val="left"/>
      <w:pPr>
        <w:ind w:left="2880" w:hanging="360"/>
      </w:pPr>
    </w:lvl>
    <w:lvl w:ilvl="4" w:tplc="1DB4EC52" w:tentative="1">
      <w:start w:val="1"/>
      <w:numFmt w:val="lowerLetter"/>
      <w:lvlText w:val="%5."/>
      <w:lvlJc w:val="left"/>
      <w:pPr>
        <w:ind w:left="3600" w:hanging="360"/>
      </w:pPr>
    </w:lvl>
    <w:lvl w:ilvl="5" w:tplc="CA48B168" w:tentative="1">
      <w:start w:val="1"/>
      <w:numFmt w:val="lowerRoman"/>
      <w:lvlText w:val="%6."/>
      <w:lvlJc w:val="right"/>
      <w:pPr>
        <w:ind w:left="4320" w:hanging="180"/>
      </w:pPr>
    </w:lvl>
    <w:lvl w:ilvl="6" w:tplc="597A018C" w:tentative="1">
      <w:start w:val="1"/>
      <w:numFmt w:val="decimal"/>
      <w:lvlText w:val="%7."/>
      <w:lvlJc w:val="left"/>
      <w:pPr>
        <w:ind w:left="5040" w:hanging="360"/>
      </w:pPr>
    </w:lvl>
    <w:lvl w:ilvl="7" w:tplc="9B129AB8" w:tentative="1">
      <w:start w:val="1"/>
      <w:numFmt w:val="lowerLetter"/>
      <w:lvlText w:val="%8."/>
      <w:lvlJc w:val="left"/>
      <w:pPr>
        <w:ind w:left="5760" w:hanging="360"/>
      </w:pPr>
    </w:lvl>
    <w:lvl w:ilvl="8" w:tplc="0AA4A874" w:tentative="1">
      <w:start w:val="1"/>
      <w:numFmt w:val="lowerRoman"/>
      <w:lvlText w:val="%9."/>
      <w:lvlJc w:val="right"/>
      <w:pPr>
        <w:ind w:left="6480" w:hanging="180"/>
      </w:pPr>
    </w:lvl>
  </w:abstractNum>
  <w:abstractNum w:abstractNumId="3" w15:restartNumberingAfterBreak="0">
    <w:nsid w:val="02900FE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A45C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FF43C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19E1D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5A51094"/>
    <w:multiLevelType w:val="hybridMultilevel"/>
    <w:tmpl w:val="9816ED4C"/>
    <w:lvl w:ilvl="0" w:tplc="A9303C4E">
      <w:start w:val="1"/>
      <w:numFmt w:val="decimal"/>
      <w:lvlText w:val="%1."/>
      <w:lvlJc w:val="left"/>
      <w:pPr>
        <w:ind w:left="720" w:hanging="360"/>
      </w:pPr>
      <w:rPr>
        <w:rFonts w:hint="default"/>
      </w:rPr>
    </w:lvl>
    <w:lvl w:ilvl="1" w:tplc="062E5D24">
      <w:start w:val="1"/>
      <w:numFmt w:val="lowerLetter"/>
      <w:lvlText w:val="%2."/>
      <w:lvlJc w:val="left"/>
      <w:pPr>
        <w:ind w:left="1440" w:hanging="360"/>
      </w:pPr>
    </w:lvl>
    <w:lvl w:ilvl="2" w:tplc="ADF40296" w:tentative="1">
      <w:start w:val="1"/>
      <w:numFmt w:val="lowerRoman"/>
      <w:lvlText w:val="%3."/>
      <w:lvlJc w:val="right"/>
      <w:pPr>
        <w:ind w:left="2160" w:hanging="180"/>
      </w:pPr>
    </w:lvl>
    <w:lvl w:ilvl="3" w:tplc="89B0C42E" w:tentative="1">
      <w:start w:val="1"/>
      <w:numFmt w:val="decimal"/>
      <w:lvlText w:val="%4."/>
      <w:lvlJc w:val="left"/>
      <w:pPr>
        <w:ind w:left="2880" w:hanging="360"/>
      </w:pPr>
    </w:lvl>
    <w:lvl w:ilvl="4" w:tplc="A7E68F04" w:tentative="1">
      <w:start w:val="1"/>
      <w:numFmt w:val="lowerLetter"/>
      <w:lvlText w:val="%5."/>
      <w:lvlJc w:val="left"/>
      <w:pPr>
        <w:ind w:left="3600" w:hanging="360"/>
      </w:pPr>
    </w:lvl>
    <w:lvl w:ilvl="5" w:tplc="04F202A6" w:tentative="1">
      <w:start w:val="1"/>
      <w:numFmt w:val="lowerRoman"/>
      <w:lvlText w:val="%6."/>
      <w:lvlJc w:val="right"/>
      <w:pPr>
        <w:ind w:left="4320" w:hanging="180"/>
      </w:pPr>
    </w:lvl>
    <w:lvl w:ilvl="6" w:tplc="EE5CBF32" w:tentative="1">
      <w:start w:val="1"/>
      <w:numFmt w:val="decimal"/>
      <w:lvlText w:val="%7."/>
      <w:lvlJc w:val="left"/>
      <w:pPr>
        <w:ind w:left="5040" w:hanging="360"/>
      </w:pPr>
    </w:lvl>
    <w:lvl w:ilvl="7" w:tplc="6A10755C" w:tentative="1">
      <w:start w:val="1"/>
      <w:numFmt w:val="lowerLetter"/>
      <w:lvlText w:val="%8."/>
      <w:lvlJc w:val="left"/>
      <w:pPr>
        <w:ind w:left="5760" w:hanging="360"/>
      </w:pPr>
    </w:lvl>
    <w:lvl w:ilvl="8" w:tplc="BDB08F4E" w:tentative="1">
      <w:start w:val="1"/>
      <w:numFmt w:val="lowerRoman"/>
      <w:lvlText w:val="%9."/>
      <w:lvlJc w:val="right"/>
      <w:pPr>
        <w:ind w:left="6480" w:hanging="180"/>
      </w:pPr>
    </w:lvl>
  </w:abstractNum>
  <w:abstractNum w:abstractNumId="8" w15:restartNumberingAfterBreak="0">
    <w:nsid w:val="1B925E0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6136D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A802980"/>
    <w:multiLevelType w:val="hybridMultilevel"/>
    <w:tmpl w:val="7302A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F72ABD"/>
    <w:multiLevelType w:val="hybridMultilevel"/>
    <w:tmpl w:val="893A0B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5A65B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83473E7"/>
    <w:multiLevelType w:val="hybridMultilevel"/>
    <w:tmpl w:val="8BDE5EB0"/>
    <w:lvl w:ilvl="0" w:tplc="DBE0CC64">
      <w:start w:val="1"/>
      <w:numFmt w:val="bullet"/>
      <w:lvlText w:val="*"/>
      <w:lvlJc w:val="left"/>
      <w:pPr>
        <w:tabs>
          <w:tab w:val="num" w:pos="720"/>
        </w:tabs>
        <w:ind w:left="720" w:hanging="360"/>
      </w:pPr>
      <w:rPr>
        <w:rFonts w:ascii="Segoe UI" w:hAnsi="Segoe UI" w:hint="default"/>
      </w:rPr>
    </w:lvl>
    <w:lvl w:ilvl="1" w:tplc="CD560A18" w:tentative="1">
      <w:start w:val="1"/>
      <w:numFmt w:val="bullet"/>
      <w:lvlText w:val="*"/>
      <w:lvlJc w:val="left"/>
      <w:pPr>
        <w:tabs>
          <w:tab w:val="num" w:pos="1440"/>
        </w:tabs>
        <w:ind w:left="1440" w:hanging="360"/>
      </w:pPr>
      <w:rPr>
        <w:rFonts w:ascii="Segoe UI" w:hAnsi="Segoe UI" w:hint="default"/>
      </w:rPr>
    </w:lvl>
    <w:lvl w:ilvl="2" w:tplc="9EEE8B2C" w:tentative="1">
      <w:start w:val="1"/>
      <w:numFmt w:val="bullet"/>
      <w:lvlText w:val="*"/>
      <w:lvlJc w:val="left"/>
      <w:pPr>
        <w:tabs>
          <w:tab w:val="num" w:pos="2160"/>
        </w:tabs>
        <w:ind w:left="2160" w:hanging="360"/>
      </w:pPr>
      <w:rPr>
        <w:rFonts w:ascii="Segoe UI" w:hAnsi="Segoe UI" w:hint="default"/>
      </w:rPr>
    </w:lvl>
    <w:lvl w:ilvl="3" w:tplc="863E6904" w:tentative="1">
      <w:start w:val="1"/>
      <w:numFmt w:val="bullet"/>
      <w:lvlText w:val="*"/>
      <w:lvlJc w:val="left"/>
      <w:pPr>
        <w:tabs>
          <w:tab w:val="num" w:pos="2880"/>
        </w:tabs>
        <w:ind w:left="2880" w:hanging="360"/>
      </w:pPr>
      <w:rPr>
        <w:rFonts w:ascii="Segoe UI" w:hAnsi="Segoe UI" w:hint="default"/>
      </w:rPr>
    </w:lvl>
    <w:lvl w:ilvl="4" w:tplc="4E20752C" w:tentative="1">
      <w:start w:val="1"/>
      <w:numFmt w:val="bullet"/>
      <w:lvlText w:val="*"/>
      <w:lvlJc w:val="left"/>
      <w:pPr>
        <w:tabs>
          <w:tab w:val="num" w:pos="3600"/>
        </w:tabs>
        <w:ind w:left="3600" w:hanging="360"/>
      </w:pPr>
      <w:rPr>
        <w:rFonts w:ascii="Segoe UI" w:hAnsi="Segoe UI" w:hint="default"/>
      </w:rPr>
    </w:lvl>
    <w:lvl w:ilvl="5" w:tplc="BB902E1E" w:tentative="1">
      <w:start w:val="1"/>
      <w:numFmt w:val="bullet"/>
      <w:lvlText w:val="*"/>
      <w:lvlJc w:val="left"/>
      <w:pPr>
        <w:tabs>
          <w:tab w:val="num" w:pos="4320"/>
        </w:tabs>
        <w:ind w:left="4320" w:hanging="360"/>
      </w:pPr>
      <w:rPr>
        <w:rFonts w:ascii="Segoe UI" w:hAnsi="Segoe UI" w:hint="default"/>
      </w:rPr>
    </w:lvl>
    <w:lvl w:ilvl="6" w:tplc="817253DA" w:tentative="1">
      <w:start w:val="1"/>
      <w:numFmt w:val="bullet"/>
      <w:lvlText w:val="*"/>
      <w:lvlJc w:val="left"/>
      <w:pPr>
        <w:tabs>
          <w:tab w:val="num" w:pos="5040"/>
        </w:tabs>
        <w:ind w:left="5040" w:hanging="360"/>
      </w:pPr>
      <w:rPr>
        <w:rFonts w:ascii="Segoe UI" w:hAnsi="Segoe UI" w:hint="default"/>
      </w:rPr>
    </w:lvl>
    <w:lvl w:ilvl="7" w:tplc="2368D20C" w:tentative="1">
      <w:start w:val="1"/>
      <w:numFmt w:val="bullet"/>
      <w:lvlText w:val="*"/>
      <w:lvlJc w:val="left"/>
      <w:pPr>
        <w:tabs>
          <w:tab w:val="num" w:pos="5760"/>
        </w:tabs>
        <w:ind w:left="5760" w:hanging="360"/>
      </w:pPr>
      <w:rPr>
        <w:rFonts w:ascii="Segoe UI" w:hAnsi="Segoe UI" w:hint="default"/>
      </w:rPr>
    </w:lvl>
    <w:lvl w:ilvl="8" w:tplc="8FD45E42" w:tentative="1">
      <w:start w:val="1"/>
      <w:numFmt w:val="bullet"/>
      <w:lvlText w:val="*"/>
      <w:lvlJc w:val="left"/>
      <w:pPr>
        <w:tabs>
          <w:tab w:val="num" w:pos="6480"/>
        </w:tabs>
        <w:ind w:left="6480" w:hanging="360"/>
      </w:pPr>
      <w:rPr>
        <w:rFonts w:ascii="Segoe UI" w:hAnsi="Segoe UI" w:hint="default"/>
      </w:rPr>
    </w:lvl>
  </w:abstractNum>
  <w:abstractNum w:abstractNumId="14" w15:restartNumberingAfterBreak="0">
    <w:nsid w:val="400076E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96A1E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4046DB8"/>
    <w:multiLevelType w:val="hybridMultilevel"/>
    <w:tmpl w:val="17441148"/>
    <w:lvl w:ilvl="0" w:tplc="6F42BFC0">
      <w:start w:val="1"/>
      <w:numFmt w:val="bullet"/>
      <w:lvlText w:val="•"/>
      <w:lvlJc w:val="left"/>
      <w:pPr>
        <w:tabs>
          <w:tab w:val="num" w:pos="720"/>
        </w:tabs>
        <w:ind w:left="720" w:hanging="360"/>
      </w:pPr>
      <w:rPr>
        <w:rFonts w:ascii="Arial" w:hAnsi="Arial" w:hint="default"/>
      </w:rPr>
    </w:lvl>
    <w:lvl w:ilvl="1" w:tplc="DEEEF990" w:tentative="1">
      <w:start w:val="1"/>
      <w:numFmt w:val="bullet"/>
      <w:lvlText w:val="•"/>
      <w:lvlJc w:val="left"/>
      <w:pPr>
        <w:tabs>
          <w:tab w:val="num" w:pos="1440"/>
        </w:tabs>
        <w:ind w:left="1440" w:hanging="360"/>
      </w:pPr>
      <w:rPr>
        <w:rFonts w:ascii="Arial" w:hAnsi="Arial" w:hint="default"/>
      </w:rPr>
    </w:lvl>
    <w:lvl w:ilvl="2" w:tplc="D3BED2CE" w:tentative="1">
      <w:start w:val="1"/>
      <w:numFmt w:val="bullet"/>
      <w:lvlText w:val="•"/>
      <w:lvlJc w:val="left"/>
      <w:pPr>
        <w:tabs>
          <w:tab w:val="num" w:pos="2160"/>
        </w:tabs>
        <w:ind w:left="2160" w:hanging="360"/>
      </w:pPr>
      <w:rPr>
        <w:rFonts w:ascii="Arial" w:hAnsi="Arial" w:hint="default"/>
      </w:rPr>
    </w:lvl>
    <w:lvl w:ilvl="3" w:tplc="D6B47476" w:tentative="1">
      <w:start w:val="1"/>
      <w:numFmt w:val="bullet"/>
      <w:lvlText w:val="•"/>
      <w:lvlJc w:val="left"/>
      <w:pPr>
        <w:tabs>
          <w:tab w:val="num" w:pos="2880"/>
        </w:tabs>
        <w:ind w:left="2880" w:hanging="360"/>
      </w:pPr>
      <w:rPr>
        <w:rFonts w:ascii="Arial" w:hAnsi="Arial" w:hint="default"/>
      </w:rPr>
    </w:lvl>
    <w:lvl w:ilvl="4" w:tplc="3E2A4A34" w:tentative="1">
      <w:start w:val="1"/>
      <w:numFmt w:val="bullet"/>
      <w:lvlText w:val="•"/>
      <w:lvlJc w:val="left"/>
      <w:pPr>
        <w:tabs>
          <w:tab w:val="num" w:pos="3600"/>
        </w:tabs>
        <w:ind w:left="3600" w:hanging="360"/>
      </w:pPr>
      <w:rPr>
        <w:rFonts w:ascii="Arial" w:hAnsi="Arial" w:hint="default"/>
      </w:rPr>
    </w:lvl>
    <w:lvl w:ilvl="5" w:tplc="341469C0" w:tentative="1">
      <w:start w:val="1"/>
      <w:numFmt w:val="bullet"/>
      <w:lvlText w:val="•"/>
      <w:lvlJc w:val="left"/>
      <w:pPr>
        <w:tabs>
          <w:tab w:val="num" w:pos="4320"/>
        </w:tabs>
        <w:ind w:left="4320" w:hanging="360"/>
      </w:pPr>
      <w:rPr>
        <w:rFonts w:ascii="Arial" w:hAnsi="Arial" w:hint="default"/>
      </w:rPr>
    </w:lvl>
    <w:lvl w:ilvl="6" w:tplc="567C6A3A" w:tentative="1">
      <w:start w:val="1"/>
      <w:numFmt w:val="bullet"/>
      <w:lvlText w:val="•"/>
      <w:lvlJc w:val="left"/>
      <w:pPr>
        <w:tabs>
          <w:tab w:val="num" w:pos="5040"/>
        </w:tabs>
        <w:ind w:left="5040" w:hanging="360"/>
      </w:pPr>
      <w:rPr>
        <w:rFonts w:ascii="Arial" w:hAnsi="Arial" w:hint="default"/>
      </w:rPr>
    </w:lvl>
    <w:lvl w:ilvl="7" w:tplc="C6D80222" w:tentative="1">
      <w:start w:val="1"/>
      <w:numFmt w:val="bullet"/>
      <w:lvlText w:val="•"/>
      <w:lvlJc w:val="left"/>
      <w:pPr>
        <w:tabs>
          <w:tab w:val="num" w:pos="5760"/>
        </w:tabs>
        <w:ind w:left="5760" w:hanging="360"/>
      </w:pPr>
      <w:rPr>
        <w:rFonts w:ascii="Arial" w:hAnsi="Arial" w:hint="default"/>
      </w:rPr>
    </w:lvl>
    <w:lvl w:ilvl="8" w:tplc="335E0A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BF5104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CEC02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0D92E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96060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F1A02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0"/>
  </w:num>
  <w:num w:numId="3">
    <w:abstractNumId w:val="3"/>
  </w:num>
  <w:num w:numId="4">
    <w:abstractNumId w:val="3"/>
  </w:num>
  <w:num w:numId="5">
    <w:abstractNumId w:val="0"/>
  </w:num>
  <w:num w:numId="6">
    <w:abstractNumId w:val="3"/>
  </w:num>
  <w:num w:numId="7">
    <w:abstractNumId w:val="10"/>
  </w:num>
  <w:num w:numId="8">
    <w:abstractNumId w:val="7"/>
  </w:num>
  <w:num w:numId="9">
    <w:abstractNumId w:val="2"/>
  </w:num>
  <w:num w:numId="10">
    <w:abstractNumId w:val="11"/>
  </w:num>
  <w:num w:numId="11">
    <w:abstractNumId w:val="18"/>
  </w:num>
  <w:num w:numId="12">
    <w:abstractNumId w:val="1"/>
  </w:num>
  <w:num w:numId="13">
    <w:abstractNumId w:val="21"/>
  </w:num>
  <w:num w:numId="14">
    <w:abstractNumId w:val="9"/>
  </w:num>
  <w:num w:numId="15">
    <w:abstractNumId w:val="13"/>
  </w:num>
  <w:num w:numId="16">
    <w:abstractNumId w:val="6"/>
  </w:num>
  <w:num w:numId="17">
    <w:abstractNumId w:val="15"/>
  </w:num>
  <w:num w:numId="18">
    <w:abstractNumId w:val="20"/>
  </w:num>
  <w:num w:numId="19">
    <w:abstractNumId w:val="8"/>
  </w:num>
  <w:num w:numId="20">
    <w:abstractNumId w:val="19"/>
  </w:num>
  <w:num w:numId="21">
    <w:abstractNumId w:val="17"/>
  </w:num>
  <w:num w:numId="22">
    <w:abstractNumId w:val="16"/>
  </w:num>
  <w:num w:numId="23">
    <w:abstractNumId w:val="12"/>
  </w:num>
  <w:num w:numId="24">
    <w:abstractNumId w:val="14"/>
  </w:num>
  <w:num w:numId="25">
    <w:abstractNumId w:val="4"/>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573"/>
    <w:rsid w:val="0002553A"/>
    <w:rsid w:val="00056FFA"/>
    <w:rsid w:val="000773FB"/>
    <w:rsid w:val="0008309F"/>
    <w:rsid w:val="00095D01"/>
    <w:rsid w:val="000A1A83"/>
    <w:rsid w:val="000B7F42"/>
    <w:rsid w:val="000E3EE5"/>
    <w:rsid w:val="00115CEF"/>
    <w:rsid w:val="0016690C"/>
    <w:rsid w:val="001B2B2B"/>
    <w:rsid w:val="001E2C61"/>
    <w:rsid w:val="001E7C31"/>
    <w:rsid w:val="002142ED"/>
    <w:rsid w:val="002163EE"/>
    <w:rsid w:val="00254AF8"/>
    <w:rsid w:val="002F35C8"/>
    <w:rsid w:val="00344E10"/>
    <w:rsid w:val="003806E6"/>
    <w:rsid w:val="003B68D3"/>
    <w:rsid w:val="003C3B11"/>
    <w:rsid w:val="00403193"/>
    <w:rsid w:val="00440BDB"/>
    <w:rsid w:val="00455061"/>
    <w:rsid w:val="004E410B"/>
    <w:rsid w:val="005239C6"/>
    <w:rsid w:val="00523DF5"/>
    <w:rsid w:val="00545C0B"/>
    <w:rsid w:val="005761D6"/>
    <w:rsid w:val="005B5861"/>
    <w:rsid w:val="005D1D88"/>
    <w:rsid w:val="00661525"/>
    <w:rsid w:val="006704D8"/>
    <w:rsid w:val="006775C4"/>
    <w:rsid w:val="00691908"/>
    <w:rsid w:val="006C2EAE"/>
    <w:rsid w:val="00727B8F"/>
    <w:rsid w:val="00770F1C"/>
    <w:rsid w:val="007A3A2A"/>
    <w:rsid w:val="008041B0"/>
    <w:rsid w:val="00813B22"/>
    <w:rsid w:val="00813B42"/>
    <w:rsid w:val="00824F33"/>
    <w:rsid w:val="00835BFF"/>
    <w:rsid w:val="00856D80"/>
    <w:rsid w:val="008841E5"/>
    <w:rsid w:val="008B6C93"/>
    <w:rsid w:val="008D0E9F"/>
    <w:rsid w:val="008D35DC"/>
    <w:rsid w:val="008D3F33"/>
    <w:rsid w:val="00914D68"/>
    <w:rsid w:val="00914E22"/>
    <w:rsid w:val="00933909"/>
    <w:rsid w:val="00960632"/>
    <w:rsid w:val="00983A4D"/>
    <w:rsid w:val="00987C77"/>
    <w:rsid w:val="00990D8B"/>
    <w:rsid w:val="009C74E9"/>
    <w:rsid w:val="00A43144"/>
    <w:rsid w:val="00AC1798"/>
    <w:rsid w:val="00AE1573"/>
    <w:rsid w:val="00AE2E9C"/>
    <w:rsid w:val="00AE640A"/>
    <w:rsid w:val="00B35695"/>
    <w:rsid w:val="00B42925"/>
    <w:rsid w:val="00B4515C"/>
    <w:rsid w:val="00B54446"/>
    <w:rsid w:val="00BC779C"/>
    <w:rsid w:val="00BF513E"/>
    <w:rsid w:val="00C441E4"/>
    <w:rsid w:val="00C4634C"/>
    <w:rsid w:val="00C5261C"/>
    <w:rsid w:val="00C6162D"/>
    <w:rsid w:val="00C700C2"/>
    <w:rsid w:val="00C72EA4"/>
    <w:rsid w:val="00C75729"/>
    <w:rsid w:val="00C75A82"/>
    <w:rsid w:val="00CE0E95"/>
    <w:rsid w:val="00CF442A"/>
    <w:rsid w:val="00D76A46"/>
    <w:rsid w:val="00DC24FF"/>
    <w:rsid w:val="00E00D11"/>
    <w:rsid w:val="00E13DF5"/>
    <w:rsid w:val="00E73564"/>
    <w:rsid w:val="00EB1E9B"/>
    <w:rsid w:val="00EE2825"/>
    <w:rsid w:val="00EE4D9D"/>
    <w:rsid w:val="00EE7907"/>
    <w:rsid w:val="00EF6092"/>
    <w:rsid w:val="00F2615F"/>
    <w:rsid w:val="00F447C1"/>
    <w:rsid w:val="00F71918"/>
    <w:rsid w:val="00F9418D"/>
    <w:rsid w:val="00FD6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10392AD4-81D9-46FC-922E-0C832DA10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4D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4120">
      <w:bodyDiv w:val="1"/>
      <w:marLeft w:val="0"/>
      <w:marRight w:val="0"/>
      <w:marTop w:val="0"/>
      <w:marBottom w:val="0"/>
      <w:divBdr>
        <w:top w:val="none" w:sz="0" w:space="0" w:color="auto"/>
        <w:left w:val="none" w:sz="0" w:space="0" w:color="auto"/>
        <w:bottom w:val="none" w:sz="0" w:space="0" w:color="auto"/>
        <w:right w:val="none" w:sz="0" w:space="0" w:color="auto"/>
      </w:divBdr>
    </w:div>
    <w:div w:id="283971749">
      <w:bodyDiv w:val="1"/>
      <w:marLeft w:val="0"/>
      <w:marRight w:val="0"/>
      <w:marTop w:val="0"/>
      <w:marBottom w:val="0"/>
      <w:divBdr>
        <w:top w:val="none" w:sz="0" w:space="0" w:color="auto"/>
        <w:left w:val="none" w:sz="0" w:space="0" w:color="auto"/>
        <w:bottom w:val="none" w:sz="0" w:space="0" w:color="auto"/>
        <w:right w:val="none" w:sz="0" w:space="0" w:color="auto"/>
      </w:divBdr>
    </w:div>
    <w:div w:id="425419332">
      <w:bodyDiv w:val="1"/>
      <w:marLeft w:val="0"/>
      <w:marRight w:val="0"/>
      <w:marTop w:val="0"/>
      <w:marBottom w:val="0"/>
      <w:divBdr>
        <w:top w:val="none" w:sz="0" w:space="0" w:color="auto"/>
        <w:left w:val="none" w:sz="0" w:space="0" w:color="auto"/>
        <w:bottom w:val="none" w:sz="0" w:space="0" w:color="auto"/>
        <w:right w:val="none" w:sz="0" w:space="0" w:color="auto"/>
      </w:divBdr>
    </w:div>
    <w:div w:id="793984421">
      <w:bodyDiv w:val="1"/>
      <w:marLeft w:val="0"/>
      <w:marRight w:val="0"/>
      <w:marTop w:val="0"/>
      <w:marBottom w:val="0"/>
      <w:divBdr>
        <w:top w:val="none" w:sz="0" w:space="0" w:color="auto"/>
        <w:left w:val="none" w:sz="0" w:space="0" w:color="auto"/>
        <w:bottom w:val="none" w:sz="0" w:space="0" w:color="auto"/>
        <w:right w:val="none" w:sz="0" w:space="0" w:color="auto"/>
      </w:divBdr>
      <w:divsChild>
        <w:div w:id="556597403">
          <w:marLeft w:val="144"/>
          <w:marRight w:val="0"/>
          <w:marTop w:val="0"/>
          <w:marBottom w:val="0"/>
          <w:divBdr>
            <w:top w:val="none" w:sz="0" w:space="0" w:color="auto"/>
            <w:left w:val="none" w:sz="0" w:space="0" w:color="auto"/>
            <w:bottom w:val="none" w:sz="0" w:space="0" w:color="auto"/>
            <w:right w:val="none" w:sz="0" w:space="0" w:color="auto"/>
          </w:divBdr>
        </w:div>
      </w:divsChild>
    </w:div>
    <w:div w:id="856118537">
      <w:bodyDiv w:val="1"/>
      <w:marLeft w:val="0"/>
      <w:marRight w:val="0"/>
      <w:marTop w:val="0"/>
      <w:marBottom w:val="0"/>
      <w:divBdr>
        <w:top w:val="none" w:sz="0" w:space="0" w:color="auto"/>
        <w:left w:val="none" w:sz="0" w:space="0" w:color="auto"/>
        <w:bottom w:val="none" w:sz="0" w:space="0" w:color="auto"/>
        <w:right w:val="none" w:sz="0" w:space="0" w:color="auto"/>
      </w:divBdr>
      <w:divsChild>
        <w:div w:id="1027369185">
          <w:marLeft w:val="144"/>
          <w:marRight w:val="0"/>
          <w:marTop w:val="0"/>
          <w:marBottom w:val="0"/>
          <w:divBdr>
            <w:top w:val="none" w:sz="0" w:space="0" w:color="auto"/>
            <w:left w:val="none" w:sz="0" w:space="0" w:color="auto"/>
            <w:bottom w:val="none" w:sz="0" w:space="0" w:color="auto"/>
            <w:right w:val="none" w:sz="0" w:space="0" w:color="auto"/>
          </w:divBdr>
        </w:div>
      </w:divsChild>
    </w:div>
    <w:div w:id="88795864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899389783">
      <w:bodyDiv w:val="1"/>
      <w:marLeft w:val="0"/>
      <w:marRight w:val="0"/>
      <w:marTop w:val="0"/>
      <w:marBottom w:val="0"/>
      <w:divBdr>
        <w:top w:val="none" w:sz="0" w:space="0" w:color="auto"/>
        <w:left w:val="none" w:sz="0" w:space="0" w:color="auto"/>
        <w:bottom w:val="none" w:sz="0" w:space="0" w:color="auto"/>
        <w:right w:val="none" w:sz="0" w:space="0" w:color="auto"/>
      </w:divBdr>
      <w:divsChild>
        <w:div w:id="1303003230">
          <w:marLeft w:val="547"/>
          <w:marRight w:val="0"/>
          <w:marTop w:val="134"/>
          <w:marBottom w:val="0"/>
          <w:divBdr>
            <w:top w:val="none" w:sz="0" w:space="0" w:color="auto"/>
            <w:left w:val="none" w:sz="0" w:space="0" w:color="auto"/>
            <w:bottom w:val="none" w:sz="0" w:space="0" w:color="auto"/>
            <w:right w:val="none" w:sz="0" w:space="0" w:color="auto"/>
          </w:divBdr>
        </w:div>
      </w:divsChild>
    </w:div>
    <w:div w:id="189989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hyperlink" Target="http://go.microsoft.com/fwlink/?LinkID=708576" TargetMode="External"/><Relationship Id="rId107" Type="http://schemas.openxmlformats.org/officeDocument/2006/relationships/image" Target="media/image93.png"/><Relationship Id="rId11" Type="http://schemas.openxmlformats.org/officeDocument/2006/relationships/image" Target="media/image2.jpeg"/><Relationship Id="rId32" Type="http://schemas.openxmlformats.org/officeDocument/2006/relationships/image" Target="cid:image003.jpg@01D14611.9B8AD390" TargetMode="External"/><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tyles" Target="styl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www.Azure.com" TargetMode="External"/><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github.com/Azure/azure-iot-sdks/releases/" TargetMode="External"/><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4" Type="http://schemas.openxmlformats.org/officeDocument/2006/relationships/numbering" Target="numbering.xml"/><Relationship Id="rId9" Type="http://schemas.openxmlformats.org/officeDocument/2006/relationships/endnotes" Target="endnotes.xml"/><Relationship Id="rId172" Type="http://schemas.openxmlformats.org/officeDocument/2006/relationships/image" Target="media/image157.png"/><Relationship Id="rId180" Type="http://schemas.openxmlformats.org/officeDocument/2006/relationships/image" Target="media/image165.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7.jpeg"/><Relationship Id="rId109" Type="http://schemas.openxmlformats.org/officeDocument/2006/relationships/image" Target="media/image95.png"/><Relationship Id="rId34" Type="http://schemas.openxmlformats.org/officeDocument/2006/relationships/image" Target="cid:image005.jpg@01D14611.9B8AD390"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hyperlink" Target="mailto:somebody@outlook.com" TargetMode="Externa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9.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6.jpe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jpeg"/><Relationship Id="rId31" Type="http://schemas.openxmlformats.org/officeDocument/2006/relationships/image" Target="media/image21.jpe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crook\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BE88BC526144A7781969C39CCD9450E"/>
        <w:category>
          <w:name w:val="General"/>
          <w:gallery w:val="placeholder"/>
        </w:category>
        <w:types>
          <w:type w:val="bbPlcHdr"/>
        </w:types>
        <w:behaviors>
          <w:behavior w:val="content"/>
        </w:behaviors>
        <w:guid w:val="{EA2BFE25-FD7B-476C-9548-0458C84BF11A}"/>
      </w:docPartPr>
      <w:docPartBody>
        <w:p w:rsidR="002552B4" w:rsidRDefault="00D61AB4">
          <w:pPr>
            <w:pStyle w:val="6BE88BC526144A7781969C39CCD9450E"/>
          </w:pPr>
          <w:r>
            <w:t>[Name]</w:t>
          </w:r>
        </w:p>
      </w:docPartBody>
    </w:docPart>
    <w:docPart>
      <w:docPartPr>
        <w:name w:val="60368B4E372F4903AC9501AC739CDCF0"/>
        <w:category>
          <w:name w:val="General"/>
          <w:gallery w:val="placeholder"/>
        </w:category>
        <w:types>
          <w:type w:val="bbPlcHdr"/>
        </w:types>
        <w:behaviors>
          <w:behavior w:val="content"/>
        </w:behaviors>
        <w:guid w:val="{143D7D8D-757E-4435-ACC3-59425A978E3E}"/>
      </w:docPartPr>
      <w:docPartBody>
        <w:p w:rsidR="002552B4" w:rsidRDefault="00D61AB4">
          <w:pPr>
            <w:pStyle w:val="60368B4E372F4903AC9501AC739CDCF0"/>
          </w:pPr>
          <w:r>
            <w:t>[Course Title]</w:t>
          </w:r>
        </w:p>
      </w:docPartBody>
    </w:docPart>
    <w:docPart>
      <w:docPartPr>
        <w:name w:val="E3D4C4BF8E3342888610DC43472DE3B3"/>
        <w:category>
          <w:name w:val="General"/>
          <w:gallery w:val="placeholder"/>
        </w:category>
        <w:types>
          <w:type w:val="bbPlcHdr"/>
        </w:types>
        <w:behaviors>
          <w:behavior w:val="content"/>
        </w:behaviors>
        <w:guid w:val="{9CFB1DDD-3082-46FF-9852-FCE7E683A1CC}"/>
      </w:docPartPr>
      <w:docPartBody>
        <w:p w:rsidR="002552B4" w:rsidRDefault="00D61AB4">
          <w:pPr>
            <w:pStyle w:val="E3D4C4BF8E3342888610DC43472DE3B3"/>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AB4"/>
    <w:rsid w:val="00162F29"/>
    <w:rsid w:val="002552B4"/>
    <w:rsid w:val="0058462A"/>
    <w:rsid w:val="00D61AB4"/>
    <w:rsid w:val="00E71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rPr>
  </w:style>
  <w:style w:type="paragraph" w:customStyle="1" w:styleId="3B5BB18BDD344C95808E799B9546F3B3">
    <w:name w:val="3B5BB18BDD344C95808E799B9546F3B3"/>
  </w:style>
  <w:style w:type="paragraph" w:customStyle="1" w:styleId="6BE88BC526144A7781969C39CCD9450E">
    <w:name w:val="6BE88BC526144A7781969C39CCD9450E"/>
  </w:style>
  <w:style w:type="paragraph" w:customStyle="1" w:styleId="60368B4E372F4903AC9501AC739CDCF0">
    <w:name w:val="60368B4E372F4903AC9501AC739CDCF0"/>
  </w:style>
  <w:style w:type="paragraph" w:customStyle="1" w:styleId="E3D4C4BF8E3342888610DC43472DE3B3">
    <w:name w:val="E3D4C4BF8E3342888610DC43472DE3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2016-01-01T00:00:00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6193D258-7C78-43F0-A3E8-AA60BBF43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6778</TotalTime>
  <Pages>88</Pages>
  <Words>4104</Words>
  <Characters>23393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IoT Hands on Lab</vt:lpstr>
    </vt:vector>
  </TitlesOfParts>
  <Company/>
  <LinksUpToDate>false</LinksUpToDate>
  <CharactersWithSpaces>27443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Hands on Lab</dc:title>
  <dc:subject>Win 10 + Azure + Raspberry Pi</dc:subject>
  <dc:creator>David Crook</dc:creator>
  <cp:keywords>Microsoft Innovation Centers</cp:keywords>
  <cp:lastModifiedBy>David Crook</cp:lastModifiedBy>
  <cp:revision>41</cp:revision>
  <dcterms:created xsi:type="dcterms:W3CDTF">2015-12-31T16:28:00Z</dcterms:created>
  <dcterms:modified xsi:type="dcterms:W3CDTF">2016-01-07T23:43:00Z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